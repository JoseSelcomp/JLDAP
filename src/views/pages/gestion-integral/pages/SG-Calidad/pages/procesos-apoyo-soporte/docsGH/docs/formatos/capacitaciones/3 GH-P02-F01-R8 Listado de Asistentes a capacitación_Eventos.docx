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A3" w:rsidRPr="00332DA1" w:rsidRDefault="005A48A3" w:rsidP="005A48A3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10428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61"/>
        <w:gridCol w:w="2522"/>
        <w:gridCol w:w="1945"/>
      </w:tblGrid>
      <w:tr w:rsidR="00886E94" w:rsidRPr="00332DA1" w:rsidTr="00332DA1">
        <w:trPr>
          <w:trHeight w:val="111"/>
        </w:trPr>
        <w:tc>
          <w:tcPr>
            <w:tcW w:w="8483" w:type="dxa"/>
            <w:gridSpan w:val="2"/>
            <w:shd w:val="clear" w:color="auto" w:fill="F2F2F2" w:themeFill="background1" w:themeFillShade="F2"/>
          </w:tcPr>
          <w:p w:rsidR="00886E94" w:rsidRPr="00332DA1" w:rsidRDefault="00886E94" w:rsidP="00632C9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Tema(s)</w:t>
            </w:r>
          </w:p>
        </w:tc>
        <w:tc>
          <w:tcPr>
            <w:tcW w:w="1945" w:type="dxa"/>
            <w:shd w:val="clear" w:color="auto" w:fill="F2F2F2"/>
          </w:tcPr>
          <w:p w:rsidR="00886E94" w:rsidRPr="00332DA1" w:rsidRDefault="00886E94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Fecha</w:t>
            </w:r>
          </w:p>
        </w:tc>
      </w:tr>
      <w:tr w:rsidR="00886E94" w:rsidRPr="00332DA1" w:rsidTr="00332DA1">
        <w:trPr>
          <w:trHeight w:val="827"/>
        </w:trPr>
        <w:tc>
          <w:tcPr>
            <w:tcW w:w="8483" w:type="dxa"/>
            <w:gridSpan w:val="2"/>
            <w:shd w:val="clear" w:color="auto" w:fill="auto"/>
          </w:tcPr>
          <w:p w:rsidR="00886E94" w:rsidRPr="00332DA1" w:rsidRDefault="00886E9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</w:tcPr>
          <w:p w:rsidR="00886E94" w:rsidRPr="00332DA1" w:rsidRDefault="00886E9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CD35E4" w:rsidRPr="00332DA1" w:rsidTr="00332DA1">
        <w:trPr>
          <w:trHeight w:val="111"/>
        </w:trPr>
        <w:tc>
          <w:tcPr>
            <w:tcW w:w="5961" w:type="dxa"/>
            <w:shd w:val="clear" w:color="auto" w:fill="F2F2F2"/>
          </w:tcPr>
          <w:p w:rsidR="00CD35E4" w:rsidRPr="00332DA1" w:rsidRDefault="00CD35E4" w:rsidP="00632C9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Instructor</w:t>
            </w:r>
          </w:p>
        </w:tc>
        <w:tc>
          <w:tcPr>
            <w:tcW w:w="2522" w:type="dxa"/>
            <w:tcBorders>
              <w:right w:val="single" w:sz="4" w:space="0" w:color="auto"/>
            </w:tcBorders>
            <w:shd w:val="clear" w:color="auto" w:fill="F2F2F2"/>
          </w:tcPr>
          <w:p w:rsidR="00CD35E4" w:rsidRPr="00332DA1" w:rsidRDefault="00F40895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No. Horas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auto" w:fill="F2F2F2"/>
          </w:tcPr>
          <w:p w:rsidR="00CD35E4" w:rsidRPr="00332DA1" w:rsidRDefault="00CD35E4" w:rsidP="00332DA1">
            <w:pPr>
              <w:spacing w:after="0" w:line="240" w:lineRule="auto"/>
              <w:ind w:left="137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Lugar</w:t>
            </w:r>
          </w:p>
        </w:tc>
      </w:tr>
      <w:tr w:rsidR="00CD35E4" w:rsidRPr="00332DA1" w:rsidTr="00332DA1">
        <w:trPr>
          <w:trHeight w:val="205"/>
        </w:trPr>
        <w:tc>
          <w:tcPr>
            <w:tcW w:w="5961" w:type="dxa"/>
            <w:shd w:val="clear" w:color="auto" w:fill="auto"/>
          </w:tcPr>
          <w:p w:rsidR="00CD35E4" w:rsidRPr="00332DA1" w:rsidRDefault="00CD35E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5E4" w:rsidRPr="00332DA1" w:rsidRDefault="00CD35E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D35E4" w:rsidRPr="00332DA1" w:rsidRDefault="00CD35E4" w:rsidP="00632C91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5564F" w:rsidRPr="00332DA1" w:rsidRDefault="00A5564F" w:rsidP="00A5564F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4920" w:type="pc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7"/>
        <w:gridCol w:w="2811"/>
        <w:gridCol w:w="1728"/>
        <w:gridCol w:w="1845"/>
        <w:gridCol w:w="1793"/>
        <w:gridCol w:w="1791"/>
      </w:tblGrid>
      <w:tr w:rsidR="0059167E" w:rsidRPr="00332DA1" w:rsidTr="00332DA1">
        <w:trPr>
          <w:trHeight w:val="311"/>
        </w:trPr>
        <w:tc>
          <w:tcPr>
            <w:tcW w:w="219" w:type="pct"/>
            <w:shd w:val="clear" w:color="auto" w:fill="F2F2F2"/>
            <w:vAlign w:val="center"/>
          </w:tcPr>
          <w:p w:rsidR="0059167E" w:rsidRPr="00332DA1" w:rsidRDefault="00332DA1" w:rsidP="00A5564F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No.</w:t>
            </w:r>
          </w:p>
        </w:tc>
        <w:tc>
          <w:tcPr>
            <w:tcW w:w="1348" w:type="pct"/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Nombres y apellidos</w:t>
            </w:r>
          </w:p>
        </w:tc>
        <w:tc>
          <w:tcPr>
            <w:tcW w:w="829" w:type="pct"/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Cédula</w:t>
            </w:r>
          </w:p>
        </w:tc>
        <w:tc>
          <w:tcPr>
            <w:tcW w:w="885" w:type="pc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Proyecto/área</w:t>
            </w:r>
          </w:p>
        </w:tc>
        <w:tc>
          <w:tcPr>
            <w:tcW w:w="860" w:type="pct"/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Cargo</w:t>
            </w:r>
          </w:p>
        </w:tc>
        <w:tc>
          <w:tcPr>
            <w:tcW w:w="859" w:type="pct"/>
            <w:shd w:val="clear" w:color="auto" w:fill="F2F2F2"/>
            <w:vAlign w:val="center"/>
          </w:tcPr>
          <w:p w:rsidR="0059167E" w:rsidRPr="00332DA1" w:rsidRDefault="00332DA1" w:rsidP="00332DA1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2DA1">
              <w:rPr>
                <w:rFonts w:ascii="Verdana" w:hAnsi="Verdana"/>
                <w:b/>
                <w:sz w:val="16"/>
                <w:szCs w:val="16"/>
              </w:rPr>
              <w:t>Firma</w:t>
            </w: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E402C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4E402C" w:rsidRPr="00332DA1" w:rsidRDefault="004E402C" w:rsidP="004E402C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8" w:type="pct"/>
            <w:shd w:val="clear" w:color="auto" w:fill="auto"/>
          </w:tcPr>
          <w:p w:rsidR="004E402C" w:rsidRPr="00332DA1" w:rsidRDefault="004E402C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4E402C" w:rsidRPr="00332DA1" w:rsidRDefault="004E402C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852270" w:rsidRPr="00332DA1" w:rsidTr="00332DA1">
        <w:trPr>
          <w:trHeight w:hRule="exact" w:val="454"/>
        </w:trPr>
        <w:tc>
          <w:tcPr>
            <w:tcW w:w="219" w:type="pct"/>
            <w:shd w:val="clear" w:color="auto" w:fill="auto"/>
            <w:vAlign w:val="center"/>
          </w:tcPr>
          <w:p w:rsidR="00852270" w:rsidRPr="00332DA1" w:rsidRDefault="00EC1910" w:rsidP="00EC1910">
            <w:pPr>
              <w:rPr>
                <w:rFonts w:ascii="Verdana" w:hAnsi="Verdana"/>
                <w:sz w:val="16"/>
                <w:szCs w:val="16"/>
              </w:rPr>
            </w:pPr>
            <w:r w:rsidRPr="00332DA1">
              <w:rPr>
                <w:rFonts w:ascii="Verdana" w:hAnsi="Verdana"/>
                <w:sz w:val="16"/>
                <w:szCs w:val="16"/>
              </w:rPr>
              <w:t>20.</w:t>
            </w:r>
          </w:p>
        </w:tc>
        <w:tc>
          <w:tcPr>
            <w:tcW w:w="1348" w:type="pct"/>
            <w:shd w:val="clear" w:color="auto" w:fill="auto"/>
          </w:tcPr>
          <w:p w:rsidR="00852270" w:rsidRPr="00332DA1" w:rsidRDefault="00852270" w:rsidP="004E402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shd w:val="clear" w:color="auto" w:fill="auto"/>
          </w:tcPr>
          <w:p w:rsidR="00852270" w:rsidRPr="00332DA1" w:rsidRDefault="00852270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5" w:type="pct"/>
            <w:shd w:val="clear" w:color="auto" w:fill="auto"/>
          </w:tcPr>
          <w:p w:rsidR="00852270" w:rsidRPr="00332DA1" w:rsidRDefault="00852270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60" w:type="pct"/>
          </w:tcPr>
          <w:p w:rsidR="00852270" w:rsidRPr="00332DA1" w:rsidRDefault="00852270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9" w:type="pct"/>
            <w:shd w:val="clear" w:color="auto" w:fill="auto"/>
          </w:tcPr>
          <w:p w:rsidR="00852270" w:rsidRPr="00332DA1" w:rsidRDefault="00852270" w:rsidP="004E402C">
            <w:pPr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D35E4" w:rsidRPr="00332DA1" w:rsidRDefault="00CD35E4" w:rsidP="001D6037">
      <w:pPr>
        <w:rPr>
          <w:rFonts w:ascii="Verdana" w:hAnsi="Verdana"/>
          <w:sz w:val="16"/>
          <w:szCs w:val="16"/>
        </w:rPr>
      </w:pPr>
    </w:p>
    <w:p w:rsidR="00FB1F03" w:rsidRPr="00332DA1" w:rsidRDefault="00332DA1" w:rsidP="00332DA1">
      <w:pPr>
        <w:tabs>
          <w:tab w:val="center" w:pos="5269"/>
          <w:tab w:val="left" w:pos="9251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Firma del i</w:t>
      </w:r>
      <w:r w:rsidR="00CD35E4" w:rsidRPr="00332DA1">
        <w:rPr>
          <w:rFonts w:ascii="Verdana" w:hAnsi="Verdana"/>
          <w:b/>
          <w:sz w:val="16"/>
          <w:szCs w:val="16"/>
        </w:rPr>
        <w:t>nstructor</w:t>
      </w:r>
      <w:r w:rsidR="00EC23C7">
        <w:rPr>
          <w:rFonts w:ascii="Verdana" w:hAnsi="Verdana"/>
          <w:b/>
          <w:sz w:val="16"/>
          <w:szCs w:val="16"/>
        </w:rPr>
        <w:t xml:space="preserve">: </w:t>
      </w:r>
      <w:r w:rsidR="00EC23C7" w:rsidRPr="00332DA1">
        <w:rPr>
          <w:rFonts w:ascii="Verdana" w:hAnsi="Verdana"/>
          <w:sz w:val="16"/>
          <w:szCs w:val="16"/>
        </w:rPr>
        <w:t>_</w:t>
      </w:r>
      <w:r w:rsidR="00CD35E4" w:rsidRPr="00332DA1">
        <w:rPr>
          <w:rFonts w:ascii="Verdana" w:hAnsi="Verdana"/>
          <w:sz w:val="16"/>
          <w:szCs w:val="16"/>
        </w:rPr>
        <w:t>_______________</w:t>
      </w:r>
      <w:bookmarkStart w:id="0" w:name="_GoBack"/>
      <w:bookmarkEnd w:id="0"/>
      <w:r w:rsidR="00CD35E4" w:rsidRPr="00332DA1">
        <w:rPr>
          <w:rFonts w:ascii="Verdana" w:hAnsi="Verdana"/>
          <w:sz w:val="16"/>
          <w:szCs w:val="16"/>
        </w:rPr>
        <w:t>__________________________________</w:t>
      </w:r>
      <w:r>
        <w:rPr>
          <w:rFonts w:ascii="Verdana" w:hAnsi="Verdana"/>
          <w:sz w:val="16"/>
          <w:szCs w:val="16"/>
        </w:rPr>
        <w:tab/>
      </w:r>
    </w:p>
    <w:sectPr w:rsidR="00FB1F03" w:rsidRPr="00332DA1" w:rsidSect="00CD35E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84" w:right="794" w:bottom="567" w:left="90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E0" w:rsidRDefault="001D11E0" w:rsidP="006D3075">
      <w:r>
        <w:separator/>
      </w:r>
    </w:p>
  </w:endnote>
  <w:endnote w:type="continuationSeparator" w:id="0">
    <w:p w:rsidR="001D11E0" w:rsidRDefault="001D11E0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075" w:rsidRPr="00CD0201" w:rsidRDefault="006D3075" w:rsidP="00CD0201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E0" w:rsidRDefault="001D11E0" w:rsidP="006D3075">
      <w:r>
        <w:separator/>
      </w:r>
    </w:p>
  </w:footnote>
  <w:footnote w:type="continuationSeparator" w:id="0">
    <w:p w:rsidR="001D11E0" w:rsidRDefault="001D11E0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F11" w:rsidRDefault="001D11E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17956" o:spid="_x0000_s2075" type="#_x0000_t136" style="position:absolute;left:0;text-align:left;margin-left:0;margin-top:0;width:620.2pt;height:82.65pt;rotation:315;z-index:-251658240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35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340"/>
      <w:gridCol w:w="6905"/>
    </w:tblGrid>
    <w:tr w:rsidR="00332DA1" w:rsidRPr="001E4183" w:rsidTr="00332DA1">
      <w:trPr>
        <w:trHeight w:val="773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332DA1" w:rsidRPr="001E4183" w:rsidRDefault="00332DA1" w:rsidP="00332DA1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0CE7EE8F" wp14:editId="38B78F1C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332DA1" w:rsidRDefault="00332DA1" w:rsidP="00332DA1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332DA1" w:rsidRDefault="00332DA1" w:rsidP="00332DA1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LISTADO DE ASISTENTES A CAPACITACIÓN O EVENTOS</w:t>
          </w:r>
        </w:p>
        <w:p w:rsidR="00332DA1" w:rsidRPr="001B5B8E" w:rsidRDefault="00332DA1" w:rsidP="00332DA1">
          <w:pPr>
            <w:spacing w:after="0" w:line="240" w:lineRule="auto"/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>
            <w:rPr>
              <w:rFonts w:ascii="Verdana" w:hAnsi="Verdana" w:cs="Arial"/>
              <w:sz w:val="16"/>
              <w:szCs w:val="16"/>
              <w:lang w:val="es-ES"/>
            </w:rPr>
            <w:t>GH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-P0</w:t>
          </w:r>
          <w:r>
            <w:rPr>
              <w:rFonts w:ascii="Verdana" w:hAnsi="Verdana" w:cs="Arial"/>
              <w:sz w:val="16"/>
              <w:szCs w:val="16"/>
              <w:lang w:val="es-ES"/>
            </w:rPr>
            <w:t>2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</w:t>
          </w:r>
          <w:r>
            <w:rPr>
              <w:rFonts w:ascii="Verdana" w:hAnsi="Verdana" w:cs="Arial"/>
              <w:sz w:val="16"/>
              <w:szCs w:val="16"/>
              <w:lang w:val="es-ES"/>
            </w:rPr>
            <w:t>F01-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R</w:t>
          </w:r>
          <w:r>
            <w:rPr>
              <w:rFonts w:ascii="Verdana" w:hAnsi="Verdana" w:cs="Arial"/>
              <w:sz w:val="16"/>
              <w:szCs w:val="16"/>
              <w:lang w:val="es-ES"/>
            </w:rPr>
            <w:t>8</w:t>
          </w:r>
          <w:r>
            <w:rPr>
              <w:rFonts w:ascii="Verdana" w:hAnsi="Verdana" w:cs="Arial"/>
              <w:sz w:val="16"/>
              <w:szCs w:val="16"/>
              <w:lang w:val="es-ES"/>
            </w:rPr>
            <w:t xml:space="preserve"> –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EC23C7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EC23C7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6D3075" w:rsidRPr="000F62B3" w:rsidRDefault="00EC1910" w:rsidP="00EC1910">
    <w:pPr>
      <w:pStyle w:val="Encabezado"/>
      <w:tabs>
        <w:tab w:val="clear" w:pos="4419"/>
        <w:tab w:val="clear" w:pos="8838"/>
        <w:tab w:val="left" w:pos="1082"/>
      </w:tabs>
      <w:rPr>
        <w:sz w:val="16"/>
      </w:rPr>
    </w:pPr>
    <w:r>
      <w:rPr>
        <w:sz w:val="1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F11" w:rsidRDefault="001D11E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17955" o:spid="_x0000_s2074" type="#_x0000_t136" style="position:absolute;left:0;text-align:left;margin-left:0;margin-top:0;width:620.2pt;height:82.65pt;rotation:315;z-index:-251659264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DE39BB"/>
    <w:multiLevelType w:val="hybridMultilevel"/>
    <w:tmpl w:val="66262C2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A3"/>
    <w:rsid w:val="000057AA"/>
    <w:rsid w:val="00021E6F"/>
    <w:rsid w:val="00026659"/>
    <w:rsid w:val="00042E9A"/>
    <w:rsid w:val="00052C7F"/>
    <w:rsid w:val="00054C62"/>
    <w:rsid w:val="00056BEA"/>
    <w:rsid w:val="000572B3"/>
    <w:rsid w:val="00064165"/>
    <w:rsid w:val="00065A8D"/>
    <w:rsid w:val="00070A61"/>
    <w:rsid w:val="00097CF0"/>
    <w:rsid w:val="000D2EA1"/>
    <w:rsid w:val="000E3AF1"/>
    <w:rsid w:val="000F62B3"/>
    <w:rsid w:val="001340BE"/>
    <w:rsid w:val="001452C4"/>
    <w:rsid w:val="001847EB"/>
    <w:rsid w:val="00187C2F"/>
    <w:rsid w:val="001D11E0"/>
    <w:rsid w:val="001D4CE4"/>
    <w:rsid w:val="001D6037"/>
    <w:rsid w:val="001E7568"/>
    <w:rsid w:val="002010A1"/>
    <w:rsid w:val="002118B2"/>
    <w:rsid w:val="00220C65"/>
    <w:rsid w:val="002229F6"/>
    <w:rsid w:val="00222B39"/>
    <w:rsid w:val="0022399E"/>
    <w:rsid w:val="002239F7"/>
    <w:rsid w:val="002277FA"/>
    <w:rsid w:val="00227A1A"/>
    <w:rsid w:val="00267F0B"/>
    <w:rsid w:val="00270A69"/>
    <w:rsid w:val="0029625A"/>
    <w:rsid w:val="002A6E41"/>
    <w:rsid w:val="002B322E"/>
    <w:rsid w:val="002C49A8"/>
    <w:rsid w:val="002E0668"/>
    <w:rsid w:val="003016A6"/>
    <w:rsid w:val="00311E17"/>
    <w:rsid w:val="0031419F"/>
    <w:rsid w:val="00316111"/>
    <w:rsid w:val="00321E98"/>
    <w:rsid w:val="00326B46"/>
    <w:rsid w:val="00332DA1"/>
    <w:rsid w:val="0033577D"/>
    <w:rsid w:val="00340934"/>
    <w:rsid w:val="003502E9"/>
    <w:rsid w:val="00376F34"/>
    <w:rsid w:val="00386B59"/>
    <w:rsid w:val="003A3281"/>
    <w:rsid w:val="003A4467"/>
    <w:rsid w:val="003A6C52"/>
    <w:rsid w:val="003D1879"/>
    <w:rsid w:val="003D27D8"/>
    <w:rsid w:val="003F1B6A"/>
    <w:rsid w:val="003F3E74"/>
    <w:rsid w:val="003F7943"/>
    <w:rsid w:val="004007E0"/>
    <w:rsid w:val="00426199"/>
    <w:rsid w:val="00433B79"/>
    <w:rsid w:val="00453214"/>
    <w:rsid w:val="00453B19"/>
    <w:rsid w:val="00464E3A"/>
    <w:rsid w:val="00474269"/>
    <w:rsid w:val="00482620"/>
    <w:rsid w:val="004A38FC"/>
    <w:rsid w:val="004B6613"/>
    <w:rsid w:val="004B76B0"/>
    <w:rsid w:val="004D0023"/>
    <w:rsid w:val="004E3FC8"/>
    <w:rsid w:val="004E402C"/>
    <w:rsid w:val="005010AC"/>
    <w:rsid w:val="00502F34"/>
    <w:rsid w:val="00511C15"/>
    <w:rsid w:val="005346A0"/>
    <w:rsid w:val="00585430"/>
    <w:rsid w:val="0059031A"/>
    <w:rsid w:val="0059167E"/>
    <w:rsid w:val="005920A7"/>
    <w:rsid w:val="0059731A"/>
    <w:rsid w:val="005A3C60"/>
    <w:rsid w:val="005A48A3"/>
    <w:rsid w:val="005A617A"/>
    <w:rsid w:val="005A7526"/>
    <w:rsid w:val="005B3D35"/>
    <w:rsid w:val="005C6293"/>
    <w:rsid w:val="005D2CE6"/>
    <w:rsid w:val="005D4F69"/>
    <w:rsid w:val="005E0ED2"/>
    <w:rsid w:val="005F4720"/>
    <w:rsid w:val="00613E2A"/>
    <w:rsid w:val="0062702F"/>
    <w:rsid w:val="00632C91"/>
    <w:rsid w:val="00634006"/>
    <w:rsid w:val="006351D1"/>
    <w:rsid w:val="00642898"/>
    <w:rsid w:val="006734C5"/>
    <w:rsid w:val="0068591C"/>
    <w:rsid w:val="006A28E8"/>
    <w:rsid w:val="006A677E"/>
    <w:rsid w:val="006B148E"/>
    <w:rsid w:val="006C0A5F"/>
    <w:rsid w:val="006D07A3"/>
    <w:rsid w:val="006D3075"/>
    <w:rsid w:val="006E6F5D"/>
    <w:rsid w:val="006E7ECC"/>
    <w:rsid w:val="006F0A1F"/>
    <w:rsid w:val="0070757A"/>
    <w:rsid w:val="00742824"/>
    <w:rsid w:val="007445FC"/>
    <w:rsid w:val="00746F87"/>
    <w:rsid w:val="00747D69"/>
    <w:rsid w:val="00764F1A"/>
    <w:rsid w:val="00770837"/>
    <w:rsid w:val="007932FA"/>
    <w:rsid w:val="007F1565"/>
    <w:rsid w:val="00805F64"/>
    <w:rsid w:val="00826FFB"/>
    <w:rsid w:val="0083018F"/>
    <w:rsid w:val="00833A1B"/>
    <w:rsid w:val="00850CD7"/>
    <w:rsid w:val="00852270"/>
    <w:rsid w:val="008576F3"/>
    <w:rsid w:val="0087451B"/>
    <w:rsid w:val="00875C81"/>
    <w:rsid w:val="00886E94"/>
    <w:rsid w:val="008941B9"/>
    <w:rsid w:val="00895AC5"/>
    <w:rsid w:val="00896A09"/>
    <w:rsid w:val="008A0E0D"/>
    <w:rsid w:val="008B46B3"/>
    <w:rsid w:val="008E7BCE"/>
    <w:rsid w:val="00916982"/>
    <w:rsid w:val="00924698"/>
    <w:rsid w:val="00926896"/>
    <w:rsid w:val="00975198"/>
    <w:rsid w:val="00995976"/>
    <w:rsid w:val="00997A4A"/>
    <w:rsid w:val="009B1B9D"/>
    <w:rsid w:val="009C4012"/>
    <w:rsid w:val="00A0034F"/>
    <w:rsid w:val="00A05463"/>
    <w:rsid w:val="00A24D7A"/>
    <w:rsid w:val="00A33D0D"/>
    <w:rsid w:val="00A40171"/>
    <w:rsid w:val="00A464E9"/>
    <w:rsid w:val="00A479DE"/>
    <w:rsid w:val="00A5564F"/>
    <w:rsid w:val="00A75809"/>
    <w:rsid w:val="00A86583"/>
    <w:rsid w:val="00A915D1"/>
    <w:rsid w:val="00A93344"/>
    <w:rsid w:val="00A94822"/>
    <w:rsid w:val="00AB44A8"/>
    <w:rsid w:val="00B23FA8"/>
    <w:rsid w:val="00B349A8"/>
    <w:rsid w:val="00B4340A"/>
    <w:rsid w:val="00B5179D"/>
    <w:rsid w:val="00B73544"/>
    <w:rsid w:val="00B74A51"/>
    <w:rsid w:val="00B81B0B"/>
    <w:rsid w:val="00B916C3"/>
    <w:rsid w:val="00B95728"/>
    <w:rsid w:val="00BB2716"/>
    <w:rsid w:val="00C35F11"/>
    <w:rsid w:val="00C37944"/>
    <w:rsid w:val="00C570F3"/>
    <w:rsid w:val="00C65074"/>
    <w:rsid w:val="00C65E09"/>
    <w:rsid w:val="00C709B0"/>
    <w:rsid w:val="00C838E4"/>
    <w:rsid w:val="00C87E7E"/>
    <w:rsid w:val="00CB07D0"/>
    <w:rsid w:val="00CD0201"/>
    <w:rsid w:val="00CD35E4"/>
    <w:rsid w:val="00CE5FF1"/>
    <w:rsid w:val="00CE6ECF"/>
    <w:rsid w:val="00D05D7B"/>
    <w:rsid w:val="00D1002C"/>
    <w:rsid w:val="00D13B6B"/>
    <w:rsid w:val="00D43A8F"/>
    <w:rsid w:val="00D45117"/>
    <w:rsid w:val="00D74EFF"/>
    <w:rsid w:val="00D81910"/>
    <w:rsid w:val="00D9316C"/>
    <w:rsid w:val="00DA4602"/>
    <w:rsid w:val="00DB045B"/>
    <w:rsid w:val="00DD1B8E"/>
    <w:rsid w:val="00DF0514"/>
    <w:rsid w:val="00DF7DF2"/>
    <w:rsid w:val="00E04046"/>
    <w:rsid w:val="00E11FC8"/>
    <w:rsid w:val="00E14DC4"/>
    <w:rsid w:val="00E21692"/>
    <w:rsid w:val="00E21BDC"/>
    <w:rsid w:val="00E663AF"/>
    <w:rsid w:val="00E8449A"/>
    <w:rsid w:val="00E85EFB"/>
    <w:rsid w:val="00E919C9"/>
    <w:rsid w:val="00E93288"/>
    <w:rsid w:val="00EC15CE"/>
    <w:rsid w:val="00EC1910"/>
    <w:rsid w:val="00EC23C7"/>
    <w:rsid w:val="00ED259D"/>
    <w:rsid w:val="00EE46E8"/>
    <w:rsid w:val="00EE6947"/>
    <w:rsid w:val="00F0396A"/>
    <w:rsid w:val="00F13B30"/>
    <w:rsid w:val="00F16747"/>
    <w:rsid w:val="00F40895"/>
    <w:rsid w:val="00F4378F"/>
    <w:rsid w:val="00F674C4"/>
    <w:rsid w:val="00F7382C"/>
    <w:rsid w:val="00F85075"/>
    <w:rsid w:val="00F95800"/>
    <w:rsid w:val="00FA5C21"/>
    <w:rsid w:val="00FB1F03"/>
    <w:rsid w:val="00FC3D21"/>
    <w:rsid w:val="00FD2D0C"/>
    <w:rsid w:val="00FE0D56"/>
    <w:rsid w:val="00FF10A1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;"/>
  <w15:docId w15:val="{174C9582-234C-452C-B5D8-5FF60F7D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8A3"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  <w:jc w:val="both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spacing w:after="0" w:line="240" w:lineRule="auto"/>
      <w:ind w:left="720"/>
      <w:contextualSpacing/>
      <w:jc w:val="both"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.G.C.%20SI\Proceso(s)\SI-P-2.G.%20Calidad\SI-PGCA-Formatos\SI-F-Formato%20(V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E446E-689D-4366-AFAD-1C13FF20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SI-F-Formato (V1)</Template>
  <TotalTime>7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Lista de Asistentes a Capacitación</vt:lpstr>
    </vt:vector>
  </TitlesOfParts>
  <Manager>Omar Augusto Rojas Forero</Manager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Lista de Asistentes a Capacitación</dc:title>
  <dc:creator>Omar Augusto Rojas Forero</dc:creator>
  <cp:lastModifiedBy>Anderson Carrillo</cp:lastModifiedBy>
  <cp:revision>4</cp:revision>
  <cp:lastPrinted>2017-09-14T19:49:00Z</cp:lastPrinted>
  <dcterms:created xsi:type="dcterms:W3CDTF">2018-03-15T02:39:00Z</dcterms:created>
  <dcterms:modified xsi:type="dcterms:W3CDTF">2018-10-26T16:30:00Z</dcterms:modified>
  <cp:version>0</cp:version>
</cp:coreProperties>
</file>