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D2" w:rsidRPr="0037707E" w:rsidRDefault="009565D2">
      <w:pPr>
        <w:rPr>
          <w:rFonts w:ascii="Verdana" w:hAnsi="Verdana" w:cs="Arial"/>
          <w:sz w:val="16"/>
          <w:szCs w:val="16"/>
        </w:rPr>
      </w:pPr>
    </w:p>
    <w:tbl>
      <w:tblPr>
        <w:tblW w:w="9108" w:type="dxa"/>
        <w:jc w:val="center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9108"/>
      </w:tblGrid>
      <w:tr w:rsidR="00B312CC" w:rsidRPr="0037707E" w:rsidTr="00AB613C">
        <w:trPr>
          <w:trHeight w:val="2463"/>
          <w:jc w:val="center"/>
        </w:trPr>
        <w:tc>
          <w:tcPr>
            <w:tcW w:w="9108" w:type="dxa"/>
            <w:vAlign w:val="center"/>
          </w:tcPr>
          <w:p w:rsidR="00B312CC" w:rsidRPr="0037707E" w:rsidRDefault="006552BA" w:rsidP="004A794E">
            <w:pPr>
              <w:jc w:val="center"/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  <w:t>NOMBRE DEL PROYECTO</w:t>
            </w:r>
          </w:p>
          <w:p w:rsidR="00B312CC" w:rsidRPr="0037707E" w:rsidRDefault="00B312CC" w:rsidP="004A794E">
            <w:pPr>
              <w:pStyle w:val="Encabezado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B312CC" w:rsidRPr="0037707E" w:rsidTr="00AB613C">
        <w:trPr>
          <w:trHeight w:val="480"/>
          <w:jc w:val="center"/>
        </w:trPr>
        <w:tc>
          <w:tcPr>
            <w:tcW w:w="9108" w:type="dxa"/>
            <w:vAlign w:val="center"/>
          </w:tcPr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</w:pPr>
          </w:p>
          <w:p w:rsidR="00B312CC" w:rsidRPr="0037707E" w:rsidRDefault="008370A6" w:rsidP="006552BA">
            <w:pPr>
              <w:jc w:val="center"/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  <w:t>MANTENIMIE</w:t>
            </w:r>
            <w:r w:rsidR="006552BA" w:rsidRPr="0037707E"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  <w:t>NTO</w:t>
            </w:r>
            <w:r w:rsidR="002C3F8A" w:rsidRPr="0037707E"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  <w:t xml:space="preserve"> </w:t>
            </w:r>
            <w:r w:rsidR="00CD43D5" w:rsidRPr="0037707E"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  <w:t>PREVENTIVO No.</w:t>
            </w:r>
          </w:p>
          <w:p w:rsidR="00B312CC" w:rsidRPr="0037707E" w:rsidRDefault="00B312CC" w:rsidP="000B1D63">
            <w:pPr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</w:pP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B312CC" w:rsidRPr="0037707E" w:rsidTr="002004E8">
        <w:trPr>
          <w:trHeight w:val="410"/>
          <w:jc w:val="center"/>
        </w:trPr>
        <w:tc>
          <w:tcPr>
            <w:tcW w:w="9108" w:type="dxa"/>
            <w:vAlign w:val="center"/>
          </w:tcPr>
          <w:p w:rsidR="00B312CC" w:rsidRPr="0037707E" w:rsidRDefault="00B312CC" w:rsidP="002004E8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B312CC" w:rsidRPr="0037707E" w:rsidTr="00AB613C">
        <w:trPr>
          <w:trHeight w:val="3673"/>
          <w:jc w:val="center"/>
        </w:trPr>
        <w:tc>
          <w:tcPr>
            <w:tcW w:w="9108" w:type="dxa"/>
            <w:vAlign w:val="center"/>
          </w:tcPr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</w:pP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  <w:t>ELABORADO POR:</w:t>
            </w: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pacing w:val="64"/>
                <w:kern w:val="56"/>
                <w:sz w:val="16"/>
                <w:szCs w:val="16"/>
              </w:rPr>
            </w:pP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z w:val="16"/>
                <w:szCs w:val="16"/>
              </w:rPr>
              <w:t>Revisado y Aprobado por:</w:t>
            </w: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B312CC" w:rsidRPr="0037707E" w:rsidRDefault="00B312CC" w:rsidP="004A794E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9565D2" w:rsidRPr="0037707E" w:rsidTr="00AB613C">
        <w:trPr>
          <w:trHeight w:val="3479"/>
          <w:jc w:val="center"/>
        </w:trPr>
        <w:tc>
          <w:tcPr>
            <w:tcW w:w="9108" w:type="dxa"/>
            <w:vAlign w:val="center"/>
          </w:tcPr>
          <w:p w:rsidR="00C814CB" w:rsidRPr="0037707E" w:rsidRDefault="006552BA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z w:val="16"/>
                <w:szCs w:val="16"/>
              </w:rPr>
              <w:t xml:space="preserve">LOGO EMPRESA                                                                               LOGO </w:t>
            </w:r>
          </w:p>
          <w:p w:rsidR="00C814CB" w:rsidRPr="0037707E" w:rsidRDefault="00C814CB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9565D2" w:rsidRPr="0037707E" w:rsidRDefault="006552BA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z w:val="16"/>
                <w:szCs w:val="16"/>
              </w:rPr>
              <w:t>CLIENTE</w:t>
            </w:r>
            <w:r w:rsidR="00DB7C14" w:rsidRPr="0037707E">
              <w:rPr>
                <w:rFonts w:ascii="Verdana" w:hAnsi="Verdana" w:cs="Arial"/>
                <w:b/>
                <w:sz w:val="16"/>
                <w:szCs w:val="16"/>
              </w:rPr>
              <w:t>:</w:t>
            </w:r>
          </w:p>
          <w:p w:rsidR="00C814CB" w:rsidRPr="0037707E" w:rsidRDefault="00C814CB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DB7C14" w:rsidRPr="0037707E" w:rsidRDefault="00DB7C14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z w:val="16"/>
                <w:szCs w:val="16"/>
              </w:rPr>
              <w:t>CONTRATO No:</w:t>
            </w:r>
          </w:p>
          <w:p w:rsidR="00CD43D5" w:rsidRPr="0037707E" w:rsidRDefault="00CD43D5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CD43D5" w:rsidRPr="0037707E" w:rsidRDefault="00CD43D5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z w:val="16"/>
                <w:szCs w:val="16"/>
              </w:rPr>
              <w:t>FECHA ELABORACIÓN</w:t>
            </w:r>
            <w:r w:rsidR="00DB7C14" w:rsidRPr="0037707E">
              <w:rPr>
                <w:rFonts w:ascii="Verdana" w:hAnsi="Verdana" w:cs="Arial"/>
                <w:b/>
                <w:sz w:val="16"/>
                <w:szCs w:val="16"/>
              </w:rPr>
              <w:t xml:space="preserve"> DEL INFORME:</w:t>
            </w:r>
          </w:p>
          <w:p w:rsidR="00DB7C14" w:rsidRPr="0037707E" w:rsidRDefault="00DB7C14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DB7C14" w:rsidRPr="0037707E" w:rsidRDefault="00DB7C14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  <w:r w:rsidRPr="0037707E">
              <w:rPr>
                <w:rFonts w:ascii="Verdana" w:hAnsi="Verdana" w:cs="Arial"/>
                <w:b/>
                <w:sz w:val="16"/>
                <w:szCs w:val="16"/>
              </w:rPr>
              <w:t>FECHAS DE EJECUCIÓN DEL MANT</w:t>
            </w:r>
            <w:r w:rsidR="00640B59">
              <w:rPr>
                <w:rFonts w:ascii="Verdana" w:hAnsi="Verdana" w:cs="Arial"/>
                <w:b/>
                <w:sz w:val="16"/>
                <w:szCs w:val="16"/>
              </w:rPr>
              <w:t>ENIMIENTO</w:t>
            </w:r>
            <w:r w:rsidRPr="0037707E">
              <w:rPr>
                <w:rFonts w:ascii="Verdana" w:hAnsi="Verdana" w:cs="Arial"/>
                <w:b/>
                <w:sz w:val="16"/>
                <w:szCs w:val="16"/>
              </w:rPr>
              <w:t xml:space="preserve"> PREVENTIVO:</w:t>
            </w:r>
          </w:p>
          <w:p w:rsidR="00C814CB" w:rsidRPr="0037707E" w:rsidRDefault="00C814CB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DB7C14" w:rsidRPr="0037707E" w:rsidRDefault="00DB7C14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</w:p>
          <w:p w:rsidR="00DB7C14" w:rsidRPr="0037707E" w:rsidRDefault="00DB7C14" w:rsidP="006552BA">
            <w:pPr>
              <w:pStyle w:val="Piedepgina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</w:tbl>
    <w:p w:rsidR="00733D66" w:rsidRPr="0037707E" w:rsidRDefault="00733D66" w:rsidP="009D2394">
      <w:pPr>
        <w:spacing w:after="200" w:line="276" w:lineRule="auto"/>
        <w:rPr>
          <w:rFonts w:ascii="Verdana" w:eastAsia="Calibri" w:hAnsi="Verdana" w:cs="Arial"/>
          <w:sz w:val="16"/>
          <w:szCs w:val="16"/>
          <w:lang w:val="es-CO" w:eastAsia="en-US"/>
        </w:rPr>
      </w:pPr>
    </w:p>
    <w:p w:rsidR="006552BA" w:rsidRPr="0037707E" w:rsidRDefault="006552BA" w:rsidP="009D2394">
      <w:pPr>
        <w:spacing w:after="200" w:line="276" w:lineRule="auto"/>
        <w:rPr>
          <w:rFonts w:ascii="Verdana" w:eastAsia="Calibri" w:hAnsi="Verdana" w:cs="Arial"/>
          <w:sz w:val="16"/>
          <w:szCs w:val="16"/>
          <w:lang w:val="es-CO" w:eastAsia="en-US"/>
        </w:rPr>
      </w:pPr>
    </w:p>
    <w:p w:rsidR="006552BA" w:rsidRPr="0037707E" w:rsidRDefault="00F207BB" w:rsidP="00C814CB">
      <w:pPr>
        <w:pStyle w:val="Ttulo1"/>
        <w:jc w:val="center"/>
        <w:rPr>
          <w:rFonts w:ascii="Verdana" w:hAnsi="Verdana" w:cs="Arial"/>
          <w:color w:val="auto"/>
          <w:sz w:val="16"/>
          <w:szCs w:val="16"/>
        </w:rPr>
      </w:pPr>
      <w:bookmarkStart w:id="0" w:name="_Toc298224926"/>
      <w:bookmarkStart w:id="1" w:name="_Toc312231620"/>
      <w:r w:rsidRPr="0037707E">
        <w:rPr>
          <w:rFonts w:ascii="Verdana" w:hAnsi="Verdana" w:cs="Arial"/>
          <w:color w:val="auto"/>
          <w:sz w:val="16"/>
          <w:szCs w:val="16"/>
        </w:rPr>
        <w:lastRenderedPageBreak/>
        <w:t>INFORME EJECUTIVO</w:t>
      </w:r>
      <w:bookmarkStart w:id="2" w:name="_Toc312231622"/>
      <w:bookmarkEnd w:id="0"/>
      <w:bookmarkEnd w:id="1"/>
    </w:p>
    <w:p w:rsidR="00613B42" w:rsidRPr="0037707E" w:rsidRDefault="00613B42" w:rsidP="00D40B01">
      <w:pPr>
        <w:pStyle w:val="Ttulo1"/>
        <w:numPr>
          <w:ilvl w:val="0"/>
          <w:numId w:val="1"/>
        </w:numPr>
        <w:ind w:left="284" w:hanging="284"/>
        <w:rPr>
          <w:rFonts w:ascii="Verdana" w:hAnsi="Verdana" w:cs="Arial"/>
          <w:color w:val="auto"/>
          <w:sz w:val="16"/>
          <w:szCs w:val="16"/>
        </w:rPr>
      </w:pPr>
      <w:r w:rsidRPr="0037707E">
        <w:rPr>
          <w:rFonts w:ascii="Verdana" w:hAnsi="Verdana" w:cs="Arial"/>
          <w:color w:val="auto"/>
          <w:sz w:val="16"/>
          <w:szCs w:val="16"/>
        </w:rPr>
        <w:t xml:space="preserve"> </w:t>
      </w:r>
      <w:r w:rsidR="00925ABF" w:rsidRPr="0037707E">
        <w:rPr>
          <w:rFonts w:ascii="Verdana" w:hAnsi="Verdana" w:cs="Arial"/>
          <w:color w:val="auto"/>
          <w:sz w:val="16"/>
          <w:szCs w:val="16"/>
        </w:rPr>
        <w:t>TOTAL EQUIPOS INTERVENIDOS</w:t>
      </w:r>
      <w:bookmarkEnd w:id="2"/>
      <w:r w:rsidRPr="0037707E">
        <w:rPr>
          <w:rFonts w:ascii="Verdana" w:hAnsi="Verdana" w:cs="Arial"/>
          <w:color w:val="auto"/>
          <w:sz w:val="16"/>
          <w:szCs w:val="16"/>
        </w:rPr>
        <w:t xml:space="preserve">. </w:t>
      </w:r>
      <w:r w:rsidR="006552BA" w:rsidRPr="0037707E">
        <w:rPr>
          <w:rFonts w:ascii="Verdana" w:hAnsi="Verdana" w:cs="Arial"/>
          <w:color w:val="FF0000"/>
          <w:sz w:val="16"/>
          <w:szCs w:val="16"/>
        </w:rPr>
        <w:t>Cantidad de máquinas realizadas</w:t>
      </w:r>
      <w:bookmarkStart w:id="3" w:name="_Toc306968444"/>
      <w:bookmarkStart w:id="4" w:name="_Toc312231624"/>
    </w:p>
    <w:p w:rsidR="00613B42" w:rsidRPr="0037707E" w:rsidRDefault="006552BA" w:rsidP="00D40B01">
      <w:pPr>
        <w:pStyle w:val="Ttulo1"/>
        <w:numPr>
          <w:ilvl w:val="0"/>
          <w:numId w:val="1"/>
        </w:numPr>
        <w:ind w:left="360"/>
        <w:rPr>
          <w:rFonts w:ascii="Verdana" w:hAnsi="Verdana" w:cs="Arial"/>
          <w:color w:val="auto"/>
          <w:sz w:val="16"/>
          <w:szCs w:val="16"/>
        </w:rPr>
      </w:pPr>
      <w:r w:rsidRPr="0037707E">
        <w:rPr>
          <w:rFonts w:ascii="Verdana" w:hAnsi="Verdana" w:cs="Arial"/>
          <w:color w:val="auto"/>
          <w:sz w:val="16"/>
          <w:szCs w:val="16"/>
        </w:rPr>
        <w:t>PROCEDIMIENTO REALIZADO EN MANTENIMIENTO PREVENTIVO</w:t>
      </w:r>
      <w:bookmarkEnd w:id="3"/>
      <w:bookmarkEnd w:id="4"/>
    </w:p>
    <w:p w:rsidR="006552BA" w:rsidRPr="0037707E" w:rsidRDefault="00CD43D5" w:rsidP="00D40B01">
      <w:pPr>
        <w:pStyle w:val="Ttulo1"/>
        <w:numPr>
          <w:ilvl w:val="0"/>
          <w:numId w:val="1"/>
        </w:numPr>
        <w:ind w:left="360"/>
        <w:rPr>
          <w:rFonts w:ascii="Verdana" w:hAnsi="Verdana" w:cs="Arial"/>
          <w:color w:val="auto"/>
          <w:sz w:val="16"/>
          <w:szCs w:val="16"/>
        </w:rPr>
      </w:pPr>
      <w:r w:rsidRPr="0037707E">
        <w:rPr>
          <w:rFonts w:ascii="Verdana" w:hAnsi="Verdana" w:cs="Arial"/>
          <w:color w:val="auto"/>
          <w:sz w:val="16"/>
          <w:szCs w:val="16"/>
        </w:rPr>
        <w:t>ANÁLISIS Y CLASIFICACIÓN DE</w:t>
      </w:r>
      <w:r w:rsidR="006552BA" w:rsidRPr="0037707E">
        <w:rPr>
          <w:rFonts w:ascii="Verdana" w:hAnsi="Verdana" w:cs="Arial"/>
          <w:color w:val="auto"/>
          <w:sz w:val="16"/>
          <w:szCs w:val="16"/>
        </w:rPr>
        <w:t xml:space="preserve"> ELEMENTOS INTERVENIDOS</w:t>
      </w:r>
      <w:r w:rsidR="00DD56F2" w:rsidRPr="0037707E">
        <w:rPr>
          <w:rFonts w:ascii="Verdana" w:hAnsi="Verdana" w:cs="Arial"/>
          <w:color w:val="auto"/>
          <w:sz w:val="16"/>
          <w:szCs w:val="16"/>
        </w:rPr>
        <w:t xml:space="preserve"> </w:t>
      </w:r>
    </w:p>
    <w:p w:rsidR="006552BA" w:rsidRPr="0037707E" w:rsidRDefault="006552BA" w:rsidP="006552BA">
      <w:pPr>
        <w:ind w:left="360"/>
        <w:rPr>
          <w:rFonts w:ascii="Verdana" w:hAnsi="Verdana" w:cs="Arial"/>
          <w:sz w:val="16"/>
          <w:szCs w:val="16"/>
        </w:rPr>
      </w:pPr>
    </w:p>
    <w:p w:rsidR="006552BA" w:rsidRPr="0037707E" w:rsidRDefault="00AB613C" w:rsidP="00D40B01">
      <w:pPr>
        <w:pStyle w:val="Ttulo1"/>
        <w:numPr>
          <w:ilvl w:val="0"/>
          <w:numId w:val="2"/>
        </w:numPr>
        <w:spacing w:before="0"/>
        <w:rPr>
          <w:rFonts w:ascii="Verdana" w:hAnsi="Verdana" w:cs="Arial"/>
          <w:b w:val="0"/>
          <w:color w:val="auto"/>
          <w:sz w:val="16"/>
          <w:szCs w:val="16"/>
        </w:rPr>
      </w:pPr>
      <w:bookmarkStart w:id="5" w:name="_Toc312231623"/>
      <w:r w:rsidRPr="0037707E">
        <w:rPr>
          <w:rFonts w:ascii="Verdana" w:hAnsi="Verdana" w:cs="Arial"/>
          <w:b w:val="0"/>
          <w:color w:val="auto"/>
          <w:sz w:val="16"/>
          <w:szCs w:val="16"/>
        </w:rPr>
        <w:t>COMPUTADORES PERSONALES DE ESCRITORIO</w:t>
      </w:r>
      <w:bookmarkStart w:id="6" w:name="_Toc297730349"/>
      <w:bookmarkStart w:id="7" w:name="_Toc312231625"/>
      <w:bookmarkEnd w:id="5"/>
      <w:r w:rsidR="00613B42" w:rsidRPr="0037707E">
        <w:rPr>
          <w:rFonts w:ascii="Verdana" w:hAnsi="Verdana" w:cs="Arial"/>
          <w:b w:val="0"/>
          <w:color w:val="auto"/>
          <w:sz w:val="16"/>
          <w:szCs w:val="16"/>
        </w:rPr>
        <w:t>:</w:t>
      </w:r>
    </w:p>
    <w:p w:rsidR="00C6580C" w:rsidRPr="0037707E" w:rsidRDefault="002B09D7" w:rsidP="00D40B01">
      <w:pPr>
        <w:pStyle w:val="Ttulo1"/>
        <w:numPr>
          <w:ilvl w:val="0"/>
          <w:numId w:val="2"/>
        </w:numPr>
        <w:spacing w:before="0"/>
        <w:rPr>
          <w:rFonts w:ascii="Verdana" w:hAnsi="Verdana" w:cs="Arial"/>
          <w:b w:val="0"/>
          <w:color w:val="auto"/>
          <w:sz w:val="16"/>
          <w:szCs w:val="16"/>
        </w:rPr>
      </w:pPr>
      <w:r w:rsidRPr="0037707E">
        <w:rPr>
          <w:rFonts w:ascii="Verdana" w:hAnsi="Verdana" w:cs="Arial"/>
          <w:b w:val="0"/>
          <w:color w:val="auto"/>
          <w:sz w:val="16"/>
          <w:szCs w:val="16"/>
        </w:rPr>
        <w:t>PORTÁTILES</w:t>
      </w:r>
      <w:bookmarkEnd w:id="6"/>
      <w:bookmarkEnd w:id="7"/>
      <w:r w:rsidR="00613B42" w:rsidRPr="0037707E">
        <w:rPr>
          <w:rFonts w:ascii="Verdana" w:hAnsi="Verdana" w:cs="Arial"/>
          <w:b w:val="0"/>
          <w:color w:val="auto"/>
          <w:sz w:val="16"/>
          <w:szCs w:val="16"/>
        </w:rPr>
        <w:t>:</w:t>
      </w:r>
    </w:p>
    <w:p w:rsidR="00970A54" w:rsidRPr="0037707E" w:rsidRDefault="00E36A3B" w:rsidP="00D40B01">
      <w:pPr>
        <w:pStyle w:val="Ttulo1"/>
        <w:numPr>
          <w:ilvl w:val="0"/>
          <w:numId w:val="2"/>
        </w:numPr>
        <w:spacing w:before="0"/>
        <w:rPr>
          <w:rFonts w:ascii="Verdana" w:hAnsi="Verdana" w:cs="Arial"/>
          <w:b w:val="0"/>
          <w:color w:val="auto"/>
          <w:sz w:val="16"/>
          <w:szCs w:val="16"/>
        </w:rPr>
      </w:pPr>
      <w:bookmarkStart w:id="8" w:name="_Toc311728121"/>
      <w:bookmarkStart w:id="9" w:name="_Toc312231626"/>
      <w:r w:rsidRPr="0037707E">
        <w:rPr>
          <w:rFonts w:ascii="Verdana" w:hAnsi="Verdana" w:cs="Arial"/>
          <w:b w:val="0"/>
          <w:color w:val="auto"/>
          <w:sz w:val="16"/>
          <w:szCs w:val="16"/>
        </w:rPr>
        <w:t>IMPRESORAS</w:t>
      </w:r>
      <w:bookmarkEnd w:id="8"/>
      <w:bookmarkEnd w:id="9"/>
      <w:r w:rsidR="00613B42" w:rsidRPr="0037707E">
        <w:rPr>
          <w:rFonts w:ascii="Verdana" w:hAnsi="Verdana" w:cs="Arial"/>
          <w:b w:val="0"/>
          <w:color w:val="auto"/>
          <w:sz w:val="16"/>
          <w:szCs w:val="16"/>
        </w:rPr>
        <w:t>:</w:t>
      </w:r>
    </w:p>
    <w:p w:rsidR="0012287D" w:rsidRPr="0037707E" w:rsidRDefault="00AB613C" w:rsidP="00D40B01">
      <w:pPr>
        <w:pStyle w:val="Ttulo1"/>
        <w:numPr>
          <w:ilvl w:val="0"/>
          <w:numId w:val="2"/>
        </w:numPr>
        <w:spacing w:before="0"/>
        <w:rPr>
          <w:rFonts w:ascii="Verdana" w:hAnsi="Verdana" w:cs="Arial"/>
          <w:b w:val="0"/>
          <w:color w:val="auto"/>
          <w:sz w:val="16"/>
          <w:szCs w:val="16"/>
          <w:lang w:eastAsia="es-CO"/>
        </w:rPr>
      </w:pPr>
      <w:bookmarkStart w:id="10" w:name="_Toc312231627"/>
      <w:r w:rsidRPr="0037707E">
        <w:rPr>
          <w:rFonts w:ascii="Verdana" w:hAnsi="Verdana" w:cs="Arial"/>
          <w:b w:val="0"/>
          <w:color w:val="auto"/>
          <w:sz w:val="16"/>
          <w:szCs w:val="16"/>
        </w:rPr>
        <w:t>ESCANNER</w:t>
      </w:r>
      <w:bookmarkEnd w:id="10"/>
      <w:r w:rsidR="00613B42" w:rsidRPr="0037707E">
        <w:rPr>
          <w:rFonts w:ascii="Verdana" w:hAnsi="Verdana" w:cs="Arial"/>
          <w:b w:val="0"/>
          <w:color w:val="auto"/>
          <w:sz w:val="16"/>
          <w:szCs w:val="16"/>
        </w:rPr>
        <w:t>:</w:t>
      </w:r>
    </w:p>
    <w:p w:rsidR="00E00BCC" w:rsidRPr="0037707E" w:rsidRDefault="0012287D" w:rsidP="00D40B01">
      <w:pPr>
        <w:pStyle w:val="Ttulo1"/>
        <w:numPr>
          <w:ilvl w:val="0"/>
          <w:numId w:val="2"/>
        </w:numPr>
        <w:spacing w:before="0"/>
        <w:rPr>
          <w:rFonts w:ascii="Verdana" w:hAnsi="Verdana" w:cs="Arial"/>
          <w:b w:val="0"/>
          <w:color w:val="auto"/>
          <w:sz w:val="16"/>
          <w:szCs w:val="16"/>
        </w:rPr>
      </w:pPr>
      <w:bookmarkStart w:id="11" w:name="_Toc312231628"/>
      <w:r w:rsidRPr="0037707E">
        <w:rPr>
          <w:rFonts w:ascii="Verdana" w:hAnsi="Verdana" w:cs="Arial"/>
          <w:b w:val="0"/>
          <w:color w:val="auto"/>
          <w:sz w:val="16"/>
          <w:szCs w:val="16"/>
        </w:rPr>
        <w:t>SERVIDORES</w:t>
      </w:r>
      <w:bookmarkEnd w:id="11"/>
      <w:r w:rsidR="00613B42" w:rsidRPr="0037707E">
        <w:rPr>
          <w:rFonts w:ascii="Verdana" w:hAnsi="Verdana" w:cs="Arial"/>
          <w:b w:val="0"/>
          <w:color w:val="auto"/>
          <w:sz w:val="16"/>
          <w:szCs w:val="16"/>
        </w:rPr>
        <w:t>:</w:t>
      </w:r>
    </w:p>
    <w:p w:rsidR="004D5CB2" w:rsidRPr="0037707E" w:rsidRDefault="00AB613C" w:rsidP="00D40B01">
      <w:pPr>
        <w:pStyle w:val="Ttulo1"/>
        <w:numPr>
          <w:ilvl w:val="0"/>
          <w:numId w:val="2"/>
        </w:numPr>
        <w:spacing w:before="0"/>
        <w:rPr>
          <w:rFonts w:ascii="Verdana" w:hAnsi="Verdana" w:cs="Arial"/>
          <w:b w:val="0"/>
          <w:color w:val="auto"/>
          <w:sz w:val="16"/>
          <w:szCs w:val="16"/>
        </w:rPr>
      </w:pPr>
      <w:bookmarkStart w:id="12" w:name="_Toc312231629"/>
      <w:r w:rsidRPr="0037707E">
        <w:rPr>
          <w:rFonts w:ascii="Verdana" w:hAnsi="Verdana" w:cs="Arial"/>
          <w:b w:val="0"/>
          <w:color w:val="auto"/>
          <w:sz w:val="16"/>
          <w:szCs w:val="16"/>
        </w:rPr>
        <w:t>PLOTER</w:t>
      </w:r>
      <w:bookmarkEnd w:id="12"/>
      <w:r w:rsidR="00613B42" w:rsidRPr="0037707E">
        <w:rPr>
          <w:rFonts w:ascii="Verdana" w:hAnsi="Verdana" w:cs="Arial"/>
          <w:b w:val="0"/>
          <w:color w:val="auto"/>
          <w:sz w:val="16"/>
          <w:szCs w:val="16"/>
        </w:rPr>
        <w:t>:</w:t>
      </w:r>
    </w:p>
    <w:p w:rsidR="00AB613C" w:rsidRPr="0037707E" w:rsidRDefault="00AB613C" w:rsidP="006552BA">
      <w:pPr>
        <w:jc w:val="center"/>
        <w:rPr>
          <w:rFonts w:ascii="Verdana" w:hAnsi="Verdana" w:cs="Arial"/>
          <w:b/>
          <w:sz w:val="16"/>
          <w:szCs w:val="16"/>
          <w:lang w:eastAsia="es-CO"/>
        </w:rPr>
      </w:pPr>
    </w:p>
    <w:p w:rsidR="0030448F" w:rsidRPr="0037707E" w:rsidRDefault="0030448F" w:rsidP="006552BA">
      <w:pPr>
        <w:rPr>
          <w:rFonts w:ascii="Verdana" w:hAnsi="Verdana" w:cs="Arial"/>
          <w:sz w:val="16"/>
          <w:szCs w:val="16"/>
        </w:rPr>
      </w:pPr>
    </w:p>
    <w:p w:rsidR="00613B42" w:rsidRPr="0037707E" w:rsidRDefault="00AB613C" w:rsidP="00D40B01">
      <w:pPr>
        <w:pStyle w:val="Ttulo1"/>
        <w:numPr>
          <w:ilvl w:val="0"/>
          <w:numId w:val="1"/>
        </w:numPr>
        <w:tabs>
          <w:tab w:val="left" w:pos="2016"/>
        </w:tabs>
        <w:spacing w:before="0"/>
        <w:jc w:val="both"/>
        <w:rPr>
          <w:rFonts w:ascii="Verdana" w:hAnsi="Verdana" w:cs="Arial"/>
          <w:color w:val="auto"/>
          <w:sz w:val="16"/>
          <w:szCs w:val="16"/>
        </w:rPr>
      </w:pPr>
      <w:bookmarkStart w:id="13" w:name="_Toc312231631"/>
      <w:r w:rsidRPr="0037707E">
        <w:rPr>
          <w:rFonts w:ascii="Verdana" w:hAnsi="Verdana" w:cs="Arial"/>
          <w:color w:val="auto"/>
          <w:sz w:val="16"/>
          <w:szCs w:val="16"/>
        </w:rPr>
        <w:t>RELACIÓN DE EQUIPOS CON BAJAS CARACTERÍSTICAS TECNOLÓGICAS</w:t>
      </w:r>
      <w:bookmarkStart w:id="14" w:name="_Toc297730358"/>
      <w:bookmarkStart w:id="15" w:name="_Toc312231632"/>
      <w:bookmarkEnd w:id="13"/>
    </w:p>
    <w:p w:rsidR="00F505BE" w:rsidRPr="0037707E" w:rsidRDefault="00F505BE" w:rsidP="00F505BE">
      <w:pPr>
        <w:rPr>
          <w:rFonts w:ascii="Verdana" w:hAnsi="Verdana"/>
          <w:sz w:val="16"/>
          <w:szCs w:val="16"/>
        </w:rPr>
      </w:pPr>
    </w:p>
    <w:p w:rsidR="00613B42" w:rsidRPr="0037707E" w:rsidRDefault="008B4301" w:rsidP="00D40B01">
      <w:pPr>
        <w:pStyle w:val="Ttulo1"/>
        <w:numPr>
          <w:ilvl w:val="0"/>
          <w:numId w:val="1"/>
        </w:numPr>
        <w:tabs>
          <w:tab w:val="left" w:pos="2016"/>
        </w:tabs>
        <w:spacing w:before="0"/>
        <w:contextualSpacing/>
        <w:jc w:val="both"/>
        <w:rPr>
          <w:rFonts w:ascii="Verdana" w:hAnsi="Verdana" w:cs="Arial"/>
          <w:color w:val="auto"/>
          <w:sz w:val="16"/>
          <w:szCs w:val="16"/>
        </w:rPr>
      </w:pPr>
      <w:r w:rsidRPr="0037707E">
        <w:rPr>
          <w:rFonts w:ascii="Verdana" w:hAnsi="Verdana" w:cs="Arial"/>
          <w:color w:val="auto"/>
          <w:sz w:val="16"/>
          <w:szCs w:val="16"/>
        </w:rPr>
        <w:t>OBSERVACIONES:</w:t>
      </w:r>
      <w:bookmarkEnd w:id="14"/>
      <w:bookmarkEnd w:id="15"/>
      <w:r w:rsidR="00DB7C14" w:rsidRPr="0037707E">
        <w:rPr>
          <w:rFonts w:ascii="Verdana" w:hAnsi="Verdana" w:cs="Arial"/>
          <w:color w:val="auto"/>
          <w:sz w:val="16"/>
          <w:szCs w:val="16"/>
        </w:rPr>
        <w:t xml:space="preserve"> (Incluir fallas encontradas durante el proceso).</w:t>
      </w:r>
      <w:bookmarkStart w:id="16" w:name="_Toc297730357"/>
      <w:bookmarkStart w:id="17" w:name="_Toc312231633"/>
    </w:p>
    <w:p w:rsidR="00F505BE" w:rsidRPr="0037707E" w:rsidRDefault="00F505BE" w:rsidP="00F505BE">
      <w:pPr>
        <w:rPr>
          <w:rFonts w:ascii="Verdana" w:hAnsi="Verdana"/>
          <w:sz w:val="16"/>
          <w:szCs w:val="16"/>
        </w:rPr>
      </w:pPr>
    </w:p>
    <w:p w:rsidR="00613B42" w:rsidRPr="0037707E" w:rsidRDefault="008B4301" w:rsidP="00D40B01">
      <w:pPr>
        <w:pStyle w:val="Ttulo1"/>
        <w:numPr>
          <w:ilvl w:val="0"/>
          <w:numId w:val="1"/>
        </w:numPr>
        <w:tabs>
          <w:tab w:val="left" w:pos="2016"/>
        </w:tabs>
        <w:spacing w:before="0"/>
        <w:contextualSpacing/>
        <w:jc w:val="both"/>
        <w:rPr>
          <w:rFonts w:ascii="Verdana" w:hAnsi="Verdana" w:cs="Arial"/>
          <w:color w:val="auto"/>
          <w:sz w:val="16"/>
          <w:szCs w:val="16"/>
        </w:rPr>
      </w:pPr>
      <w:r w:rsidRPr="0037707E">
        <w:rPr>
          <w:rFonts w:ascii="Verdana" w:hAnsi="Verdana" w:cs="Arial"/>
          <w:color w:val="auto"/>
          <w:sz w:val="16"/>
          <w:szCs w:val="16"/>
        </w:rPr>
        <w:t>RECOMENDACIONES</w:t>
      </w:r>
      <w:bookmarkStart w:id="18" w:name="_Toc297730356"/>
      <w:bookmarkStart w:id="19" w:name="_Toc312231634"/>
      <w:bookmarkEnd w:id="16"/>
      <w:bookmarkEnd w:id="17"/>
    </w:p>
    <w:p w:rsidR="00F505BE" w:rsidRPr="0037707E" w:rsidRDefault="00F505BE" w:rsidP="00F505BE">
      <w:pPr>
        <w:rPr>
          <w:rFonts w:ascii="Verdana" w:hAnsi="Verdana"/>
          <w:sz w:val="16"/>
          <w:szCs w:val="16"/>
        </w:rPr>
      </w:pPr>
    </w:p>
    <w:p w:rsidR="008B4301" w:rsidRPr="0037707E" w:rsidRDefault="008B4301" w:rsidP="00D40B01">
      <w:pPr>
        <w:pStyle w:val="Ttulo1"/>
        <w:numPr>
          <w:ilvl w:val="0"/>
          <w:numId w:val="1"/>
        </w:numPr>
        <w:tabs>
          <w:tab w:val="left" w:pos="2016"/>
        </w:tabs>
        <w:spacing w:before="0"/>
        <w:contextualSpacing/>
        <w:jc w:val="both"/>
        <w:rPr>
          <w:rFonts w:ascii="Verdana" w:hAnsi="Verdana" w:cs="Arial"/>
          <w:color w:val="auto"/>
          <w:sz w:val="16"/>
          <w:szCs w:val="16"/>
        </w:rPr>
      </w:pPr>
      <w:r w:rsidRPr="0037707E">
        <w:rPr>
          <w:rFonts w:ascii="Verdana" w:hAnsi="Verdana" w:cs="Arial"/>
          <w:color w:val="auto"/>
          <w:sz w:val="16"/>
          <w:szCs w:val="16"/>
        </w:rPr>
        <w:t>CONCLUSIONES</w:t>
      </w:r>
      <w:bookmarkEnd w:id="18"/>
      <w:bookmarkEnd w:id="19"/>
    </w:p>
    <w:p w:rsidR="008B4301" w:rsidRPr="0037707E" w:rsidRDefault="008B4301" w:rsidP="008B4301">
      <w:pPr>
        <w:rPr>
          <w:rFonts w:ascii="Verdana" w:hAnsi="Verdana" w:cs="Arial"/>
          <w:sz w:val="16"/>
          <w:szCs w:val="16"/>
        </w:rPr>
      </w:pPr>
    </w:p>
    <w:p w:rsidR="00C86EF3" w:rsidRPr="0037707E" w:rsidRDefault="00C86EF3" w:rsidP="00C86EF3">
      <w:pPr>
        <w:jc w:val="both"/>
        <w:rPr>
          <w:rFonts w:ascii="Verdana" w:hAnsi="Verdana" w:cs="Arial"/>
          <w:sz w:val="16"/>
          <w:szCs w:val="16"/>
        </w:rPr>
      </w:pPr>
    </w:p>
    <w:p w:rsidR="008B4301" w:rsidRDefault="008B4301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37707E" w:rsidRDefault="0037707E" w:rsidP="008B4301">
      <w:pPr>
        <w:jc w:val="both"/>
        <w:rPr>
          <w:rFonts w:ascii="Verdana" w:hAnsi="Verdana" w:cs="Arial"/>
          <w:b/>
          <w:sz w:val="16"/>
          <w:szCs w:val="16"/>
        </w:rPr>
      </w:pPr>
    </w:p>
    <w:p w:rsidR="008B4301" w:rsidRPr="0037707E" w:rsidRDefault="008B4301" w:rsidP="008B4301">
      <w:pPr>
        <w:contextualSpacing/>
        <w:rPr>
          <w:rFonts w:ascii="Verdana" w:hAnsi="Verdana" w:cs="Arial"/>
          <w:b/>
          <w:sz w:val="16"/>
          <w:szCs w:val="16"/>
        </w:rPr>
      </w:pPr>
      <w:r w:rsidRPr="0037707E">
        <w:rPr>
          <w:rFonts w:ascii="Verdana" w:hAnsi="Verdana" w:cs="Arial"/>
          <w:b/>
          <w:sz w:val="16"/>
          <w:szCs w:val="16"/>
        </w:rPr>
        <w:t>Atentamente,                                                          Recibido</w:t>
      </w:r>
      <w:r w:rsidR="003B4649" w:rsidRPr="0037707E">
        <w:rPr>
          <w:rFonts w:ascii="Verdana" w:hAnsi="Verdana" w:cs="Arial"/>
          <w:b/>
          <w:sz w:val="16"/>
          <w:szCs w:val="16"/>
        </w:rPr>
        <w:t>,</w:t>
      </w:r>
    </w:p>
    <w:p w:rsidR="003B4649" w:rsidRPr="0037707E" w:rsidRDefault="003B4649" w:rsidP="008B4301">
      <w:pPr>
        <w:contextualSpacing/>
        <w:rPr>
          <w:rFonts w:ascii="Verdana" w:hAnsi="Verdana" w:cs="Arial"/>
          <w:b/>
          <w:sz w:val="16"/>
          <w:szCs w:val="16"/>
        </w:rPr>
      </w:pPr>
    </w:p>
    <w:p w:rsidR="008746AD" w:rsidRPr="0037707E" w:rsidRDefault="008746AD" w:rsidP="008B4301">
      <w:pPr>
        <w:contextualSpacing/>
        <w:rPr>
          <w:rFonts w:ascii="Verdana" w:hAnsi="Verdana" w:cs="Arial"/>
          <w:sz w:val="16"/>
          <w:szCs w:val="16"/>
        </w:rPr>
      </w:pPr>
    </w:p>
    <w:p w:rsidR="008B4301" w:rsidRPr="0037707E" w:rsidRDefault="008B4301" w:rsidP="008B4301">
      <w:pPr>
        <w:contextualSpacing/>
        <w:rPr>
          <w:rFonts w:ascii="Verdana" w:hAnsi="Verdana" w:cs="Arial"/>
          <w:sz w:val="16"/>
          <w:szCs w:val="16"/>
        </w:rPr>
      </w:pPr>
      <w:r w:rsidRPr="0037707E">
        <w:rPr>
          <w:rFonts w:ascii="Verdana" w:hAnsi="Verdana" w:cs="Arial"/>
          <w:sz w:val="16"/>
          <w:szCs w:val="16"/>
        </w:rPr>
        <w:t xml:space="preserve">      </w:t>
      </w:r>
      <w:r w:rsidR="00856475">
        <w:rPr>
          <w:rFonts w:ascii="Verdana" w:hAnsi="Verdana" w:cs="Arial"/>
          <w:sz w:val="16"/>
          <w:szCs w:val="16"/>
        </w:rPr>
        <w:tab/>
      </w:r>
      <w:bookmarkStart w:id="20" w:name="_GoBack"/>
      <w:bookmarkEnd w:id="20"/>
    </w:p>
    <w:sectPr w:rsidR="008B4301" w:rsidRPr="0037707E" w:rsidSect="0073063D">
      <w:headerReference w:type="default" r:id="rId8"/>
      <w:footerReference w:type="default" r:id="rId9"/>
      <w:pgSz w:w="12240" w:h="15840" w:code="1"/>
      <w:pgMar w:top="1843" w:right="1701" w:bottom="426" w:left="1701" w:header="426" w:footer="17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3AE" w:rsidRDefault="006443AE" w:rsidP="00A27614">
      <w:r>
        <w:separator/>
      </w:r>
    </w:p>
  </w:endnote>
  <w:endnote w:type="continuationSeparator" w:id="0">
    <w:p w:rsidR="006443AE" w:rsidRDefault="006443AE" w:rsidP="00A2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5C7" w:rsidRDefault="00F605C7" w:rsidP="00B143FA">
    <w:pPr>
      <w:pStyle w:val="Piedepgina"/>
      <w:rPr>
        <w:sz w:val="16"/>
      </w:rPr>
    </w:pPr>
    <w:bookmarkStart w:id="21" w:name="OLE_LINK5"/>
  </w:p>
  <w:p w:rsidR="00F605C7" w:rsidRDefault="00F605C7" w:rsidP="00B143FA">
    <w:pPr>
      <w:pStyle w:val="Piedepgina"/>
      <w:rPr>
        <w:sz w:val="16"/>
      </w:rPr>
    </w:pPr>
  </w:p>
  <w:p w:rsidR="00F605C7" w:rsidRDefault="00263F6E" w:rsidP="00CD0210">
    <w:pPr>
      <w:pStyle w:val="Piedepgina"/>
      <w:jc w:val="center"/>
      <w:rPr>
        <w:sz w:val="16"/>
      </w:rPr>
    </w:pPr>
    <w:r>
      <w:rPr>
        <w:noProof/>
        <w:sz w:val="16"/>
        <w:lang w:val="es-CO" w:eastAsia="es-CO"/>
      </w:rPr>
      <mc:AlternateContent>
        <mc:Choice Requires="wps">
          <w:drawing>
            <wp:anchor distT="4294967291" distB="4294967291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-89536</wp:posOffset>
              </wp:positionV>
              <wp:extent cx="5715000" cy="0"/>
              <wp:effectExtent l="0" t="19050" r="19050" b="1905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bg1">
                            <a:lumMod val="7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F02B3E" id="Line 1" o:spid="_x0000_s1026" style="position:absolute;flip:y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0,-7.05pt" to="450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" strokecolor="#bfbfbf [2412]" strokeweight="2.25pt"/>
          </w:pict>
        </mc:Fallback>
      </mc:AlternateContent>
    </w:r>
    <w:r w:rsidR="00F605C7">
      <w:rPr>
        <w:sz w:val="16"/>
      </w:rPr>
      <w:t>Av. 28 # 35-40 –</w:t>
    </w:r>
    <w:r w:rsidR="00856475" w:rsidRPr="00856475">
      <w:rPr>
        <w:sz w:val="16"/>
      </w:rPr>
      <w:t xml:space="preserve"> </w:t>
    </w:r>
    <w:r w:rsidR="00F605C7">
      <w:rPr>
        <w:sz w:val="16"/>
      </w:rPr>
      <w:t>La Soledad</w:t>
    </w:r>
    <w:r w:rsidR="00856475">
      <w:rPr>
        <w:sz w:val="16"/>
      </w:rPr>
      <w:t>,</w:t>
    </w:r>
    <w:r w:rsidR="00F605C7">
      <w:rPr>
        <w:sz w:val="16"/>
      </w:rPr>
      <w:t xml:space="preserve"> </w:t>
    </w:r>
    <w:r w:rsidR="00856475">
      <w:rPr>
        <w:sz w:val="16"/>
      </w:rPr>
      <w:t>Bogotá. D.C – Pbx</w:t>
    </w:r>
    <w:r w:rsidR="00F605C7">
      <w:rPr>
        <w:sz w:val="16"/>
      </w:rPr>
      <w:t xml:space="preserve">: 338 28 28 </w:t>
    </w:r>
    <w:r w:rsidR="00856475">
      <w:rPr>
        <w:sz w:val="16"/>
      </w:rPr>
      <w:t xml:space="preserve"> </w:t>
    </w:r>
    <w:r w:rsidR="00F605C7">
      <w:rPr>
        <w:sz w:val="16"/>
      </w:rPr>
      <w:t xml:space="preserve">Fax: </w:t>
    </w:r>
    <w:r w:rsidR="00F605C7" w:rsidRPr="0073063D">
      <w:rPr>
        <w:sz w:val="16"/>
        <w:highlight w:val="yellow"/>
      </w:rPr>
      <w:t>245 88 95 – 338 28 26</w:t>
    </w:r>
    <w:r w:rsidR="00F605C7">
      <w:rPr>
        <w:sz w:val="16"/>
      </w:rPr>
      <w:t xml:space="preserve"> </w:t>
    </w:r>
  </w:p>
  <w:p w:rsidR="00F605C7" w:rsidRPr="00E72BE7" w:rsidRDefault="00856475" w:rsidP="00CD0210">
    <w:pPr>
      <w:pStyle w:val="Piedepgina"/>
      <w:jc w:val="center"/>
      <w:rPr>
        <w:sz w:val="16"/>
      </w:rPr>
    </w:pPr>
    <w:r>
      <w:rPr>
        <w:sz w:val="16"/>
      </w:rPr>
      <w:t>E</w:t>
    </w:r>
    <w:r w:rsidR="00F605C7">
      <w:rPr>
        <w:sz w:val="16"/>
      </w:rPr>
      <w:t>-mail</w:t>
    </w:r>
    <w:r>
      <w:rPr>
        <w:sz w:val="16"/>
      </w:rPr>
      <w:t>:</w:t>
    </w:r>
    <w:r w:rsidR="00F605C7">
      <w:rPr>
        <w:sz w:val="16"/>
      </w:rPr>
      <w:t xml:space="preserve"> </w:t>
    </w:r>
    <w:r w:rsidR="00121B28">
      <w:rPr>
        <w:sz w:val="16"/>
      </w:rPr>
      <w:t xml:space="preserve"> </w:t>
    </w:r>
    <w:hyperlink r:id="rId1" w:history="1">
      <w:r w:rsidR="00121B28">
        <w:rPr>
          <w:rStyle w:val="Hipervnculo"/>
          <w:sz w:val="16"/>
        </w:rPr>
        <w:t>Coordinador</w:t>
      </w:r>
      <w:r w:rsidR="00147060" w:rsidRPr="003C74EB">
        <w:rPr>
          <w:rStyle w:val="Hipervnculo"/>
          <w:sz w:val="16"/>
        </w:rPr>
        <w:t>@selcomp.com.co</w:t>
      </w:r>
    </w:hyperlink>
    <w:r w:rsidR="00B31C8E">
      <w:rPr>
        <w:sz w:val="16"/>
      </w:rPr>
      <w:t xml:space="preserve"> - </w:t>
    </w:r>
    <w:hyperlink r:id="rId2" w:history="1">
      <w:r w:rsidR="00F605C7">
        <w:rPr>
          <w:rStyle w:val="Hipervnculo"/>
          <w:sz w:val="16"/>
        </w:rPr>
        <w:t>www.selcomp.com.co</w:t>
      </w:r>
    </w:hyperlink>
    <w:r w:rsidR="00F605C7">
      <w:rPr>
        <w:sz w:val="16"/>
      </w:rPr>
      <w:t xml:space="preserve">   </w:t>
    </w:r>
    <w:bookmarkEnd w:id="21"/>
    <w:r w:rsidR="00F605C7">
      <w:rPr>
        <w:sz w:val="16"/>
      </w:rPr>
      <w:t xml:space="preserve">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3AE" w:rsidRDefault="006443AE" w:rsidP="00A27614">
      <w:r>
        <w:separator/>
      </w:r>
    </w:p>
  </w:footnote>
  <w:footnote w:type="continuationSeparator" w:id="0">
    <w:p w:rsidR="006443AE" w:rsidRDefault="006443AE" w:rsidP="00A27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57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406"/>
      <w:gridCol w:w="6123"/>
    </w:tblGrid>
    <w:tr w:rsidR="00786C0D" w:rsidRPr="00786C0D" w:rsidTr="00DD260F">
      <w:trPr>
        <w:trHeight w:val="505"/>
        <w:jc w:val="center"/>
      </w:trPr>
      <w:tc>
        <w:tcPr>
          <w:tcW w:w="1787" w:type="pct"/>
          <w:tcBorders>
            <w:bottom w:val="single" w:sz="2" w:space="0" w:color="BF1739"/>
          </w:tcBorders>
          <w:shd w:val="clear" w:color="auto" w:fill="auto"/>
          <w:vAlign w:val="bottom"/>
        </w:tcPr>
        <w:p w:rsidR="00786C0D" w:rsidRPr="00786C0D" w:rsidRDefault="00786C0D" w:rsidP="00786C0D">
          <w:pPr>
            <w:pStyle w:val="Encabezado"/>
            <w:rPr>
              <w:lang w:val="es-CO"/>
            </w:rPr>
          </w:pPr>
          <w:r w:rsidRPr="00786C0D">
            <w:rPr>
              <w:noProof/>
              <w:lang w:val="es-CO" w:eastAsia="es-CO"/>
            </w:rPr>
            <w:drawing>
              <wp:inline distT="0" distB="0" distL="0" distR="0" wp14:anchorId="1B5085F8" wp14:editId="7B302B45">
                <wp:extent cx="1862919" cy="619590"/>
                <wp:effectExtent l="0" t="0" r="4445" b="952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1910855" cy="6355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3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786C0D" w:rsidRDefault="00786C0D" w:rsidP="00786C0D">
          <w:pPr>
            <w:pStyle w:val="Encabezado"/>
            <w:rPr>
              <w:rFonts w:ascii="Verdana" w:hAnsi="Verdana"/>
              <w:b/>
            </w:rPr>
          </w:pPr>
          <w:r w:rsidRPr="00786C0D">
            <w:rPr>
              <w:rFonts w:ascii="Verdana" w:hAnsi="Verdana"/>
              <w:b/>
              <w:noProof/>
              <w:lang w:val="es-CO" w:eastAsia="es-CO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1F8EE68" wp14:editId="45DEB478">
                    <wp:simplePos x="0" y="0"/>
                    <wp:positionH relativeFrom="column">
                      <wp:posOffset>2364740</wp:posOffset>
                    </wp:positionH>
                    <wp:positionV relativeFrom="paragraph">
                      <wp:posOffset>-635</wp:posOffset>
                    </wp:positionV>
                    <wp:extent cx="1291590" cy="464820"/>
                    <wp:effectExtent l="0" t="0" r="3810" b="0"/>
                    <wp:wrapThrough wrapText="bothSides">
                      <wp:wrapPolygon edited="0">
                        <wp:start x="0" y="0"/>
                        <wp:lineTo x="0" y="20361"/>
                        <wp:lineTo x="21345" y="20361"/>
                        <wp:lineTo x="21345" y="0"/>
                        <wp:lineTo x="0" y="0"/>
                      </wp:wrapPolygon>
                    </wp:wrapThrough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91590" cy="4648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6C0D" w:rsidRPr="003413FA" w:rsidRDefault="00786C0D" w:rsidP="00786C0D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color w:val="FF0000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color w:val="FF0000"/>
                                  </w:rPr>
                                  <w:t>Logo del cliente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F8EE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86.2pt;margin-top:-.05pt;width:101.7pt;height:36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" stroked="f">
                    <v:textbox inset="0,0,0,0">
                      <w:txbxContent>
                        <w:p w:rsidR="00786C0D" w:rsidRPr="003413FA" w:rsidRDefault="00786C0D" w:rsidP="00786C0D">
                          <w:pPr>
                            <w:jc w:val="center"/>
                            <w:rPr>
                              <w:rFonts w:ascii="Verdana" w:hAnsi="Verdana"/>
                              <w:b/>
                              <w:color w:val="FF000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FF0000"/>
                            </w:rPr>
                            <w:t>Logo del cliente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</w:p>
        <w:p w:rsidR="00786C0D" w:rsidRPr="00DD260F" w:rsidRDefault="00786C0D" w:rsidP="00B676F4">
          <w:pPr>
            <w:pStyle w:val="Encabezado"/>
            <w:jc w:val="center"/>
            <w:rPr>
              <w:rFonts w:ascii="Verdana" w:hAnsi="Verdana"/>
              <w:b/>
            </w:rPr>
          </w:pPr>
          <w:r w:rsidRPr="00DD260F">
            <w:rPr>
              <w:rFonts w:ascii="Verdana" w:hAnsi="Verdana"/>
              <w:b/>
            </w:rPr>
            <w:t>NOMBRE DEL PROYECTO</w:t>
          </w:r>
        </w:p>
        <w:p w:rsidR="00786C0D" w:rsidRPr="00DD260F" w:rsidRDefault="00786C0D" w:rsidP="00B676F4">
          <w:pPr>
            <w:pStyle w:val="Encabezado"/>
            <w:jc w:val="center"/>
            <w:rPr>
              <w:rFonts w:ascii="Verdana" w:hAnsi="Verdana"/>
              <w:b/>
            </w:rPr>
          </w:pPr>
          <w:r w:rsidRPr="00DD260F">
            <w:rPr>
              <w:rFonts w:ascii="Verdana" w:hAnsi="Verdana"/>
              <w:b/>
            </w:rPr>
            <w:t>NOMBRE DE LA ACTIVIDAD</w:t>
          </w:r>
        </w:p>
        <w:p w:rsidR="00786C0D" w:rsidRPr="00786C0D" w:rsidRDefault="00786C0D" w:rsidP="009E42EC">
          <w:pPr>
            <w:pStyle w:val="Encabezado"/>
            <w:jc w:val="right"/>
            <w:rPr>
              <w:sz w:val="16"/>
              <w:szCs w:val="16"/>
            </w:rPr>
          </w:pPr>
          <w:r w:rsidRPr="00786C0D">
            <w:rPr>
              <w:rFonts w:ascii="Verdana" w:hAnsi="Verdana"/>
              <w:sz w:val="16"/>
              <w:szCs w:val="16"/>
            </w:rPr>
            <w:t>GO-IN01-F0</w:t>
          </w:r>
          <w:r w:rsidR="009E42EC">
            <w:rPr>
              <w:rFonts w:ascii="Verdana" w:hAnsi="Verdana"/>
              <w:sz w:val="16"/>
              <w:szCs w:val="16"/>
            </w:rPr>
            <w:t>2</w:t>
          </w:r>
          <w:r w:rsidRPr="00786C0D">
            <w:rPr>
              <w:rFonts w:ascii="Verdana" w:hAnsi="Verdana"/>
              <w:sz w:val="16"/>
              <w:szCs w:val="16"/>
            </w:rPr>
            <w:t>-R</w:t>
          </w:r>
          <w:r w:rsidR="009E42EC">
            <w:rPr>
              <w:rFonts w:ascii="Verdana" w:hAnsi="Verdana"/>
              <w:sz w:val="16"/>
              <w:szCs w:val="16"/>
            </w:rPr>
            <w:t>0</w:t>
          </w:r>
          <w:r w:rsidRPr="00786C0D">
            <w:rPr>
              <w:rFonts w:ascii="Verdana" w:hAnsi="Verdana"/>
              <w:sz w:val="16"/>
              <w:szCs w:val="16"/>
            </w:rPr>
            <w:t xml:space="preserve"> – Página </w:t>
          </w:r>
          <w:r w:rsidRPr="00786C0D">
            <w:rPr>
              <w:rFonts w:ascii="Verdana" w:hAnsi="Verdana"/>
              <w:sz w:val="16"/>
              <w:szCs w:val="16"/>
            </w:rPr>
            <w:fldChar w:fldCharType="begin"/>
          </w:r>
          <w:r w:rsidRPr="00786C0D">
            <w:rPr>
              <w:rFonts w:ascii="Verdana" w:hAnsi="Verdana"/>
              <w:sz w:val="16"/>
              <w:szCs w:val="16"/>
            </w:rPr>
            <w:instrText xml:space="preserve"> PAGE </w:instrText>
          </w:r>
          <w:r w:rsidRPr="00786C0D">
            <w:rPr>
              <w:rFonts w:ascii="Verdana" w:hAnsi="Verdana"/>
              <w:sz w:val="16"/>
              <w:szCs w:val="16"/>
            </w:rPr>
            <w:fldChar w:fldCharType="separate"/>
          </w:r>
          <w:r w:rsidR="0073063D">
            <w:rPr>
              <w:rFonts w:ascii="Verdana" w:hAnsi="Verdana"/>
              <w:noProof/>
              <w:sz w:val="16"/>
              <w:szCs w:val="16"/>
            </w:rPr>
            <w:t>1</w:t>
          </w:r>
          <w:r w:rsidRPr="00786C0D">
            <w:rPr>
              <w:rFonts w:ascii="Verdana" w:hAnsi="Verdana"/>
              <w:sz w:val="16"/>
              <w:szCs w:val="16"/>
            </w:rPr>
            <w:fldChar w:fldCharType="end"/>
          </w:r>
          <w:r w:rsidRPr="00786C0D">
            <w:rPr>
              <w:rFonts w:ascii="Verdana" w:hAnsi="Verdana"/>
              <w:sz w:val="16"/>
              <w:szCs w:val="16"/>
            </w:rPr>
            <w:t xml:space="preserve"> de </w:t>
          </w:r>
          <w:r w:rsidRPr="00786C0D">
            <w:rPr>
              <w:rFonts w:ascii="Verdana" w:hAnsi="Verdana"/>
              <w:sz w:val="16"/>
              <w:szCs w:val="16"/>
            </w:rPr>
            <w:fldChar w:fldCharType="begin"/>
          </w:r>
          <w:r w:rsidRPr="00786C0D">
            <w:rPr>
              <w:rFonts w:ascii="Verdana" w:hAnsi="Verdana"/>
              <w:sz w:val="16"/>
              <w:szCs w:val="16"/>
            </w:rPr>
            <w:instrText xml:space="preserve"> NUMPAGES  </w:instrText>
          </w:r>
          <w:r w:rsidRPr="00786C0D">
            <w:rPr>
              <w:rFonts w:ascii="Verdana" w:hAnsi="Verdana"/>
              <w:sz w:val="16"/>
              <w:szCs w:val="16"/>
            </w:rPr>
            <w:fldChar w:fldCharType="separate"/>
          </w:r>
          <w:r w:rsidR="0073063D">
            <w:rPr>
              <w:rFonts w:ascii="Verdana" w:hAnsi="Verdana"/>
              <w:noProof/>
              <w:sz w:val="16"/>
              <w:szCs w:val="16"/>
            </w:rPr>
            <w:t>2</w:t>
          </w:r>
          <w:r w:rsidRPr="00786C0D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F605C7" w:rsidRDefault="00F605C7" w:rsidP="007306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0287"/>
    <w:multiLevelType w:val="hybridMultilevel"/>
    <w:tmpl w:val="5D08781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E17CF"/>
    <w:multiLevelType w:val="hybridMultilevel"/>
    <w:tmpl w:val="36CA72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6D"/>
    <w:rsid w:val="00004119"/>
    <w:rsid w:val="00007037"/>
    <w:rsid w:val="00010A7F"/>
    <w:rsid w:val="000179B3"/>
    <w:rsid w:val="000219D4"/>
    <w:rsid w:val="00022C72"/>
    <w:rsid w:val="0002658E"/>
    <w:rsid w:val="00027C5A"/>
    <w:rsid w:val="00033D5C"/>
    <w:rsid w:val="00034034"/>
    <w:rsid w:val="0003441A"/>
    <w:rsid w:val="00034C00"/>
    <w:rsid w:val="000357E6"/>
    <w:rsid w:val="000376D0"/>
    <w:rsid w:val="00037A46"/>
    <w:rsid w:val="00042309"/>
    <w:rsid w:val="00044F37"/>
    <w:rsid w:val="0004566D"/>
    <w:rsid w:val="00045B0A"/>
    <w:rsid w:val="00052952"/>
    <w:rsid w:val="00064336"/>
    <w:rsid w:val="000645A2"/>
    <w:rsid w:val="00064720"/>
    <w:rsid w:val="000711B2"/>
    <w:rsid w:val="000728ED"/>
    <w:rsid w:val="00075C1E"/>
    <w:rsid w:val="00077B62"/>
    <w:rsid w:val="00077C7F"/>
    <w:rsid w:val="0009143A"/>
    <w:rsid w:val="00091C5D"/>
    <w:rsid w:val="00091FEC"/>
    <w:rsid w:val="0009725D"/>
    <w:rsid w:val="000A0397"/>
    <w:rsid w:val="000A1384"/>
    <w:rsid w:val="000A1475"/>
    <w:rsid w:val="000A3018"/>
    <w:rsid w:val="000B0ADB"/>
    <w:rsid w:val="000B1D63"/>
    <w:rsid w:val="000B1EE0"/>
    <w:rsid w:val="000B350C"/>
    <w:rsid w:val="000B50A9"/>
    <w:rsid w:val="000B7D97"/>
    <w:rsid w:val="000C0A0B"/>
    <w:rsid w:val="000D0842"/>
    <w:rsid w:val="000D4449"/>
    <w:rsid w:val="000D4ED1"/>
    <w:rsid w:val="000D7B20"/>
    <w:rsid w:val="000E7627"/>
    <w:rsid w:val="000E7838"/>
    <w:rsid w:val="000F0748"/>
    <w:rsid w:val="000F56F0"/>
    <w:rsid w:val="000F6639"/>
    <w:rsid w:val="0010449C"/>
    <w:rsid w:val="0010482C"/>
    <w:rsid w:val="00104BE0"/>
    <w:rsid w:val="00107207"/>
    <w:rsid w:val="00107C5F"/>
    <w:rsid w:val="00110052"/>
    <w:rsid w:val="00114714"/>
    <w:rsid w:val="0011649F"/>
    <w:rsid w:val="00121B28"/>
    <w:rsid w:val="0012287D"/>
    <w:rsid w:val="00126320"/>
    <w:rsid w:val="0013185C"/>
    <w:rsid w:val="00143709"/>
    <w:rsid w:val="00146AF1"/>
    <w:rsid w:val="00147060"/>
    <w:rsid w:val="00147A0F"/>
    <w:rsid w:val="001524A4"/>
    <w:rsid w:val="00153AA2"/>
    <w:rsid w:val="00157D87"/>
    <w:rsid w:val="001656C7"/>
    <w:rsid w:val="00165AC3"/>
    <w:rsid w:val="001667EB"/>
    <w:rsid w:val="001717F4"/>
    <w:rsid w:val="00172137"/>
    <w:rsid w:val="00182EA4"/>
    <w:rsid w:val="00183CAC"/>
    <w:rsid w:val="001846C5"/>
    <w:rsid w:val="00185780"/>
    <w:rsid w:val="001900E1"/>
    <w:rsid w:val="00190EA5"/>
    <w:rsid w:val="001910CF"/>
    <w:rsid w:val="00192276"/>
    <w:rsid w:val="00194826"/>
    <w:rsid w:val="00196835"/>
    <w:rsid w:val="001A048B"/>
    <w:rsid w:val="001A3461"/>
    <w:rsid w:val="001A5755"/>
    <w:rsid w:val="001A6048"/>
    <w:rsid w:val="001B0056"/>
    <w:rsid w:val="001B1BF7"/>
    <w:rsid w:val="001B6A40"/>
    <w:rsid w:val="001C098F"/>
    <w:rsid w:val="001C465E"/>
    <w:rsid w:val="001C6B8F"/>
    <w:rsid w:val="001C6BB7"/>
    <w:rsid w:val="001C6C6E"/>
    <w:rsid w:val="001D6600"/>
    <w:rsid w:val="001E0C70"/>
    <w:rsid w:val="001E4EF6"/>
    <w:rsid w:val="001F3E79"/>
    <w:rsid w:val="001F61C8"/>
    <w:rsid w:val="002004E8"/>
    <w:rsid w:val="002165F4"/>
    <w:rsid w:val="002167E7"/>
    <w:rsid w:val="00217DC8"/>
    <w:rsid w:val="00220D40"/>
    <w:rsid w:val="00223E3B"/>
    <w:rsid w:val="0022746A"/>
    <w:rsid w:val="002306D8"/>
    <w:rsid w:val="002307B3"/>
    <w:rsid w:val="00235DA2"/>
    <w:rsid w:val="002406B8"/>
    <w:rsid w:val="002429A2"/>
    <w:rsid w:val="0024613E"/>
    <w:rsid w:val="00246878"/>
    <w:rsid w:val="002510BD"/>
    <w:rsid w:val="0025159A"/>
    <w:rsid w:val="00253DAB"/>
    <w:rsid w:val="0025531B"/>
    <w:rsid w:val="00255F6C"/>
    <w:rsid w:val="00257611"/>
    <w:rsid w:val="0025777F"/>
    <w:rsid w:val="0026017E"/>
    <w:rsid w:val="00263F6E"/>
    <w:rsid w:val="00267F78"/>
    <w:rsid w:val="00270669"/>
    <w:rsid w:val="00272AC8"/>
    <w:rsid w:val="0027722F"/>
    <w:rsid w:val="00283BBC"/>
    <w:rsid w:val="0029443C"/>
    <w:rsid w:val="002A0B0C"/>
    <w:rsid w:val="002A2739"/>
    <w:rsid w:val="002A3051"/>
    <w:rsid w:val="002A31D2"/>
    <w:rsid w:val="002B09D7"/>
    <w:rsid w:val="002B0F78"/>
    <w:rsid w:val="002B168F"/>
    <w:rsid w:val="002B3C77"/>
    <w:rsid w:val="002B71DF"/>
    <w:rsid w:val="002C1D87"/>
    <w:rsid w:val="002C3F8A"/>
    <w:rsid w:val="002C520C"/>
    <w:rsid w:val="002C6A57"/>
    <w:rsid w:val="002D1316"/>
    <w:rsid w:val="002D2BC0"/>
    <w:rsid w:val="002D515D"/>
    <w:rsid w:val="002E1560"/>
    <w:rsid w:val="002E4FED"/>
    <w:rsid w:val="002E6FBC"/>
    <w:rsid w:val="002F0357"/>
    <w:rsid w:val="002F1F91"/>
    <w:rsid w:val="002F204D"/>
    <w:rsid w:val="002F2222"/>
    <w:rsid w:val="00301474"/>
    <w:rsid w:val="00303131"/>
    <w:rsid w:val="0030448F"/>
    <w:rsid w:val="0030593B"/>
    <w:rsid w:val="00305AFB"/>
    <w:rsid w:val="00305D3A"/>
    <w:rsid w:val="00307BB2"/>
    <w:rsid w:val="00310D5C"/>
    <w:rsid w:val="0031371A"/>
    <w:rsid w:val="00317ADC"/>
    <w:rsid w:val="00321FDF"/>
    <w:rsid w:val="00322E6A"/>
    <w:rsid w:val="003262FB"/>
    <w:rsid w:val="00330121"/>
    <w:rsid w:val="00330482"/>
    <w:rsid w:val="003306B3"/>
    <w:rsid w:val="00331C38"/>
    <w:rsid w:val="00332FA8"/>
    <w:rsid w:val="003346AE"/>
    <w:rsid w:val="00342631"/>
    <w:rsid w:val="00342671"/>
    <w:rsid w:val="0034492E"/>
    <w:rsid w:val="00345520"/>
    <w:rsid w:val="00351E2F"/>
    <w:rsid w:val="00353AD0"/>
    <w:rsid w:val="003543FB"/>
    <w:rsid w:val="003570C5"/>
    <w:rsid w:val="00360384"/>
    <w:rsid w:val="00361742"/>
    <w:rsid w:val="00364238"/>
    <w:rsid w:val="00371B5C"/>
    <w:rsid w:val="00371F34"/>
    <w:rsid w:val="003731B6"/>
    <w:rsid w:val="003731F8"/>
    <w:rsid w:val="00374425"/>
    <w:rsid w:val="00376818"/>
    <w:rsid w:val="00376EB9"/>
    <w:rsid w:val="0037707E"/>
    <w:rsid w:val="003770A2"/>
    <w:rsid w:val="003813CF"/>
    <w:rsid w:val="00386C59"/>
    <w:rsid w:val="00395784"/>
    <w:rsid w:val="003A1796"/>
    <w:rsid w:val="003A3EB3"/>
    <w:rsid w:val="003A6025"/>
    <w:rsid w:val="003B4649"/>
    <w:rsid w:val="003B486D"/>
    <w:rsid w:val="003B4FFF"/>
    <w:rsid w:val="003C0FE1"/>
    <w:rsid w:val="003C240D"/>
    <w:rsid w:val="003C6EA5"/>
    <w:rsid w:val="003D1A6D"/>
    <w:rsid w:val="003D4AFE"/>
    <w:rsid w:val="003D751C"/>
    <w:rsid w:val="003E257F"/>
    <w:rsid w:val="003E3F25"/>
    <w:rsid w:val="003E4988"/>
    <w:rsid w:val="003E7601"/>
    <w:rsid w:val="003F36B3"/>
    <w:rsid w:val="003F3D75"/>
    <w:rsid w:val="003F52B0"/>
    <w:rsid w:val="003F5A21"/>
    <w:rsid w:val="00401AE7"/>
    <w:rsid w:val="004069C3"/>
    <w:rsid w:val="00412265"/>
    <w:rsid w:val="004122A1"/>
    <w:rsid w:val="004134BE"/>
    <w:rsid w:val="00414A3F"/>
    <w:rsid w:val="00414C63"/>
    <w:rsid w:val="00417C5B"/>
    <w:rsid w:val="0042092B"/>
    <w:rsid w:val="00420B64"/>
    <w:rsid w:val="00420E7E"/>
    <w:rsid w:val="004220F9"/>
    <w:rsid w:val="004269E8"/>
    <w:rsid w:val="004302AD"/>
    <w:rsid w:val="004333F7"/>
    <w:rsid w:val="00433FDB"/>
    <w:rsid w:val="004357C8"/>
    <w:rsid w:val="00435D11"/>
    <w:rsid w:val="004363D4"/>
    <w:rsid w:val="00454AEF"/>
    <w:rsid w:val="00455481"/>
    <w:rsid w:val="00461B96"/>
    <w:rsid w:val="004656F6"/>
    <w:rsid w:val="0046706E"/>
    <w:rsid w:val="004670F3"/>
    <w:rsid w:val="00473E6D"/>
    <w:rsid w:val="004757AF"/>
    <w:rsid w:val="00480DC5"/>
    <w:rsid w:val="00481EEF"/>
    <w:rsid w:val="0048332B"/>
    <w:rsid w:val="00483591"/>
    <w:rsid w:val="00484CFE"/>
    <w:rsid w:val="004946F9"/>
    <w:rsid w:val="0049719F"/>
    <w:rsid w:val="004A445B"/>
    <w:rsid w:val="004A5621"/>
    <w:rsid w:val="004A678F"/>
    <w:rsid w:val="004A794E"/>
    <w:rsid w:val="004B103B"/>
    <w:rsid w:val="004B19BA"/>
    <w:rsid w:val="004B539F"/>
    <w:rsid w:val="004C47B5"/>
    <w:rsid w:val="004D0732"/>
    <w:rsid w:val="004D3018"/>
    <w:rsid w:val="004D5CB2"/>
    <w:rsid w:val="004D744E"/>
    <w:rsid w:val="004E0588"/>
    <w:rsid w:val="004E06DF"/>
    <w:rsid w:val="004E192B"/>
    <w:rsid w:val="004E1E96"/>
    <w:rsid w:val="004E2A77"/>
    <w:rsid w:val="004E4363"/>
    <w:rsid w:val="004E59DA"/>
    <w:rsid w:val="004E5FEA"/>
    <w:rsid w:val="004E6960"/>
    <w:rsid w:val="004F694C"/>
    <w:rsid w:val="004F73D8"/>
    <w:rsid w:val="004F75F3"/>
    <w:rsid w:val="00500CDF"/>
    <w:rsid w:val="005029B4"/>
    <w:rsid w:val="00505566"/>
    <w:rsid w:val="00510E14"/>
    <w:rsid w:val="00514853"/>
    <w:rsid w:val="00514ECE"/>
    <w:rsid w:val="005151A0"/>
    <w:rsid w:val="0051676A"/>
    <w:rsid w:val="0051780F"/>
    <w:rsid w:val="0052580C"/>
    <w:rsid w:val="00531B6E"/>
    <w:rsid w:val="00533D03"/>
    <w:rsid w:val="00535A59"/>
    <w:rsid w:val="00541F33"/>
    <w:rsid w:val="00545522"/>
    <w:rsid w:val="0054772C"/>
    <w:rsid w:val="00547DFE"/>
    <w:rsid w:val="00550BF9"/>
    <w:rsid w:val="00552775"/>
    <w:rsid w:val="005530E8"/>
    <w:rsid w:val="0055314E"/>
    <w:rsid w:val="00555FEB"/>
    <w:rsid w:val="005565F5"/>
    <w:rsid w:val="00557509"/>
    <w:rsid w:val="005628FD"/>
    <w:rsid w:val="005666A7"/>
    <w:rsid w:val="005731A2"/>
    <w:rsid w:val="00573857"/>
    <w:rsid w:val="00576751"/>
    <w:rsid w:val="0057777C"/>
    <w:rsid w:val="005778BD"/>
    <w:rsid w:val="00582496"/>
    <w:rsid w:val="005846F6"/>
    <w:rsid w:val="00587F88"/>
    <w:rsid w:val="005931E5"/>
    <w:rsid w:val="0059624F"/>
    <w:rsid w:val="00596794"/>
    <w:rsid w:val="005A0D9F"/>
    <w:rsid w:val="005B0E3E"/>
    <w:rsid w:val="005B32B8"/>
    <w:rsid w:val="005B63A6"/>
    <w:rsid w:val="005C092F"/>
    <w:rsid w:val="005C0ED7"/>
    <w:rsid w:val="005C3CBA"/>
    <w:rsid w:val="005C5519"/>
    <w:rsid w:val="005C7628"/>
    <w:rsid w:val="005D27C3"/>
    <w:rsid w:val="005D6999"/>
    <w:rsid w:val="005D6F6C"/>
    <w:rsid w:val="005D740C"/>
    <w:rsid w:val="005F3148"/>
    <w:rsid w:val="005F37E5"/>
    <w:rsid w:val="0060082D"/>
    <w:rsid w:val="00606EB6"/>
    <w:rsid w:val="00610A60"/>
    <w:rsid w:val="00610EDA"/>
    <w:rsid w:val="00613B42"/>
    <w:rsid w:val="0061751B"/>
    <w:rsid w:val="00620CDB"/>
    <w:rsid w:val="0062149E"/>
    <w:rsid w:val="00623E62"/>
    <w:rsid w:val="006277FD"/>
    <w:rsid w:val="00630300"/>
    <w:rsid w:val="0063094F"/>
    <w:rsid w:val="00633BD0"/>
    <w:rsid w:val="00637A2A"/>
    <w:rsid w:val="00637C79"/>
    <w:rsid w:val="006402D8"/>
    <w:rsid w:val="00640B59"/>
    <w:rsid w:val="0064298E"/>
    <w:rsid w:val="006434F0"/>
    <w:rsid w:val="00643E43"/>
    <w:rsid w:val="006443AE"/>
    <w:rsid w:val="00651221"/>
    <w:rsid w:val="00653C9C"/>
    <w:rsid w:val="006549DB"/>
    <w:rsid w:val="00654A65"/>
    <w:rsid w:val="006552BA"/>
    <w:rsid w:val="006565B2"/>
    <w:rsid w:val="00667FE6"/>
    <w:rsid w:val="006712C2"/>
    <w:rsid w:val="0067788F"/>
    <w:rsid w:val="00681707"/>
    <w:rsid w:val="006822DB"/>
    <w:rsid w:val="00686B30"/>
    <w:rsid w:val="00690E49"/>
    <w:rsid w:val="00693247"/>
    <w:rsid w:val="00693597"/>
    <w:rsid w:val="006A257C"/>
    <w:rsid w:val="006A329D"/>
    <w:rsid w:val="006A453B"/>
    <w:rsid w:val="006A60B2"/>
    <w:rsid w:val="006A6522"/>
    <w:rsid w:val="006B1EA4"/>
    <w:rsid w:val="006B28CA"/>
    <w:rsid w:val="006B5079"/>
    <w:rsid w:val="006C21C2"/>
    <w:rsid w:val="006C2D12"/>
    <w:rsid w:val="006C3A5A"/>
    <w:rsid w:val="006C5D47"/>
    <w:rsid w:val="006D040E"/>
    <w:rsid w:val="006D1667"/>
    <w:rsid w:val="006D1AA7"/>
    <w:rsid w:val="006D1DDA"/>
    <w:rsid w:val="006E39A5"/>
    <w:rsid w:val="006E3C22"/>
    <w:rsid w:val="006E4F0B"/>
    <w:rsid w:val="006E5124"/>
    <w:rsid w:val="006E6141"/>
    <w:rsid w:val="006E7017"/>
    <w:rsid w:val="006F3C65"/>
    <w:rsid w:val="006F6A5A"/>
    <w:rsid w:val="006F7F20"/>
    <w:rsid w:val="0070153B"/>
    <w:rsid w:val="00702C48"/>
    <w:rsid w:val="0071483C"/>
    <w:rsid w:val="007150A3"/>
    <w:rsid w:val="00717EB5"/>
    <w:rsid w:val="00721933"/>
    <w:rsid w:val="00722361"/>
    <w:rsid w:val="007226D1"/>
    <w:rsid w:val="00724DFD"/>
    <w:rsid w:val="0073063D"/>
    <w:rsid w:val="0073066A"/>
    <w:rsid w:val="007314D6"/>
    <w:rsid w:val="00733D66"/>
    <w:rsid w:val="0074025B"/>
    <w:rsid w:val="007410F4"/>
    <w:rsid w:val="007411CB"/>
    <w:rsid w:val="00746BB2"/>
    <w:rsid w:val="00753A35"/>
    <w:rsid w:val="00754657"/>
    <w:rsid w:val="007554E7"/>
    <w:rsid w:val="00757713"/>
    <w:rsid w:val="00757BF1"/>
    <w:rsid w:val="007603A8"/>
    <w:rsid w:val="0076422F"/>
    <w:rsid w:val="00767B55"/>
    <w:rsid w:val="00767CB4"/>
    <w:rsid w:val="00770B15"/>
    <w:rsid w:val="0077163B"/>
    <w:rsid w:val="00777D8F"/>
    <w:rsid w:val="0078164D"/>
    <w:rsid w:val="007866E0"/>
    <w:rsid w:val="00786B59"/>
    <w:rsid w:val="00786C0D"/>
    <w:rsid w:val="0079224A"/>
    <w:rsid w:val="00795390"/>
    <w:rsid w:val="0079584A"/>
    <w:rsid w:val="0079676F"/>
    <w:rsid w:val="007969E8"/>
    <w:rsid w:val="007A0956"/>
    <w:rsid w:val="007A2282"/>
    <w:rsid w:val="007A4564"/>
    <w:rsid w:val="007B1CDF"/>
    <w:rsid w:val="007B442B"/>
    <w:rsid w:val="007B5CFC"/>
    <w:rsid w:val="007B63B7"/>
    <w:rsid w:val="007C07F2"/>
    <w:rsid w:val="007C0867"/>
    <w:rsid w:val="007C201F"/>
    <w:rsid w:val="007C45BC"/>
    <w:rsid w:val="007C5F9C"/>
    <w:rsid w:val="007D03EB"/>
    <w:rsid w:val="007D0566"/>
    <w:rsid w:val="007D55D3"/>
    <w:rsid w:val="007D5850"/>
    <w:rsid w:val="007D71EE"/>
    <w:rsid w:val="007D7FF8"/>
    <w:rsid w:val="007E1B16"/>
    <w:rsid w:val="007E20A0"/>
    <w:rsid w:val="007E592F"/>
    <w:rsid w:val="007F12D9"/>
    <w:rsid w:val="007F16BF"/>
    <w:rsid w:val="007F3F3E"/>
    <w:rsid w:val="007F4209"/>
    <w:rsid w:val="007F4DCB"/>
    <w:rsid w:val="007F7625"/>
    <w:rsid w:val="008066A7"/>
    <w:rsid w:val="00810DF2"/>
    <w:rsid w:val="008122BA"/>
    <w:rsid w:val="008135F6"/>
    <w:rsid w:val="008170A6"/>
    <w:rsid w:val="00820454"/>
    <w:rsid w:val="00820F95"/>
    <w:rsid w:val="00824250"/>
    <w:rsid w:val="00824B0F"/>
    <w:rsid w:val="008302F1"/>
    <w:rsid w:val="00832BA0"/>
    <w:rsid w:val="008370A6"/>
    <w:rsid w:val="008459D8"/>
    <w:rsid w:val="008472C2"/>
    <w:rsid w:val="008519FF"/>
    <w:rsid w:val="00856475"/>
    <w:rsid w:val="00862F92"/>
    <w:rsid w:val="0086380D"/>
    <w:rsid w:val="00865292"/>
    <w:rsid w:val="00865FB2"/>
    <w:rsid w:val="00866711"/>
    <w:rsid w:val="00866A0C"/>
    <w:rsid w:val="00866E70"/>
    <w:rsid w:val="00866F80"/>
    <w:rsid w:val="00870088"/>
    <w:rsid w:val="008746AD"/>
    <w:rsid w:val="00876D66"/>
    <w:rsid w:val="0088040A"/>
    <w:rsid w:val="008808E3"/>
    <w:rsid w:val="00883BF7"/>
    <w:rsid w:val="008877AB"/>
    <w:rsid w:val="00890A6D"/>
    <w:rsid w:val="00892BBE"/>
    <w:rsid w:val="00893563"/>
    <w:rsid w:val="00895FE5"/>
    <w:rsid w:val="008B0172"/>
    <w:rsid w:val="008B2182"/>
    <w:rsid w:val="008B312D"/>
    <w:rsid w:val="008B4301"/>
    <w:rsid w:val="008B4AA8"/>
    <w:rsid w:val="008C01AC"/>
    <w:rsid w:val="008C1E8B"/>
    <w:rsid w:val="008C3C28"/>
    <w:rsid w:val="008C434E"/>
    <w:rsid w:val="008C53A8"/>
    <w:rsid w:val="008D1203"/>
    <w:rsid w:val="008E1E6F"/>
    <w:rsid w:val="008E6A26"/>
    <w:rsid w:val="008F1EDA"/>
    <w:rsid w:val="008F49D5"/>
    <w:rsid w:val="008F54AA"/>
    <w:rsid w:val="008F598D"/>
    <w:rsid w:val="008F6BB5"/>
    <w:rsid w:val="009014B5"/>
    <w:rsid w:val="00903C01"/>
    <w:rsid w:val="0090562C"/>
    <w:rsid w:val="00905A34"/>
    <w:rsid w:val="009065F2"/>
    <w:rsid w:val="00910044"/>
    <w:rsid w:val="0091651C"/>
    <w:rsid w:val="009257ED"/>
    <w:rsid w:val="00925ABF"/>
    <w:rsid w:val="00927025"/>
    <w:rsid w:val="0093234B"/>
    <w:rsid w:val="00934364"/>
    <w:rsid w:val="00935303"/>
    <w:rsid w:val="0093574B"/>
    <w:rsid w:val="00942E95"/>
    <w:rsid w:val="009442A3"/>
    <w:rsid w:val="00952DCF"/>
    <w:rsid w:val="0095520E"/>
    <w:rsid w:val="00955875"/>
    <w:rsid w:val="009565D2"/>
    <w:rsid w:val="00957DAA"/>
    <w:rsid w:val="009605D0"/>
    <w:rsid w:val="0096253A"/>
    <w:rsid w:val="00962F73"/>
    <w:rsid w:val="00963DD2"/>
    <w:rsid w:val="00964841"/>
    <w:rsid w:val="00964C96"/>
    <w:rsid w:val="00970A54"/>
    <w:rsid w:val="00977A58"/>
    <w:rsid w:val="0098080D"/>
    <w:rsid w:val="00981C79"/>
    <w:rsid w:val="00981D6B"/>
    <w:rsid w:val="00982304"/>
    <w:rsid w:val="0098710C"/>
    <w:rsid w:val="00987DA7"/>
    <w:rsid w:val="0099173C"/>
    <w:rsid w:val="009934AC"/>
    <w:rsid w:val="0099544E"/>
    <w:rsid w:val="00996DAB"/>
    <w:rsid w:val="0099768F"/>
    <w:rsid w:val="009A03AF"/>
    <w:rsid w:val="009A1DB5"/>
    <w:rsid w:val="009A328F"/>
    <w:rsid w:val="009A504E"/>
    <w:rsid w:val="009B1398"/>
    <w:rsid w:val="009B3D85"/>
    <w:rsid w:val="009B6562"/>
    <w:rsid w:val="009B6E39"/>
    <w:rsid w:val="009C3C26"/>
    <w:rsid w:val="009C3EE1"/>
    <w:rsid w:val="009C661D"/>
    <w:rsid w:val="009C6722"/>
    <w:rsid w:val="009C6D35"/>
    <w:rsid w:val="009C759F"/>
    <w:rsid w:val="009D1931"/>
    <w:rsid w:val="009D2394"/>
    <w:rsid w:val="009D31D0"/>
    <w:rsid w:val="009E42EC"/>
    <w:rsid w:val="009E603E"/>
    <w:rsid w:val="009F15B5"/>
    <w:rsid w:val="009F4EB7"/>
    <w:rsid w:val="00A042E1"/>
    <w:rsid w:val="00A11CA8"/>
    <w:rsid w:val="00A223EE"/>
    <w:rsid w:val="00A25EF0"/>
    <w:rsid w:val="00A27614"/>
    <w:rsid w:val="00A3208B"/>
    <w:rsid w:val="00A335AF"/>
    <w:rsid w:val="00A340DE"/>
    <w:rsid w:val="00A36AFC"/>
    <w:rsid w:val="00A376AA"/>
    <w:rsid w:val="00A411AA"/>
    <w:rsid w:val="00A4189D"/>
    <w:rsid w:val="00A4498C"/>
    <w:rsid w:val="00A46201"/>
    <w:rsid w:val="00A51C04"/>
    <w:rsid w:val="00A56F04"/>
    <w:rsid w:val="00A60037"/>
    <w:rsid w:val="00A60DED"/>
    <w:rsid w:val="00A60E96"/>
    <w:rsid w:val="00A61817"/>
    <w:rsid w:val="00A62567"/>
    <w:rsid w:val="00A63584"/>
    <w:rsid w:val="00A700CD"/>
    <w:rsid w:val="00A7789C"/>
    <w:rsid w:val="00A80E87"/>
    <w:rsid w:val="00A81D95"/>
    <w:rsid w:val="00A8490B"/>
    <w:rsid w:val="00A84F92"/>
    <w:rsid w:val="00A86F4C"/>
    <w:rsid w:val="00A93AE8"/>
    <w:rsid w:val="00A9519F"/>
    <w:rsid w:val="00A974FB"/>
    <w:rsid w:val="00A976D6"/>
    <w:rsid w:val="00A97E0F"/>
    <w:rsid w:val="00AA1942"/>
    <w:rsid w:val="00AA3F43"/>
    <w:rsid w:val="00AA7B69"/>
    <w:rsid w:val="00AB1AD0"/>
    <w:rsid w:val="00AB25FC"/>
    <w:rsid w:val="00AB2ED9"/>
    <w:rsid w:val="00AB53A5"/>
    <w:rsid w:val="00AB613C"/>
    <w:rsid w:val="00AB6272"/>
    <w:rsid w:val="00AC223A"/>
    <w:rsid w:val="00AC3AC1"/>
    <w:rsid w:val="00AC5368"/>
    <w:rsid w:val="00AC5BCE"/>
    <w:rsid w:val="00AC7FDB"/>
    <w:rsid w:val="00AD22F9"/>
    <w:rsid w:val="00AD2C8E"/>
    <w:rsid w:val="00AD4621"/>
    <w:rsid w:val="00AD6ADC"/>
    <w:rsid w:val="00AE0766"/>
    <w:rsid w:val="00AE15DE"/>
    <w:rsid w:val="00AE169C"/>
    <w:rsid w:val="00AE372C"/>
    <w:rsid w:val="00AE481C"/>
    <w:rsid w:val="00AF35D6"/>
    <w:rsid w:val="00B00DC3"/>
    <w:rsid w:val="00B00E65"/>
    <w:rsid w:val="00B03D48"/>
    <w:rsid w:val="00B109B6"/>
    <w:rsid w:val="00B143FA"/>
    <w:rsid w:val="00B14DC5"/>
    <w:rsid w:val="00B171D7"/>
    <w:rsid w:val="00B17F7D"/>
    <w:rsid w:val="00B2035B"/>
    <w:rsid w:val="00B238F9"/>
    <w:rsid w:val="00B24BB7"/>
    <w:rsid w:val="00B2752B"/>
    <w:rsid w:val="00B312CC"/>
    <w:rsid w:val="00B31C8E"/>
    <w:rsid w:val="00B32A49"/>
    <w:rsid w:val="00B3555F"/>
    <w:rsid w:val="00B35AA5"/>
    <w:rsid w:val="00B375FC"/>
    <w:rsid w:val="00B42EB1"/>
    <w:rsid w:val="00B46EF2"/>
    <w:rsid w:val="00B4716C"/>
    <w:rsid w:val="00B5142D"/>
    <w:rsid w:val="00B51806"/>
    <w:rsid w:val="00B62E1F"/>
    <w:rsid w:val="00B6612A"/>
    <w:rsid w:val="00B676F4"/>
    <w:rsid w:val="00B7126C"/>
    <w:rsid w:val="00B7345B"/>
    <w:rsid w:val="00B74B53"/>
    <w:rsid w:val="00B766EB"/>
    <w:rsid w:val="00B83908"/>
    <w:rsid w:val="00B90BC4"/>
    <w:rsid w:val="00B92C3A"/>
    <w:rsid w:val="00B92F8D"/>
    <w:rsid w:val="00B94E82"/>
    <w:rsid w:val="00B9735F"/>
    <w:rsid w:val="00BA18A4"/>
    <w:rsid w:val="00BA256A"/>
    <w:rsid w:val="00BA63FC"/>
    <w:rsid w:val="00BA7B73"/>
    <w:rsid w:val="00BB2D33"/>
    <w:rsid w:val="00BC5959"/>
    <w:rsid w:val="00BC5FA6"/>
    <w:rsid w:val="00BD17F0"/>
    <w:rsid w:val="00BD196F"/>
    <w:rsid w:val="00BD2EAE"/>
    <w:rsid w:val="00BD55F9"/>
    <w:rsid w:val="00BD6F21"/>
    <w:rsid w:val="00BD7C49"/>
    <w:rsid w:val="00BE68CB"/>
    <w:rsid w:val="00BE6D4C"/>
    <w:rsid w:val="00BF1BE0"/>
    <w:rsid w:val="00BF468F"/>
    <w:rsid w:val="00C014D5"/>
    <w:rsid w:val="00C01723"/>
    <w:rsid w:val="00C07656"/>
    <w:rsid w:val="00C1583B"/>
    <w:rsid w:val="00C17979"/>
    <w:rsid w:val="00C20A66"/>
    <w:rsid w:val="00C2569C"/>
    <w:rsid w:val="00C309FB"/>
    <w:rsid w:val="00C31178"/>
    <w:rsid w:val="00C33E90"/>
    <w:rsid w:val="00C37289"/>
    <w:rsid w:val="00C42C78"/>
    <w:rsid w:val="00C442C2"/>
    <w:rsid w:val="00C44928"/>
    <w:rsid w:val="00C469DA"/>
    <w:rsid w:val="00C46E51"/>
    <w:rsid w:val="00C47943"/>
    <w:rsid w:val="00C51710"/>
    <w:rsid w:val="00C52645"/>
    <w:rsid w:val="00C6580C"/>
    <w:rsid w:val="00C66E2D"/>
    <w:rsid w:val="00C67568"/>
    <w:rsid w:val="00C67753"/>
    <w:rsid w:val="00C67B53"/>
    <w:rsid w:val="00C72099"/>
    <w:rsid w:val="00C7415A"/>
    <w:rsid w:val="00C80D47"/>
    <w:rsid w:val="00C814CB"/>
    <w:rsid w:val="00C82876"/>
    <w:rsid w:val="00C84757"/>
    <w:rsid w:val="00C86EF3"/>
    <w:rsid w:val="00C904D7"/>
    <w:rsid w:val="00CA2FFE"/>
    <w:rsid w:val="00CA3A44"/>
    <w:rsid w:val="00CA4361"/>
    <w:rsid w:val="00CA5725"/>
    <w:rsid w:val="00CB12A6"/>
    <w:rsid w:val="00CB54A3"/>
    <w:rsid w:val="00CC4035"/>
    <w:rsid w:val="00CC4D7B"/>
    <w:rsid w:val="00CC58C6"/>
    <w:rsid w:val="00CC5CC3"/>
    <w:rsid w:val="00CC5D2E"/>
    <w:rsid w:val="00CD0210"/>
    <w:rsid w:val="00CD0344"/>
    <w:rsid w:val="00CD43D5"/>
    <w:rsid w:val="00CD6993"/>
    <w:rsid w:val="00CE3496"/>
    <w:rsid w:val="00CE4997"/>
    <w:rsid w:val="00CE5B24"/>
    <w:rsid w:val="00CE684B"/>
    <w:rsid w:val="00CE68F0"/>
    <w:rsid w:val="00CF11CF"/>
    <w:rsid w:val="00CF1CEE"/>
    <w:rsid w:val="00CF3EAD"/>
    <w:rsid w:val="00CF58EB"/>
    <w:rsid w:val="00CF595F"/>
    <w:rsid w:val="00D02313"/>
    <w:rsid w:val="00D0345F"/>
    <w:rsid w:val="00D0568D"/>
    <w:rsid w:val="00D0641F"/>
    <w:rsid w:val="00D074AA"/>
    <w:rsid w:val="00D17DD8"/>
    <w:rsid w:val="00D20BAD"/>
    <w:rsid w:val="00D21513"/>
    <w:rsid w:val="00D26A37"/>
    <w:rsid w:val="00D3573B"/>
    <w:rsid w:val="00D37A87"/>
    <w:rsid w:val="00D40B01"/>
    <w:rsid w:val="00D41104"/>
    <w:rsid w:val="00D43659"/>
    <w:rsid w:val="00D47EE8"/>
    <w:rsid w:val="00D504B8"/>
    <w:rsid w:val="00D526DE"/>
    <w:rsid w:val="00D551D7"/>
    <w:rsid w:val="00D55341"/>
    <w:rsid w:val="00D55A23"/>
    <w:rsid w:val="00D61BE9"/>
    <w:rsid w:val="00D642CD"/>
    <w:rsid w:val="00D67493"/>
    <w:rsid w:val="00D770F3"/>
    <w:rsid w:val="00D77A51"/>
    <w:rsid w:val="00D80685"/>
    <w:rsid w:val="00D82D51"/>
    <w:rsid w:val="00D84563"/>
    <w:rsid w:val="00D84E74"/>
    <w:rsid w:val="00D921A2"/>
    <w:rsid w:val="00D92C1B"/>
    <w:rsid w:val="00D94B92"/>
    <w:rsid w:val="00D9620D"/>
    <w:rsid w:val="00D972E0"/>
    <w:rsid w:val="00D97742"/>
    <w:rsid w:val="00DA09DF"/>
    <w:rsid w:val="00DA3411"/>
    <w:rsid w:val="00DA3C1F"/>
    <w:rsid w:val="00DA3E84"/>
    <w:rsid w:val="00DA406F"/>
    <w:rsid w:val="00DA6D56"/>
    <w:rsid w:val="00DA773A"/>
    <w:rsid w:val="00DB0BA1"/>
    <w:rsid w:val="00DB21B9"/>
    <w:rsid w:val="00DB6FF7"/>
    <w:rsid w:val="00DB7A8C"/>
    <w:rsid w:val="00DB7C14"/>
    <w:rsid w:val="00DC4D9C"/>
    <w:rsid w:val="00DD15D9"/>
    <w:rsid w:val="00DD25C3"/>
    <w:rsid w:val="00DD260F"/>
    <w:rsid w:val="00DD56F2"/>
    <w:rsid w:val="00DE5FB9"/>
    <w:rsid w:val="00DE7517"/>
    <w:rsid w:val="00DE7F69"/>
    <w:rsid w:val="00DF1434"/>
    <w:rsid w:val="00DF3CDD"/>
    <w:rsid w:val="00DF4E63"/>
    <w:rsid w:val="00DF6C27"/>
    <w:rsid w:val="00E00476"/>
    <w:rsid w:val="00E00BCC"/>
    <w:rsid w:val="00E05250"/>
    <w:rsid w:val="00E132D5"/>
    <w:rsid w:val="00E15FAE"/>
    <w:rsid w:val="00E16D93"/>
    <w:rsid w:val="00E23558"/>
    <w:rsid w:val="00E31A6A"/>
    <w:rsid w:val="00E36A3B"/>
    <w:rsid w:val="00E45AAE"/>
    <w:rsid w:val="00E52405"/>
    <w:rsid w:val="00E57A98"/>
    <w:rsid w:val="00E57EBB"/>
    <w:rsid w:val="00E60E7E"/>
    <w:rsid w:val="00E61916"/>
    <w:rsid w:val="00E65325"/>
    <w:rsid w:val="00E67B4B"/>
    <w:rsid w:val="00E721E5"/>
    <w:rsid w:val="00E722A6"/>
    <w:rsid w:val="00E76324"/>
    <w:rsid w:val="00E77193"/>
    <w:rsid w:val="00E8782B"/>
    <w:rsid w:val="00E92C94"/>
    <w:rsid w:val="00E97E37"/>
    <w:rsid w:val="00EB5BEA"/>
    <w:rsid w:val="00EB7781"/>
    <w:rsid w:val="00EC0CA1"/>
    <w:rsid w:val="00EC5E1F"/>
    <w:rsid w:val="00ED1440"/>
    <w:rsid w:val="00ED5551"/>
    <w:rsid w:val="00ED5E9E"/>
    <w:rsid w:val="00EE03AE"/>
    <w:rsid w:val="00EE2AC5"/>
    <w:rsid w:val="00EE31A1"/>
    <w:rsid w:val="00EE36E0"/>
    <w:rsid w:val="00EE3DB3"/>
    <w:rsid w:val="00EE49D8"/>
    <w:rsid w:val="00EE6285"/>
    <w:rsid w:val="00EF2081"/>
    <w:rsid w:val="00EF2F6B"/>
    <w:rsid w:val="00EF524A"/>
    <w:rsid w:val="00EF6216"/>
    <w:rsid w:val="00EF72B8"/>
    <w:rsid w:val="00EF7BF1"/>
    <w:rsid w:val="00F02287"/>
    <w:rsid w:val="00F02AC3"/>
    <w:rsid w:val="00F10D15"/>
    <w:rsid w:val="00F10E12"/>
    <w:rsid w:val="00F11A03"/>
    <w:rsid w:val="00F16B3D"/>
    <w:rsid w:val="00F207BB"/>
    <w:rsid w:val="00F23F38"/>
    <w:rsid w:val="00F27ABE"/>
    <w:rsid w:val="00F335DB"/>
    <w:rsid w:val="00F34595"/>
    <w:rsid w:val="00F40B09"/>
    <w:rsid w:val="00F47075"/>
    <w:rsid w:val="00F47E62"/>
    <w:rsid w:val="00F505BE"/>
    <w:rsid w:val="00F53243"/>
    <w:rsid w:val="00F54A96"/>
    <w:rsid w:val="00F54B87"/>
    <w:rsid w:val="00F56D90"/>
    <w:rsid w:val="00F577A4"/>
    <w:rsid w:val="00F605C7"/>
    <w:rsid w:val="00F613DB"/>
    <w:rsid w:val="00F6332A"/>
    <w:rsid w:val="00F64C1B"/>
    <w:rsid w:val="00F7037C"/>
    <w:rsid w:val="00F7276D"/>
    <w:rsid w:val="00F76749"/>
    <w:rsid w:val="00F83148"/>
    <w:rsid w:val="00F86BF7"/>
    <w:rsid w:val="00F9010B"/>
    <w:rsid w:val="00F90DBE"/>
    <w:rsid w:val="00F94D32"/>
    <w:rsid w:val="00FA4CCA"/>
    <w:rsid w:val="00FB0BF1"/>
    <w:rsid w:val="00FB683C"/>
    <w:rsid w:val="00FC3622"/>
    <w:rsid w:val="00FC446F"/>
    <w:rsid w:val="00FC6499"/>
    <w:rsid w:val="00FC64E1"/>
    <w:rsid w:val="00FD16E4"/>
    <w:rsid w:val="00FD3F4D"/>
    <w:rsid w:val="00FD44F8"/>
    <w:rsid w:val="00FE282E"/>
    <w:rsid w:val="00FE428B"/>
    <w:rsid w:val="00FF00BD"/>
    <w:rsid w:val="00FF104C"/>
    <w:rsid w:val="00FF6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2EABF"/>
  <w15:docId w15:val="{BB178DAE-5A79-4C78-9652-AB72F0E0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614"/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073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073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073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13C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732"/>
    <w:rPr>
      <w:rFonts w:ascii="Cambria" w:eastAsia="Times New Roman" w:hAnsi="Cambria" w:cs="Times New Roman"/>
      <w:b/>
      <w:bCs/>
      <w:color w:val="365F91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D0732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0732"/>
    <w:rPr>
      <w:rFonts w:ascii="Cambria" w:eastAsia="Times New Roman" w:hAnsi="Cambria" w:cs="Times New Roman"/>
      <w:b/>
      <w:bCs/>
      <w:color w:val="4F81BD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13C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A276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761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nhideWhenUsed/>
    <w:rsid w:val="00A276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61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6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614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B0B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E59DA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rsid w:val="007B63B7"/>
    <w:pPr>
      <w:spacing w:after="200"/>
    </w:pPr>
    <w:rPr>
      <w:rFonts w:ascii="Calibri" w:eastAsia="Calibri" w:hAnsi="Calibri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B63B7"/>
    <w:rPr>
      <w:rFonts w:ascii="Calibri" w:eastAsia="Calibri" w:hAnsi="Calibri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03AE"/>
    <w:rPr>
      <w:sz w:val="16"/>
      <w:szCs w:val="16"/>
    </w:rPr>
  </w:style>
  <w:style w:type="paragraph" w:styleId="Sinespaciado">
    <w:name w:val="No Spacing"/>
    <w:link w:val="SinespaciadoCar"/>
    <w:uiPriority w:val="1"/>
    <w:qFormat/>
    <w:rsid w:val="004D0732"/>
    <w:rPr>
      <w:rFonts w:eastAsia="Times New Roman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0732"/>
    <w:rPr>
      <w:rFonts w:eastAsia="Times New Roman"/>
      <w:sz w:val="22"/>
      <w:szCs w:val="22"/>
      <w:lang w:val="es-CO" w:eastAsia="es-CO" w:bidi="ar-SA"/>
    </w:rPr>
  </w:style>
  <w:style w:type="paragraph" w:styleId="TtuloTDC">
    <w:name w:val="TOC Heading"/>
    <w:basedOn w:val="Ttulo1"/>
    <w:next w:val="Normal"/>
    <w:uiPriority w:val="39"/>
    <w:unhideWhenUsed/>
    <w:qFormat/>
    <w:rsid w:val="004D0732"/>
    <w:pPr>
      <w:spacing w:line="276" w:lineRule="auto"/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D0732"/>
    <w:pPr>
      <w:spacing w:after="100" w:line="276" w:lineRule="auto"/>
      <w:ind w:left="220"/>
    </w:pPr>
    <w:rPr>
      <w:rFonts w:ascii="Calibri" w:hAnsi="Calibri"/>
      <w:sz w:val="22"/>
      <w:szCs w:val="2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D0732"/>
    <w:pPr>
      <w:spacing w:after="100" w:line="276" w:lineRule="auto"/>
    </w:pPr>
    <w:rPr>
      <w:rFonts w:ascii="Calibri" w:hAnsi="Calibri"/>
      <w:sz w:val="22"/>
      <w:szCs w:val="22"/>
      <w:lang w:val="es-CO" w:eastAsia="es-CO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4D0732"/>
    <w:pPr>
      <w:spacing w:after="100" w:line="276" w:lineRule="auto"/>
      <w:ind w:left="440"/>
    </w:pPr>
    <w:rPr>
      <w:rFonts w:ascii="Calibri" w:hAnsi="Calibri"/>
      <w:sz w:val="22"/>
      <w:szCs w:val="22"/>
      <w:lang w:val="es-CO" w:eastAsia="es-CO"/>
    </w:rPr>
  </w:style>
  <w:style w:type="table" w:styleId="Tablaconcuadrcula">
    <w:name w:val="Table Grid"/>
    <w:basedOn w:val="Tablanormal"/>
    <w:rsid w:val="009565D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cinPortada">
    <w:name w:val="Descripción Portada"/>
    <w:basedOn w:val="Normal"/>
    <w:rsid w:val="009565D2"/>
    <w:pPr>
      <w:jc w:val="center"/>
    </w:pPr>
    <w:rPr>
      <w:rFonts w:ascii="Arial" w:hAnsi="Arial" w:cs="Arial"/>
      <w:b/>
      <w:sz w:val="24"/>
      <w:szCs w:val="24"/>
    </w:rPr>
  </w:style>
  <w:style w:type="paragraph" w:customStyle="1" w:styleId="TituloProyecto2">
    <w:name w:val="Titulo Proyecto 2"/>
    <w:basedOn w:val="Textoindependiente"/>
    <w:rsid w:val="009565D2"/>
    <w:pPr>
      <w:shd w:val="pct25" w:color="auto" w:fill="auto"/>
      <w:jc w:val="center"/>
    </w:pPr>
    <w:rPr>
      <w:rFonts w:ascii="Arial" w:hAnsi="Arial" w:cs="Arial"/>
      <w:b/>
      <w:sz w:val="32"/>
      <w:szCs w:val="32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565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565D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DescripcinTabla">
    <w:name w:val="Descripción Tabla"/>
    <w:basedOn w:val="Normal"/>
    <w:rsid w:val="009565D2"/>
    <w:pPr>
      <w:jc w:val="both"/>
    </w:pPr>
    <w:rPr>
      <w:rFonts w:ascii="Arial" w:hAnsi="Arial" w:cs="Arial"/>
      <w:szCs w:val="18"/>
    </w:rPr>
  </w:style>
  <w:style w:type="paragraph" w:customStyle="1" w:styleId="TutiloTablaCentrado">
    <w:name w:val="Tutilo Tabla Centrado"/>
    <w:basedOn w:val="Normal"/>
    <w:rsid w:val="009565D2"/>
    <w:pPr>
      <w:jc w:val="center"/>
    </w:pPr>
    <w:rPr>
      <w:rFonts w:ascii="Arial" w:hAnsi="Arial" w:cs="Arial"/>
      <w:b/>
    </w:rPr>
  </w:style>
  <w:style w:type="paragraph" w:customStyle="1" w:styleId="TutuloTabla1">
    <w:name w:val="Tutulo Tabla 1"/>
    <w:basedOn w:val="Normal"/>
    <w:link w:val="TutuloTabla1Car"/>
    <w:rsid w:val="009565D2"/>
    <w:rPr>
      <w:rFonts w:ascii="Arial" w:hAnsi="Arial"/>
      <w:b/>
      <w:sz w:val="24"/>
      <w:szCs w:val="24"/>
    </w:rPr>
  </w:style>
  <w:style w:type="character" w:customStyle="1" w:styleId="TutuloTabla1Car">
    <w:name w:val="Tutulo Tabla 1 Car"/>
    <w:basedOn w:val="Fuentedeprrafopredeter"/>
    <w:link w:val="TutuloTabla1"/>
    <w:rsid w:val="009565D2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6749"/>
    <w:pPr>
      <w:spacing w:after="0"/>
    </w:pPr>
    <w:rPr>
      <w:rFonts w:ascii="Times New Roman" w:eastAsia="Times New Roman" w:hAnsi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674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866E70"/>
    <w:rPr>
      <w:rFonts w:ascii="Times New Roman" w:eastAsia="Times New Roman" w:hAnsi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lcomp.com.co" TargetMode="External"/><Relationship Id="rId1" Type="http://schemas.openxmlformats.org/officeDocument/2006/relationships/hyperlink" Target="mailto:proyectos@selcomp.com.co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eline.ordonez\Desktop\Formatos_operaciones\Definitivos\F-GO-Inf.Ejec.Mnto%20Preventiv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D2153-ACA2-4247-8604-2DDDEEB1C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F-GO-Inf.Ejec.Mnto Preventivo.dotx</Template>
  <TotalTime>36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selcomp</Company>
  <LinksUpToDate>false</LinksUpToDate>
  <CharactersWithSpaces>850</CharactersWithSpaces>
  <SharedDoc>false</SharedDoc>
  <HLinks>
    <vt:vector size="12" baseType="variant">
      <vt:variant>
        <vt:i4>6881339</vt:i4>
      </vt:variant>
      <vt:variant>
        <vt:i4>3</vt:i4>
      </vt:variant>
      <vt:variant>
        <vt:i4>0</vt:i4>
      </vt:variant>
      <vt:variant>
        <vt:i4>5</vt:i4>
      </vt:variant>
      <vt:variant>
        <vt:lpwstr>http://www.selcomp.com.co/</vt:lpwstr>
      </vt:variant>
      <vt:variant>
        <vt:lpwstr/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mailto:proyectos@selcomp.com.co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Jackeline Ordoñez</dc:creator>
  <cp:lastModifiedBy>Andres Rozo</cp:lastModifiedBy>
  <cp:revision>19</cp:revision>
  <cp:lastPrinted>2011-12-21T16:52:00Z</cp:lastPrinted>
  <dcterms:created xsi:type="dcterms:W3CDTF">2013-12-30T21:46:00Z</dcterms:created>
  <dcterms:modified xsi:type="dcterms:W3CDTF">2019-01-14T16:33:00Z</dcterms:modified>
</cp:coreProperties>
</file>