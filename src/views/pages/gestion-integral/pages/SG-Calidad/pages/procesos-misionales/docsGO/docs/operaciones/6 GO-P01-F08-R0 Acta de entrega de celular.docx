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1899A" w14:textId="04B103E7" w:rsidR="009637DA" w:rsidRPr="00D90EF7" w:rsidRDefault="00DB0B86" w:rsidP="00040528">
      <w:pPr>
        <w:spacing w:after="0" w:line="360" w:lineRule="auto"/>
        <w:rPr>
          <w:rFonts w:ascii="Verdana" w:hAnsi="Verdana"/>
          <w:color w:val="EEECE1" w:themeColor="background2"/>
          <w:sz w:val="18"/>
          <w:szCs w:val="18"/>
        </w:rPr>
      </w:pPr>
      <w:r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50C99B" wp14:editId="3D258232">
                <wp:simplePos x="0" y="0"/>
                <wp:positionH relativeFrom="column">
                  <wp:posOffset>2587202</wp:posOffset>
                </wp:positionH>
                <wp:positionV relativeFrom="paragraph">
                  <wp:posOffset>-213360</wp:posOffset>
                </wp:positionV>
                <wp:extent cx="752475" cy="30480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906C" w14:textId="77FC436E" w:rsidR="00DB0B86" w:rsidRPr="00407FBB" w:rsidRDefault="00DB0B86" w:rsidP="009B4429">
                            <w:pPr>
                              <w:spacing w:after="0" w:line="240" w:lineRule="auto"/>
                              <w:rPr>
                                <w:rFonts w:ascii="Verdana" w:hAnsi="Verdana"/>
                                <w:color w:val="EEECE1" w:themeColor="background2"/>
                                <w:sz w:val="16"/>
                                <w:szCs w:val="16"/>
                              </w:rPr>
                            </w:pPr>
                            <w:r w:rsidRPr="00407FBB">
                              <w:rPr>
                                <w:rFonts w:ascii="Verdana" w:hAnsi="Verdana"/>
                                <w:color w:val="EEECE1" w:themeColor="background2"/>
                                <w:sz w:val="16"/>
                                <w:szCs w:val="16"/>
                              </w:rPr>
                              <w:t>DD/MM</w:t>
                            </w:r>
                            <w:r w:rsidR="00794FE2" w:rsidRPr="00407FBB">
                              <w:rPr>
                                <w:rFonts w:ascii="Verdana" w:hAnsi="Verdana"/>
                                <w:color w:val="EEECE1" w:themeColor="background2"/>
                                <w:sz w:val="16"/>
                                <w:szCs w:val="16"/>
                              </w:rPr>
                              <w:t>/</w:t>
                            </w:r>
                            <w:r w:rsidRPr="00407FBB">
                              <w:rPr>
                                <w:rFonts w:ascii="Verdana" w:hAnsi="Verdana"/>
                                <w:color w:val="EEECE1" w:themeColor="background2"/>
                                <w:sz w:val="16"/>
                                <w:szCs w:val="16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216000" rIns="0" bIns="108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0C99B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03.7pt;margin-top:-16.8pt;width:59.25pt;height:2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" filled="f" stroked="f" strokeweight=".5pt">
                <v:textbox style="mso-fit-shape-to-text:t" inset="0,6mm,0,3mm">
                  <w:txbxContent>
                    <w:p w14:paraId="5433906C" w14:textId="77FC436E" w:rsidR="00DB0B86" w:rsidRPr="00407FBB" w:rsidRDefault="00DB0B86" w:rsidP="009B4429">
                      <w:pPr>
                        <w:spacing w:after="0" w:line="240" w:lineRule="auto"/>
                        <w:rPr>
                          <w:rFonts w:ascii="Verdana" w:hAnsi="Verdana"/>
                          <w:color w:val="EEECE1" w:themeColor="background2"/>
                          <w:sz w:val="16"/>
                          <w:szCs w:val="16"/>
                        </w:rPr>
                      </w:pPr>
                      <w:r w:rsidRPr="00407FBB">
                        <w:rPr>
                          <w:rFonts w:ascii="Verdana" w:hAnsi="Verdana"/>
                          <w:color w:val="EEECE1" w:themeColor="background2"/>
                          <w:sz w:val="16"/>
                          <w:szCs w:val="16"/>
                        </w:rPr>
                        <w:t>DD/MM</w:t>
                      </w:r>
                      <w:r w:rsidR="00794FE2" w:rsidRPr="00407FBB">
                        <w:rPr>
                          <w:rFonts w:ascii="Verdana" w:hAnsi="Verdana"/>
                          <w:color w:val="EEECE1" w:themeColor="background2"/>
                          <w:sz w:val="16"/>
                          <w:szCs w:val="16"/>
                        </w:rPr>
                        <w:t>/</w:t>
                      </w:r>
                      <w:r w:rsidRPr="00407FBB">
                        <w:rPr>
                          <w:rFonts w:ascii="Verdana" w:hAnsi="Verdana"/>
                          <w:color w:val="EEECE1" w:themeColor="background2"/>
                          <w:sz w:val="16"/>
                          <w:szCs w:val="16"/>
                        </w:rPr>
                        <w:t>AAAA</w:t>
                      </w:r>
                    </w:p>
                  </w:txbxContent>
                </v:textbox>
              </v:shape>
            </w:pict>
          </mc:Fallback>
        </mc:AlternateContent>
      </w:r>
      <w:r w:rsidR="00C95727"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E5852" wp14:editId="15E7B1BA">
                <wp:simplePos x="0" y="0"/>
                <wp:positionH relativeFrom="column">
                  <wp:posOffset>2574925</wp:posOffset>
                </wp:positionH>
                <wp:positionV relativeFrom="paragraph">
                  <wp:posOffset>151765</wp:posOffset>
                </wp:positionV>
                <wp:extent cx="120967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70C9725" id="Conector recto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75pt,11.95pt" to="29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" strokecolor="black [3040]"/>
            </w:pict>
          </mc:Fallback>
        </mc:AlternateContent>
      </w:r>
      <w:r w:rsidR="00E3464B"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8C9B7" wp14:editId="41296AAA">
                <wp:simplePos x="0" y="0"/>
                <wp:positionH relativeFrom="column">
                  <wp:posOffset>499110</wp:posOffset>
                </wp:positionH>
                <wp:positionV relativeFrom="paragraph">
                  <wp:posOffset>151765</wp:posOffset>
                </wp:positionV>
                <wp:extent cx="135255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3A8DDF5" id="Conector rec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3pt,11.95pt" to="145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" strokecolor="black [3040]"/>
            </w:pict>
          </mc:Fallback>
        </mc:AlternateContent>
      </w:r>
      <w:r w:rsidR="00FD2661"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EDCD8" wp14:editId="681036FD">
                <wp:simplePos x="0" y="0"/>
                <wp:positionH relativeFrom="column">
                  <wp:posOffset>489585</wp:posOffset>
                </wp:positionH>
                <wp:positionV relativeFrom="paragraph">
                  <wp:posOffset>151765</wp:posOffset>
                </wp:positionV>
                <wp:extent cx="10096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46A04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11.95pt" to="118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" strokecolor="black [3040]"/>
            </w:pict>
          </mc:Fallback>
        </mc:AlternateContent>
      </w:r>
      <w:r w:rsidR="009637DA" w:rsidRPr="00D90EF7">
        <w:rPr>
          <w:rFonts w:ascii="Verdana" w:hAnsi="Verdana"/>
          <w:sz w:val="18"/>
          <w:szCs w:val="18"/>
        </w:rPr>
        <w:t>Ciudad:</w:t>
      </w:r>
      <w:r w:rsidR="00040528" w:rsidRPr="00D90EF7">
        <w:rPr>
          <w:rFonts w:ascii="Verdana" w:hAnsi="Verdana"/>
          <w:sz w:val="18"/>
          <w:szCs w:val="18"/>
        </w:rPr>
        <w:t xml:space="preserve"> </w:t>
      </w:r>
      <w:r w:rsidR="00E3464B" w:rsidRPr="00D90EF7">
        <w:rPr>
          <w:rFonts w:ascii="Verdana" w:hAnsi="Verdana"/>
          <w:sz w:val="18"/>
          <w:szCs w:val="18"/>
        </w:rPr>
        <w:t xml:space="preserve">                                         </w:t>
      </w:r>
      <w:r w:rsidR="009637DA" w:rsidRPr="00D90EF7">
        <w:rPr>
          <w:rFonts w:ascii="Verdana" w:hAnsi="Verdana"/>
          <w:sz w:val="18"/>
          <w:szCs w:val="18"/>
        </w:rPr>
        <w:t>Fecha:</w:t>
      </w:r>
      <w:r w:rsidR="00040528" w:rsidRPr="00D90EF7">
        <w:rPr>
          <w:rFonts w:ascii="Verdana" w:hAnsi="Verdana"/>
          <w:sz w:val="18"/>
          <w:szCs w:val="18"/>
        </w:rPr>
        <w:t xml:space="preserve"> </w:t>
      </w:r>
      <w:r w:rsidR="00E3464B" w:rsidRPr="00D90EF7">
        <w:rPr>
          <w:rFonts w:ascii="Verdana" w:hAnsi="Verdana"/>
          <w:sz w:val="18"/>
          <w:szCs w:val="18"/>
        </w:rPr>
        <w:t xml:space="preserve"> </w:t>
      </w:r>
      <w:r w:rsidR="004C5AFC" w:rsidRPr="00D90EF7">
        <w:rPr>
          <w:rFonts w:ascii="Verdana" w:hAnsi="Verdana"/>
          <w:sz w:val="18"/>
          <w:szCs w:val="18"/>
        </w:rPr>
        <w:t xml:space="preserve">    </w:t>
      </w:r>
      <w:bookmarkStart w:id="0" w:name="_GoBack"/>
      <w:bookmarkEnd w:id="0"/>
    </w:p>
    <w:p w14:paraId="3812DC23" w14:textId="7B5A669B" w:rsidR="00FD2661" w:rsidRPr="00D90EF7" w:rsidRDefault="00FD2661" w:rsidP="00040528">
      <w:pPr>
        <w:spacing w:after="0" w:line="360" w:lineRule="auto"/>
        <w:rPr>
          <w:rFonts w:ascii="Verdana" w:hAnsi="Verdana"/>
          <w:sz w:val="18"/>
          <w:szCs w:val="18"/>
        </w:rPr>
      </w:pPr>
    </w:p>
    <w:p w14:paraId="7349D6F3" w14:textId="62491F61" w:rsidR="003244EB" w:rsidRPr="00D90EF7" w:rsidRDefault="00FD2661" w:rsidP="00040528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E59F6" wp14:editId="73A6FC3D">
                <wp:simplePos x="0" y="0"/>
                <wp:positionH relativeFrom="margin">
                  <wp:align>right</wp:align>
                </wp:positionH>
                <wp:positionV relativeFrom="paragraph">
                  <wp:posOffset>124037</wp:posOffset>
                </wp:positionV>
                <wp:extent cx="5731510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15F5D7" id="Conector recto 4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0.1pt,9.75pt" to="851.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" strokecolor="black [3040]">
                <w10:wrap anchorx="margin"/>
              </v:line>
            </w:pict>
          </mc:Fallback>
        </mc:AlternateContent>
      </w:r>
      <w:r w:rsidR="003244EB" w:rsidRPr="00D90EF7">
        <w:rPr>
          <w:rFonts w:ascii="Verdana" w:hAnsi="Verdana"/>
          <w:sz w:val="18"/>
          <w:szCs w:val="18"/>
        </w:rPr>
        <w:t>Proyecto:</w:t>
      </w:r>
      <w:r w:rsidR="004A5334" w:rsidRPr="00D90EF7">
        <w:rPr>
          <w:rFonts w:ascii="Verdana" w:hAnsi="Verdana"/>
          <w:sz w:val="18"/>
          <w:szCs w:val="18"/>
        </w:rPr>
        <w:t xml:space="preserve"> </w:t>
      </w:r>
    </w:p>
    <w:p w14:paraId="5A52C32B" w14:textId="562351DD" w:rsidR="00A80F28" w:rsidRPr="00D90EF7" w:rsidRDefault="00FD2661" w:rsidP="00040528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F41C3" wp14:editId="4D7832B7">
                <wp:simplePos x="0" y="0"/>
                <wp:positionH relativeFrom="margin">
                  <wp:posOffset>1261110</wp:posOffset>
                </wp:positionH>
                <wp:positionV relativeFrom="paragraph">
                  <wp:posOffset>127423</wp:posOffset>
                </wp:positionV>
                <wp:extent cx="5050155" cy="0"/>
                <wp:effectExtent l="0" t="0" r="3619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8C381" id="Conector recto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9.3pt,10.05pt" to="496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" strokecolor="black [3040]">
                <w10:wrap anchorx="margin"/>
              </v:line>
            </w:pict>
          </mc:Fallback>
        </mc:AlternateContent>
      </w:r>
      <w:r w:rsidR="003244EB" w:rsidRPr="00D90EF7">
        <w:rPr>
          <w:rFonts w:ascii="Verdana" w:hAnsi="Verdana"/>
          <w:sz w:val="18"/>
          <w:szCs w:val="18"/>
        </w:rPr>
        <w:t>Nombre quien</w:t>
      </w:r>
      <w:r w:rsidR="00A80F28" w:rsidRPr="00D90EF7">
        <w:rPr>
          <w:rFonts w:ascii="Verdana" w:hAnsi="Verdana"/>
          <w:sz w:val="18"/>
          <w:szCs w:val="18"/>
        </w:rPr>
        <w:t xml:space="preserve"> recibe: </w:t>
      </w:r>
    </w:p>
    <w:p w14:paraId="2CA356D8" w14:textId="53ECE0ED" w:rsidR="003244EB" w:rsidRPr="00D90EF7" w:rsidRDefault="00FD2661" w:rsidP="00040528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noProof/>
          <w:sz w:val="18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340C7" wp14:editId="1431E773">
                <wp:simplePos x="0" y="0"/>
                <wp:positionH relativeFrom="margin">
                  <wp:align>right</wp:align>
                </wp:positionH>
                <wp:positionV relativeFrom="paragraph">
                  <wp:posOffset>135043</wp:posOffset>
                </wp:positionV>
                <wp:extent cx="5905076" cy="0"/>
                <wp:effectExtent l="0" t="0" r="1968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E4C56" id="Conector recto 8" o:spid="_x0000_s1026" style="position:absolute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3.75pt,10.65pt" to="878.7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" strokecolor="black [3040]">
                <w10:wrap anchorx="margin"/>
              </v:line>
            </w:pict>
          </mc:Fallback>
        </mc:AlternateContent>
      </w:r>
      <w:r w:rsidR="00040528" w:rsidRPr="00D90EF7">
        <w:rPr>
          <w:rFonts w:ascii="Verdana" w:hAnsi="Verdana"/>
          <w:sz w:val="18"/>
          <w:szCs w:val="18"/>
        </w:rPr>
        <w:t>Cargo:</w:t>
      </w:r>
    </w:p>
    <w:p w14:paraId="417DD829" w14:textId="6F7C4ABE" w:rsidR="00136EE7" w:rsidRPr="00D90EF7" w:rsidRDefault="00136EE7" w:rsidP="00040528">
      <w:pPr>
        <w:spacing w:after="0" w:line="360" w:lineRule="auto"/>
        <w:rPr>
          <w:rFonts w:ascii="Verdana" w:hAnsi="Verdana"/>
          <w:sz w:val="18"/>
          <w:szCs w:val="18"/>
        </w:rPr>
      </w:pPr>
    </w:p>
    <w:p w14:paraId="1DD3E5C1" w14:textId="6D31CB72" w:rsidR="00136EE7" w:rsidRPr="00D90EF7" w:rsidRDefault="00136EE7" w:rsidP="00136EE7">
      <w:pPr>
        <w:spacing w:after="0" w:line="240" w:lineRule="auto"/>
        <w:ind w:left="-106"/>
        <w:jc w:val="both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Por medio de la presenta Acta se hace entrega de un equipo de comunicación celular </w:t>
      </w:r>
      <w:r w:rsidR="00836A55" w:rsidRPr="00D90EF7">
        <w:rPr>
          <w:rFonts w:ascii="Verdana" w:hAnsi="Verdana"/>
          <w:sz w:val="18"/>
          <w:szCs w:val="18"/>
        </w:rPr>
        <w:t>cuyas características de describen a c</w:t>
      </w:r>
      <w:r w:rsidRPr="00D90EF7">
        <w:rPr>
          <w:rFonts w:ascii="Verdana" w:hAnsi="Verdana"/>
          <w:sz w:val="18"/>
          <w:szCs w:val="18"/>
        </w:rPr>
        <w:t>ontinuación:</w:t>
      </w:r>
    </w:p>
    <w:p w14:paraId="5A64F756" w14:textId="77777777" w:rsidR="00136EE7" w:rsidRPr="00D90EF7" w:rsidRDefault="00136EE7" w:rsidP="00136EE7">
      <w:pPr>
        <w:spacing w:after="0" w:line="240" w:lineRule="auto"/>
        <w:ind w:left="-106"/>
        <w:jc w:val="both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30"/>
        <w:gridCol w:w="3305"/>
        <w:gridCol w:w="1715"/>
        <w:gridCol w:w="578"/>
        <w:gridCol w:w="578"/>
        <w:gridCol w:w="578"/>
        <w:gridCol w:w="578"/>
      </w:tblGrid>
      <w:tr w:rsidR="00407FBB" w:rsidRPr="00D90EF7" w14:paraId="7D68494A" w14:textId="535CB319" w:rsidTr="00305F55">
        <w:trPr>
          <w:trHeight w:val="454"/>
        </w:trPr>
        <w:tc>
          <w:tcPr>
            <w:tcW w:w="2630" w:type="dxa"/>
            <w:vMerge w:val="restart"/>
            <w:shd w:val="clear" w:color="auto" w:fill="F2F2F2" w:themeFill="background1" w:themeFillShade="F2"/>
            <w:vAlign w:val="center"/>
          </w:tcPr>
          <w:p w14:paraId="095ED31A" w14:textId="1772AB49" w:rsidR="00407FBB" w:rsidRPr="00D90EF7" w:rsidRDefault="00407FBB" w:rsidP="00AB681D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90EF7">
              <w:rPr>
                <w:rFonts w:ascii="Verdana" w:hAnsi="Verdana"/>
                <w:b/>
                <w:bCs/>
                <w:sz w:val="18"/>
                <w:szCs w:val="18"/>
              </w:rPr>
              <w:t>Marca</w:t>
            </w:r>
          </w:p>
        </w:tc>
        <w:tc>
          <w:tcPr>
            <w:tcW w:w="3305" w:type="dxa"/>
            <w:vMerge w:val="restart"/>
            <w:shd w:val="clear" w:color="auto" w:fill="F2F2F2" w:themeFill="background1" w:themeFillShade="F2"/>
            <w:vAlign w:val="center"/>
          </w:tcPr>
          <w:p w14:paraId="15D530A3" w14:textId="0AC5275A" w:rsidR="00407FBB" w:rsidRPr="00D90EF7" w:rsidRDefault="00407FBB" w:rsidP="00AB681D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90EF7">
              <w:rPr>
                <w:rFonts w:ascii="Verdana" w:hAnsi="Verdana"/>
                <w:b/>
                <w:bCs/>
                <w:sz w:val="18"/>
                <w:szCs w:val="18"/>
              </w:rPr>
              <w:t>IMEI</w:t>
            </w:r>
          </w:p>
        </w:tc>
        <w:tc>
          <w:tcPr>
            <w:tcW w:w="1715" w:type="dxa"/>
            <w:vMerge w:val="restart"/>
            <w:shd w:val="clear" w:color="auto" w:fill="F2F2F2" w:themeFill="background1" w:themeFillShade="F2"/>
            <w:vAlign w:val="center"/>
          </w:tcPr>
          <w:p w14:paraId="41B3577D" w14:textId="66B82216" w:rsidR="00407FBB" w:rsidRPr="00D90EF7" w:rsidRDefault="00407FBB" w:rsidP="00753303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90EF7">
              <w:rPr>
                <w:rFonts w:ascii="Verdana" w:hAnsi="Verdana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156" w:type="dxa"/>
            <w:gridSpan w:val="2"/>
            <w:shd w:val="clear" w:color="auto" w:fill="F2F2F2" w:themeFill="background1" w:themeFillShade="F2"/>
            <w:vAlign w:val="center"/>
          </w:tcPr>
          <w:p w14:paraId="78563DD0" w14:textId="6B23ED16" w:rsidR="00407FBB" w:rsidRPr="00D90EF7" w:rsidRDefault="00407FBB" w:rsidP="00AB681D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Cargador</w:t>
            </w:r>
          </w:p>
        </w:tc>
        <w:tc>
          <w:tcPr>
            <w:tcW w:w="1156" w:type="dxa"/>
            <w:gridSpan w:val="2"/>
            <w:shd w:val="clear" w:color="auto" w:fill="F2F2F2" w:themeFill="background1" w:themeFillShade="F2"/>
            <w:vAlign w:val="center"/>
          </w:tcPr>
          <w:p w14:paraId="576C9779" w14:textId="3B9888FD" w:rsidR="00407FBB" w:rsidRPr="00D90EF7" w:rsidRDefault="00407FBB" w:rsidP="00AB681D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Batería</w:t>
            </w:r>
          </w:p>
        </w:tc>
      </w:tr>
      <w:tr w:rsidR="00407FBB" w:rsidRPr="00D90EF7" w14:paraId="6CA97909" w14:textId="77777777" w:rsidTr="002453E1">
        <w:trPr>
          <w:trHeight w:val="37"/>
        </w:trPr>
        <w:tc>
          <w:tcPr>
            <w:tcW w:w="2630" w:type="dxa"/>
            <w:vMerge/>
            <w:shd w:val="clear" w:color="auto" w:fill="F2F2F2" w:themeFill="background1" w:themeFillShade="F2"/>
            <w:vAlign w:val="center"/>
          </w:tcPr>
          <w:p w14:paraId="0E74F0A8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305" w:type="dxa"/>
            <w:vMerge/>
            <w:shd w:val="clear" w:color="auto" w:fill="F2F2F2" w:themeFill="background1" w:themeFillShade="F2"/>
            <w:vAlign w:val="center"/>
          </w:tcPr>
          <w:p w14:paraId="37411D8C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1715" w:type="dxa"/>
            <w:vMerge/>
            <w:shd w:val="clear" w:color="auto" w:fill="F2F2F2" w:themeFill="background1" w:themeFillShade="F2"/>
            <w:vAlign w:val="center"/>
          </w:tcPr>
          <w:p w14:paraId="58174665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275F0B72" w14:textId="1C61C876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Sí</w:t>
            </w:r>
          </w:p>
        </w:tc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0446D11C" w14:textId="3840862B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2BD0D798" w14:textId="226A040B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Sí</w:t>
            </w:r>
          </w:p>
        </w:tc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305CA16C" w14:textId="19308091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No</w:t>
            </w:r>
          </w:p>
        </w:tc>
      </w:tr>
      <w:tr w:rsidR="00407FBB" w:rsidRPr="00D90EF7" w14:paraId="51812A78" w14:textId="77777777" w:rsidTr="00407FBB">
        <w:trPr>
          <w:trHeight w:val="454"/>
        </w:trPr>
        <w:tc>
          <w:tcPr>
            <w:tcW w:w="2630" w:type="dxa"/>
            <w:shd w:val="clear" w:color="auto" w:fill="auto"/>
            <w:vAlign w:val="center"/>
          </w:tcPr>
          <w:p w14:paraId="5DC4EEC6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3305" w:type="dxa"/>
            <w:shd w:val="clear" w:color="auto" w:fill="auto"/>
            <w:vAlign w:val="center"/>
          </w:tcPr>
          <w:p w14:paraId="6708F9D2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14:paraId="5E64C999" w14:textId="77777777" w:rsidR="00407FBB" w:rsidRPr="00D90EF7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5B96EA64" w14:textId="77777777" w:rsidR="00407FBB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47AAE92D" w14:textId="77777777" w:rsidR="00407FBB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02C03DF1" w14:textId="77777777" w:rsidR="00407FBB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vAlign w:val="center"/>
          </w:tcPr>
          <w:p w14:paraId="2414EAD1" w14:textId="77777777" w:rsidR="00407FBB" w:rsidRDefault="00407FBB" w:rsidP="00407FBB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</w:tbl>
    <w:p w14:paraId="21AA8954" w14:textId="3F95FEA2" w:rsidR="00DC1404" w:rsidRPr="00D90EF7" w:rsidRDefault="00407FB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14:paraId="70669FF4" w14:textId="6BD6507E" w:rsidR="00A03CE1" w:rsidRPr="00D90EF7" w:rsidRDefault="00A03CE1">
      <w:pPr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Se entrega con </w:t>
      </w:r>
      <w:r w:rsidR="00C84169" w:rsidRPr="00D90EF7">
        <w:rPr>
          <w:rFonts w:ascii="Verdana" w:hAnsi="Verdana"/>
          <w:sz w:val="18"/>
          <w:szCs w:val="18"/>
        </w:rPr>
        <w:t>línea telefónica activa</w:t>
      </w:r>
    </w:p>
    <w:p w14:paraId="17DAE564" w14:textId="287CE06D" w:rsidR="0043633A" w:rsidRPr="00D90EF7" w:rsidRDefault="0043633A" w:rsidP="00176CB2">
      <w:pPr>
        <w:spacing w:after="0" w:line="360" w:lineRule="auto"/>
        <w:rPr>
          <w:rFonts w:ascii="Verdana" w:hAnsi="Verdana"/>
          <w:b/>
          <w:bCs/>
          <w:sz w:val="18"/>
          <w:szCs w:val="18"/>
        </w:rPr>
      </w:pPr>
      <w:r w:rsidRPr="00D90EF7">
        <w:rPr>
          <w:rFonts w:ascii="Verdana" w:hAnsi="Verdana"/>
          <w:b/>
          <w:bCs/>
          <w:sz w:val="18"/>
          <w:szCs w:val="18"/>
        </w:rPr>
        <w:t>SIM:</w:t>
      </w:r>
      <w:r w:rsidR="008806A5" w:rsidRPr="00D90EF7">
        <w:rPr>
          <w:rFonts w:ascii="Verdana" w:hAnsi="Verdana"/>
          <w:b/>
          <w:bCs/>
          <w:sz w:val="18"/>
          <w:szCs w:val="18"/>
        </w:rPr>
        <w:t xml:space="preserve"> </w:t>
      </w:r>
    </w:p>
    <w:p w14:paraId="59BA6B3F" w14:textId="53FE7AE4" w:rsidR="002F1E75" w:rsidRPr="00D90EF7" w:rsidRDefault="002F1E75" w:rsidP="00176CB2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b/>
          <w:bCs/>
          <w:sz w:val="18"/>
          <w:szCs w:val="18"/>
        </w:rPr>
        <w:t xml:space="preserve">Línea Celular: </w:t>
      </w:r>
    </w:p>
    <w:p w14:paraId="5679F29E" w14:textId="022EE69B" w:rsidR="0043633A" w:rsidRPr="00D90EF7" w:rsidRDefault="00176CB2" w:rsidP="00176CB2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b/>
          <w:bCs/>
          <w:sz w:val="18"/>
          <w:szCs w:val="18"/>
        </w:rPr>
        <w:t>Plan Empresarial:</w:t>
      </w:r>
      <w:r w:rsidR="008806A5" w:rsidRPr="00D90EF7">
        <w:rPr>
          <w:rFonts w:ascii="Verdana" w:hAnsi="Verdana"/>
          <w:b/>
          <w:bCs/>
          <w:sz w:val="18"/>
          <w:szCs w:val="18"/>
        </w:rPr>
        <w:t xml:space="preserve"> </w:t>
      </w:r>
    </w:p>
    <w:p w14:paraId="056207C0" w14:textId="7B91A27A" w:rsidR="00176CB2" w:rsidRPr="00D90EF7" w:rsidRDefault="00176CB2" w:rsidP="00176CB2">
      <w:pPr>
        <w:spacing w:after="0" w:line="36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b/>
          <w:bCs/>
          <w:sz w:val="18"/>
          <w:szCs w:val="18"/>
        </w:rPr>
        <w:t>Descripción del plan:</w:t>
      </w:r>
      <w:r w:rsidR="008806A5" w:rsidRPr="00D90EF7">
        <w:rPr>
          <w:rFonts w:ascii="Verdana" w:hAnsi="Verdana"/>
          <w:b/>
          <w:bCs/>
          <w:sz w:val="18"/>
          <w:szCs w:val="18"/>
        </w:rPr>
        <w:t xml:space="preserve"> </w:t>
      </w:r>
    </w:p>
    <w:p w14:paraId="1D132479" w14:textId="026AFD11" w:rsidR="006A0F8B" w:rsidRPr="00D90EF7" w:rsidRDefault="006A0F8B" w:rsidP="00176CB2">
      <w:pPr>
        <w:spacing w:after="0" w:line="360" w:lineRule="auto"/>
        <w:rPr>
          <w:rFonts w:ascii="Verdana" w:hAnsi="Verdana"/>
          <w:sz w:val="18"/>
          <w:szCs w:val="18"/>
        </w:rPr>
      </w:pPr>
    </w:p>
    <w:p w14:paraId="08D298C3" w14:textId="43DF03BC" w:rsidR="00A60160" w:rsidRPr="00D90EF7" w:rsidRDefault="00A60160" w:rsidP="00A60160">
      <w:pPr>
        <w:jc w:val="both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El trabajador manifiesta que recibe </w:t>
      </w:r>
      <w:r w:rsidR="001266CC" w:rsidRPr="00D90EF7">
        <w:rPr>
          <w:rFonts w:ascii="Verdana" w:hAnsi="Verdana"/>
          <w:sz w:val="18"/>
          <w:szCs w:val="18"/>
        </w:rPr>
        <w:t>el equipo celular con línea activa</w:t>
      </w:r>
      <w:r w:rsidRPr="00D90EF7">
        <w:rPr>
          <w:rFonts w:ascii="Verdana" w:hAnsi="Verdana"/>
          <w:sz w:val="18"/>
          <w:szCs w:val="18"/>
        </w:rPr>
        <w:t xml:space="preserve"> para </w:t>
      </w:r>
      <w:r w:rsidR="00276BEB" w:rsidRPr="00D90EF7">
        <w:rPr>
          <w:rFonts w:ascii="Verdana" w:hAnsi="Verdana"/>
          <w:sz w:val="18"/>
          <w:szCs w:val="18"/>
        </w:rPr>
        <w:t xml:space="preserve">ser utilizado </w:t>
      </w:r>
      <w:r w:rsidR="0023785A" w:rsidRPr="00D90EF7">
        <w:rPr>
          <w:rFonts w:ascii="Verdana" w:hAnsi="Verdana"/>
          <w:sz w:val="18"/>
          <w:szCs w:val="18"/>
        </w:rPr>
        <w:t xml:space="preserve">única y </w:t>
      </w:r>
      <w:r w:rsidR="00276BEB" w:rsidRPr="00D90EF7">
        <w:rPr>
          <w:rFonts w:ascii="Verdana" w:hAnsi="Verdana"/>
          <w:sz w:val="18"/>
          <w:szCs w:val="18"/>
        </w:rPr>
        <w:t>exclusivamente</w:t>
      </w:r>
      <w:r w:rsidR="0023785A" w:rsidRPr="00D90EF7">
        <w:rPr>
          <w:rFonts w:ascii="Verdana" w:hAnsi="Verdana"/>
          <w:sz w:val="18"/>
          <w:szCs w:val="18"/>
        </w:rPr>
        <w:t xml:space="preserve"> </w:t>
      </w:r>
      <w:r w:rsidR="00D55F4D" w:rsidRPr="00D90EF7">
        <w:rPr>
          <w:rFonts w:ascii="Verdana" w:hAnsi="Verdana"/>
          <w:sz w:val="18"/>
          <w:szCs w:val="18"/>
        </w:rPr>
        <w:t>para las actividades del contrato</w:t>
      </w:r>
      <w:r w:rsidRPr="00D90EF7">
        <w:rPr>
          <w:rFonts w:ascii="Verdana" w:hAnsi="Verdana"/>
          <w:sz w:val="18"/>
          <w:szCs w:val="18"/>
        </w:rPr>
        <w:t>.</w:t>
      </w:r>
    </w:p>
    <w:p w14:paraId="17B770A1" w14:textId="181B77B9" w:rsidR="009C23C8" w:rsidRPr="00D90EF7" w:rsidRDefault="009F5C51" w:rsidP="00A60160">
      <w:pPr>
        <w:jc w:val="both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El equipo es propiedad de Selcomp Ingeniería S.A.S. por tanto acepta y asume la responsabilidad por las llamadas realizadas y por el buen uso del </w:t>
      </w:r>
      <w:r w:rsidR="00193AF1" w:rsidRPr="00D90EF7">
        <w:rPr>
          <w:rFonts w:ascii="Verdana" w:hAnsi="Verdana"/>
          <w:sz w:val="18"/>
          <w:szCs w:val="18"/>
        </w:rPr>
        <w:t>servicio</w:t>
      </w:r>
      <w:r w:rsidR="00202578" w:rsidRPr="00D90EF7">
        <w:rPr>
          <w:rFonts w:ascii="Verdana" w:hAnsi="Verdana"/>
          <w:sz w:val="18"/>
          <w:szCs w:val="18"/>
        </w:rPr>
        <w:t xml:space="preserve"> y del equipo</w:t>
      </w:r>
      <w:r w:rsidR="00193AF1" w:rsidRPr="00D90EF7">
        <w:rPr>
          <w:rFonts w:ascii="Verdana" w:hAnsi="Verdana"/>
          <w:sz w:val="18"/>
          <w:szCs w:val="18"/>
        </w:rPr>
        <w:t xml:space="preserve"> y en caso de</w:t>
      </w:r>
      <w:r w:rsidR="00947694" w:rsidRPr="00D90EF7">
        <w:rPr>
          <w:rFonts w:ascii="Verdana" w:hAnsi="Verdana"/>
          <w:sz w:val="18"/>
          <w:szCs w:val="18"/>
        </w:rPr>
        <w:t xml:space="preserve"> </w:t>
      </w:r>
      <w:r w:rsidR="001A0973" w:rsidRPr="00D90EF7">
        <w:rPr>
          <w:rFonts w:ascii="Verdana" w:hAnsi="Verdana"/>
          <w:sz w:val="18"/>
          <w:szCs w:val="18"/>
        </w:rPr>
        <w:t>pérdida</w:t>
      </w:r>
      <w:r w:rsidR="00947694" w:rsidRPr="00D90EF7">
        <w:rPr>
          <w:rFonts w:ascii="Verdana" w:hAnsi="Verdana"/>
          <w:sz w:val="18"/>
          <w:szCs w:val="18"/>
        </w:rPr>
        <w:t xml:space="preserve"> o robo </w:t>
      </w:r>
      <w:r w:rsidR="00F82FFE" w:rsidRPr="00D90EF7">
        <w:rPr>
          <w:rFonts w:ascii="Verdana" w:hAnsi="Verdana"/>
          <w:sz w:val="18"/>
          <w:szCs w:val="18"/>
        </w:rPr>
        <w:t xml:space="preserve">acepta que sea cobrado </w:t>
      </w:r>
      <w:r w:rsidR="009C23C8" w:rsidRPr="00D90EF7">
        <w:rPr>
          <w:rFonts w:ascii="Verdana" w:hAnsi="Verdana"/>
          <w:sz w:val="18"/>
          <w:szCs w:val="18"/>
        </w:rPr>
        <w:t>el valor del deducible de dicho equipo.</w:t>
      </w:r>
    </w:p>
    <w:p w14:paraId="2FDE962A" w14:textId="77777777" w:rsidR="00D24D84" w:rsidRPr="00D90EF7" w:rsidRDefault="00A60160" w:rsidP="00A60160">
      <w:pPr>
        <w:jc w:val="both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En caso de la terminación del contrato de trabajo </w:t>
      </w:r>
      <w:r w:rsidR="00AF07BA" w:rsidRPr="00D90EF7">
        <w:rPr>
          <w:rFonts w:ascii="Verdana" w:hAnsi="Verdana"/>
          <w:sz w:val="18"/>
          <w:szCs w:val="18"/>
        </w:rPr>
        <w:t xml:space="preserve">se compromete a </w:t>
      </w:r>
      <w:r w:rsidR="00062823" w:rsidRPr="00D90EF7">
        <w:rPr>
          <w:rFonts w:ascii="Verdana" w:hAnsi="Verdana"/>
          <w:sz w:val="18"/>
          <w:szCs w:val="18"/>
        </w:rPr>
        <w:t xml:space="preserve">devolver el </w:t>
      </w:r>
      <w:r w:rsidR="00D00B78" w:rsidRPr="00D90EF7">
        <w:rPr>
          <w:rFonts w:ascii="Verdana" w:hAnsi="Verdana"/>
          <w:sz w:val="18"/>
          <w:szCs w:val="18"/>
        </w:rPr>
        <w:t xml:space="preserve">equipo </w:t>
      </w:r>
      <w:r w:rsidR="00AB20D8" w:rsidRPr="00D90EF7">
        <w:rPr>
          <w:rFonts w:ascii="Verdana" w:hAnsi="Verdana"/>
          <w:sz w:val="18"/>
          <w:szCs w:val="18"/>
        </w:rPr>
        <w:t xml:space="preserve">celular con sus respectivos accesorios </w:t>
      </w:r>
      <w:r w:rsidR="00F81484" w:rsidRPr="00D90EF7">
        <w:rPr>
          <w:rFonts w:ascii="Verdana" w:hAnsi="Verdana"/>
          <w:sz w:val="18"/>
          <w:szCs w:val="18"/>
        </w:rPr>
        <w:t>a Selcomp Ingeniería S.A.S.</w:t>
      </w:r>
      <w:r w:rsidR="008943E8" w:rsidRPr="00D90EF7">
        <w:rPr>
          <w:rFonts w:ascii="Verdana" w:hAnsi="Verdana"/>
          <w:sz w:val="18"/>
          <w:szCs w:val="18"/>
        </w:rPr>
        <w:t xml:space="preserve">, en el mismo estado en que lo </w:t>
      </w:r>
      <w:r w:rsidR="00D24D84" w:rsidRPr="00D90EF7">
        <w:rPr>
          <w:rFonts w:ascii="Verdana" w:hAnsi="Verdana"/>
          <w:sz w:val="18"/>
          <w:szCs w:val="18"/>
        </w:rPr>
        <w:t>recibió.</w:t>
      </w:r>
    </w:p>
    <w:p w14:paraId="20FAF689" w14:textId="13D4115C" w:rsidR="00A1348D" w:rsidRPr="00D90EF7" w:rsidRDefault="00DE4A40" w:rsidP="00A60160">
      <w:pPr>
        <w:jc w:val="both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Si en la facturación llega un valor adicional al </w:t>
      </w:r>
      <w:r w:rsidR="009143D9" w:rsidRPr="00D90EF7">
        <w:rPr>
          <w:rFonts w:ascii="Verdana" w:hAnsi="Verdana"/>
          <w:sz w:val="18"/>
          <w:szCs w:val="18"/>
        </w:rPr>
        <w:t>valor del plan, autoriz</w:t>
      </w:r>
      <w:r w:rsidR="003B0011" w:rsidRPr="00D90EF7">
        <w:rPr>
          <w:rFonts w:ascii="Verdana" w:hAnsi="Verdana"/>
          <w:sz w:val="18"/>
          <w:szCs w:val="18"/>
        </w:rPr>
        <w:t>a</w:t>
      </w:r>
      <w:r w:rsidR="009143D9" w:rsidRPr="00D90EF7">
        <w:rPr>
          <w:rFonts w:ascii="Verdana" w:hAnsi="Verdana"/>
          <w:sz w:val="18"/>
          <w:szCs w:val="18"/>
        </w:rPr>
        <w:t xml:space="preserve"> a Selcomp Ingeniería S.A.S</w:t>
      </w:r>
      <w:r w:rsidR="00A60160" w:rsidRPr="00D90EF7">
        <w:rPr>
          <w:rFonts w:ascii="Verdana" w:hAnsi="Verdana"/>
          <w:sz w:val="18"/>
          <w:szCs w:val="18"/>
        </w:rPr>
        <w:t>.</w:t>
      </w:r>
      <w:r w:rsidR="009143D9" w:rsidRPr="00D90EF7">
        <w:rPr>
          <w:rFonts w:ascii="Verdana" w:hAnsi="Verdana"/>
          <w:sz w:val="18"/>
          <w:szCs w:val="18"/>
        </w:rPr>
        <w:t xml:space="preserve"> </w:t>
      </w:r>
      <w:r w:rsidR="00487BF1" w:rsidRPr="00D90EF7">
        <w:rPr>
          <w:rFonts w:ascii="Verdana" w:hAnsi="Verdana"/>
          <w:sz w:val="18"/>
          <w:szCs w:val="18"/>
        </w:rPr>
        <w:t xml:space="preserve">que la diferencia </w:t>
      </w:r>
      <w:r w:rsidR="00376A1F" w:rsidRPr="00D90EF7">
        <w:rPr>
          <w:rFonts w:ascii="Verdana" w:hAnsi="Verdana"/>
          <w:sz w:val="18"/>
          <w:szCs w:val="18"/>
        </w:rPr>
        <w:t xml:space="preserve">sea descontada por nómina o de la liquidación </w:t>
      </w:r>
      <w:r w:rsidR="00F731EE" w:rsidRPr="00D90EF7">
        <w:rPr>
          <w:rFonts w:ascii="Verdana" w:hAnsi="Verdana"/>
          <w:sz w:val="18"/>
          <w:szCs w:val="18"/>
        </w:rPr>
        <w:t>de prestaciones en caso de retiro.</w:t>
      </w:r>
    </w:p>
    <w:p w14:paraId="549EACB3" w14:textId="3E243847" w:rsidR="00987B86" w:rsidRPr="00D90EF7" w:rsidRDefault="00987B86" w:rsidP="00A35D00">
      <w:pPr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 xml:space="preserve">Recibo a </w:t>
      </w:r>
      <w:r w:rsidR="00055687" w:rsidRPr="00D90EF7">
        <w:rPr>
          <w:rFonts w:ascii="Verdana" w:hAnsi="Verdana"/>
          <w:sz w:val="18"/>
          <w:szCs w:val="18"/>
        </w:rPr>
        <w:t>conformidad:</w:t>
      </w:r>
    </w:p>
    <w:p w14:paraId="0E8FCF74" w14:textId="3E16543B" w:rsidR="00055687" w:rsidRPr="00D90EF7" w:rsidRDefault="00055687" w:rsidP="00A35D00">
      <w:pPr>
        <w:rPr>
          <w:rFonts w:ascii="Verdana" w:hAnsi="Verdana"/>
          <w:sz w:val="18"/>
          <w:szCs w:val="18"/>
        </w:rPr>
      </w:pPr>
    </w:p>
    <w:p w14:paraId="79AA3306" w14:textId="237F0B61" w:rsidR="00055687" w:rsidRPr="00D90EF7" w:rsidRDefault="00D21CE2" w:rsidP="00A35D00">
      <w:pPr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>__________________</w:t>
      </w:r>
    </w:p>
    <w:p w14:paraId="36C6A61E" w14:textId="7137DF57" w:rsidR="00055687" w:rsidRPr="00D90EF7" w:rsidRDefault="00D21CE2" w:rsidP="008F3542">
      <w:pPr>
        <w:spacing w:after="0" w:line="24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>Nombre:</w:t>
      </w:r>
    </w:p>
    <w:p w14:paraId="077FFB47" w14:textId="105895A2" w:rsidR="00D21CE2" w:rsidRPr="00D90EF7" w:rsidRDefault="00D21CE2" w:rsidP="008F3542">
      <w:pPr>
        <w:spacing w:after="0" w:line="240" w:lineRule="auto"/>
        <w:rPr>
          <w:rFonts w:ascii="Verdana" w:hAnsi="Verdana"/>
          <w:sz w:val="18"/>
          <w:szCs w:val="18"/>
        </w:rPr>
      </w:pPr>
      <w:r w:rsidRPr="00D90EF7">
        <w:rPr>
          <w:rFonts w:ascii="Verdana" w:hAnsi="Verdana"/>
          <w:sz w:val="18"/>
          <w:szCs w:val="18"/>
        </w:rPr>
        <w:t>Cédula:</w:t>
      </w:r>
    </w:p>
    <w:sectPr w:rsidR="00D21CE2" w:rsidRPr="00D90EF7" w:rsidSect="00CE47D8">
      <w:headerReference w:type="default" r:id="rId8"/>
      <w:footerReference w:type="default" r:id="rId9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5EA0D" w14:textId="77777777" w:rsidR="002D4734" w:rsidRDefault="002D4734" w:rsidP="006D3075">
      <w:pPr>
        <w:spacing w:after="0" w:line="240" w:lineRule="auto"/>
      </w:pPr>
      <w:r>
        <w:separator/>
      </w:r>
    </w:p>
  </w:endnote>
  <w:endnote w:type="continuationSeparator" w:id="0">
    <w:p w14:paraId="09F1889B" w14:textId="77777777" w:rsidR="002D4734" w:rsidRDefault="002D4734" w:rsidP="006D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91E40" w14:textId="77777777" w:rsidR="007807EF" w:rsidRPr="00E919C9" w:rsidRDefault="007807EF" w:rsidP="006D3075">
    <w:pPr>
      <w:spacing w:after="0" w:line="240" w:lineRule="auto"/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32CDA" w14:textId="77777777" w:rsidR="002D4734" w:rsidRDefault="002D4734" w:rsidP="006D3075">
      <w:pPr>
        <w:spacing w:after="0" w:line="240" w:lineRule="auto"/>
      </w:pPr>
      <w:r>
        <w:separator/>
      </w:r>
    </w:p>
  </w:footnote>
  <w:footnote w:type="continuationSeparator" w:id="0">
    <w:p w14:paraId="0C898885" w14:textId="77777777" w:rsidR="002D4734" w:rsidRDefault="002D4734" w:rsidP="006D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4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68"/>
      <w:gridCol w:w="6812"/>
    </w:tblGrid>
    <w:tr w:rsidR="00D175AB" w:rsidRPr="001E4183" w14:paraId="73791E3E" w14:textId="77777777" w:rsidTr="002303EB">
      <w:trPr>
        <w:trHeight w:val="560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14:paraId="73791E39" w14:textId="77777777" w:rsidR="00D175AB" w:rsidRPr="001E4183" w:rsidRDefault="00D175AB" w:rsidP="00D175AB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73791E41" wp14:editId="73791E42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14:paraId="73791E3A" w14:textId="77777777" w:rsidR="00D175AB" w:rsidRDefault="00D175AB" w:rsidP="00D175AB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14:paraId="73791E3B" w14:textId="68EF3420" w:rsidR="00D175AB" w:rsidRDefault="00D175AB" w:rsidP="00D90EF7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ACTA </w:t>
          </w:r>
          <w:r w:rsidR="008971FF">
            <w:rPr>
              <w:rFonts w:ascii="Verdana" w:hAnsi="Verdana" w:cs="Tahoma"/>
              <w:b/>
              <w:sz w:val="28"/>
              <w:szCs w:val="28"/>
            </w:rPr>
            <w:t xml:space="preserve">DE </w:t>
          </w:r>
          <w:r w:rsidR="004D44A8">
            <w:rPr>
              <w:rFonts w:ascii="Verdana" w:hAnsi="Verdana" w:cs="Tahoma"/>
              <w:b/>
              <w:sz w:val="28"/>
              <w:szCs w:val="28"/>
            </w:rPr>
            <w:t xml:space="preserve">ENTREGA DE </w:t>
          </w:r>
          <w:r w:rsidR="00407483">
            <w:rPr>
              <w:rFonts w:ascii="Verdana" w:hAnsi="Verdana" w:cs="Tahoma"/>
              <w:b/>
              <w:sz w:val="28"/>
              <w:szCs w:val="28"/>
            </w:rPr>
            <w:t>C</w:t>
          </w:r>
          <w:r w:rsidR="00407483" w:rsidRPr="00407483">
            <w:rPr>
              <w:rFonts w:ascii="Verdana" w:hAnsi="Verdana" w:cs="Tahoma"/>
              <w:b/>
              <w:bCs/>
              <w:sz w:val="28"/>
              <w:szCs w:val="28"/>
            </w:rPr>
            <w:t>ELULAR</w:t>
          </w:r>
        </w:p>
        <w:p w14:paraId="73791E3C" w14:textId="77777777" w:rsidR="00D175AB" w:rsidRDefault="00D175AB" w:rsidP="00D175AB">
          <w:pPr>
            <w:pStyle w:val="Encabezado"/>
            <w:spacing w:before="40"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</w:p>
        <w:p w14:paraId="73791E3D" w14:textId="177B3B44" w:rsidR="00D175AB" w:rsidRPr="001B5B8E" w:rsidRDefault="00640A19" w:rsidP="00112416">
          <w:pPr>
            <w:pStyle w:val="Encabezado"/>
            <w:spacing w:before="40"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>
            <w:rPr>
              <w:rFonts w:ascii="Verdana" w:hAnsi="Verdana" w:cs="Arial"/>
              <w:sz w:val="16"/>
              <w:szCs w:val="16"/>
              <w:lang w:val="es-ES"/>
            </w:rPr>
            <w:t>GO-P01-F0</w:t>
          </w:r>
          <w:r w:rsidR="00112416">
            <w:rPr>
              <w:rFonts w:ascii="Verdana" w:hAnsi="Verdana" w:cs="Arial"/>
              <w:sz w:val="16"/>
              <w:szCs w:val="16"/>
              <w:lang w:val="es-ES"/>
            </w:rPr>
            <w:t>8</w:t>
          </w:r>
          <w:r>
            <w:rPr>
              <w:rFonts w:ascii="Verdana" w:hAnsi="Verdana" w:cs="Arial"/>
              <w:sz w:val="16"/>
              <w:szCs w:val="16"/>
              <w:lang w:val="es-ES"/>
            </w:rPr>
            <w:t>-R0</w:t>
          </w:r>
          <w:r w:rsidR="00D175AB">
            <w:rPr>
              <w:rFonts w:ascii="Verdana" w:hAnsi="Verdana" w:cs="Arial"/>
              <w:sz w:val="16"/>
              <w:szCs w:val="16"/>
              <w:lang w:val="es-ES"/>
            </w:rPr>
            <w:t xml:space="preserve"> – </w: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112416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112416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="00D175AB"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14:paraId="73791E3F" w14:textId="77777777" w:rsidR="007807EF" w:rsidRPr="000F62B3" w:rsidRDefault="007807E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FAF"/>
    <w:multiLevelType w:val="hybridMultilevel"/>
    <w:tmpl w:val="73726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56"/>
    <w:multiLevelType w:val="hybridMultilevel"/>
    <w:tmpl w:val="CD585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348B"/>
    <w:multiLevelType w:val="hybridMultilevel"/>
    <w:tmpl w:val="CDEA3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17DB7"/>
    <w:multiLevelType w:val="hybridMultilevel"/>
    <w:tmpl w:val="62B4F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E1DC6"/>
    <w:multiLevelType w:val="hybridMultilevel"/>
    <w:tmpl w:val="B32AD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03BCE"/>
    <w:multiLevelType w:val="hybridMultilevel"/>
    <w:tmpl w:val="1B32CADA"/>
    <w:lvl w:ilvl="0" w:tplc="FF7CC5C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0F54"/>
    <w:multiLevelType w:val="hybridMultilevel"/>
    <w:tmpl w:val="5C083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60A33"/>
    <w:multiLevelType w:val="hybridMultilevel"/>
    <w:tmpl w:val="E4681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F0E6B"/>
    <w:multiLevelType w:val="hybridMultilevel"/>
    <w:tmpl w:val="97B8E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08A1"/>
    <w:multiLevelType w:val="hybridMultilevel"/>
    <w:tmpl w:val="84AE8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F7193"/>
    <w:multiLevelType w:val="hybridMultilevel"/>
    <w:tmpl w:val="D21893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D2E4A"/>
    <w:multiLevelType w:val="hybridMultilevel"/>
    <w:tmpl w:val="285A84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A65F83"/>
    <w:multiLevelType w:val="hybridMultilevel"/>
    <w:tmpl w:val="F89C0B18"/>
    <w:lvl w:ilvl="0" w:tplc="E1286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A3C28"/>
    <w:multiLevelType w:val="hybridMultilevel"/>
    <w:tmpl w:val="1AD60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D4BC7"/>
    <w:multiLevelType w:val="hybridMultilevel"/>
    <w:tmpl w:val="D1D21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1236E1"/>
    <w:multiLevelType w:val="hybridMultilevel"/>
    <w:tmpl w:val="B7A261A4"/>
    <w:lvl w:ilvl="0" w:tplc="716216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1B1E01"/>
    <w:multiLevelType w:val="hybridMultilevel"/>
    <w:tmpl w:val="A45CF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20CF9"/>
    <w:multiLevelType w:val="hybridMultilevel"/>
    <w:tmpl w:val="9C8E5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03A8D"/>
    <w:multiLevelType w:val="hybridMultilevel"/>
    <w:tmpl w:val="D4A0A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85149"/>
    <w:multiLevelType w:val="hybridMultilevel"/>
    <w:tmpl w:val="BCF237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53549"/>
    <w:multiLevelType w:val="hybridMultilevel"/>
    <w:tmpl w:val="327660A2"/>
    <w:lvl w:ilvl="0" w:tplc="B3E00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D14E4"/>
    <w:multiLevelType w:val="hybridMultilevel"/>
    <w:tmpl w:val="72548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D4F8B"/>
    <w:multiLevelType w:val="hybridMultilevel"/>
    <w:tmpl w:val="B9602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704EE"/>
    <w:multiLevelType w:val="hybridMultilevel"/>
    <w:tmpl w:val="65782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B1163"/>
    <w:multiLevelType w:val="hybridMultilevel"/>
    <w:tmpl w:val="8C3430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261757"/>
    <w:multiLevelType w:val="hybridMultilevel"/>
    <w:tmpl w:val="50460828"/>
    <w:lvl w:ilvl="0" w:tplc="DD7673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B2B9F"/>
    <w:multiLevelType w:val="hybridMultilevel"/>
    <w:tmpl w:val="5122F8F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EB271A"/>
    <w:multiLevelType w:val="hybridMultilevel"/>
    <w:tmpl w:val="82CE9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901B8"/>
    <w:multiLevelType w:val="hybridMultilevel"/>
    <w:tmpl w:val="614C3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13A90"/>
    <w:multiLevelType w:val="hybridMultilevel"/>
    <w:tmpl w:val="DE5C0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643AE"/>
    <w:multiLevelType w:val="hybridMultilevel"/>
    <w:tmpl w:val="C4B27A52"/>
    <w:lvl w:ilvl="0" w:tplc="F17E2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9561B"/>
    <w:multiLevelType w:val="hybridMultilevel"/>
    <w:tmpl w:val="3496DB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40593"/>
    <w:multiLevelType w:val="hybridMultilevel"/>
    <w:tmpl w:val="1630A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37703"/>
    <w:multiLevelType w:val="hybridMultilevel"/>
    <w:tmpl w:val="F10E6B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2"/>
  </w:num>
  <w:num w:numId="3">
    <w:abstractNumId w:val="30"/>
  </w:num>
  <w:num w:numId="4">
    <w:abstractNumId w:val="12"/>
  </w:num>
  <w:num w:numId="5">
    <w:abstractNumId w:val="31"/>
  </w:num>
  <w:num w:numId="6">
    <w:abstractNumId w:val="25"/>
  </w:num>
  <w:num w:numId="7">
    <w:abstractNumId w:val="20"/>
  </w:num>
  <w:num w:numId="8">
    <w:abstractNumId w:val="23"/>
  </w:num>
  <w:num w:numId="9">
    <w:abstractNumId w:val="34"/>
  </w:num>
  <w:num w:numId="10">
    <w:abstractNumId w:val="24"/>
  </w:num>
  <w:num w:numId="11">
    <w:abstractNumId w:val="10"/>
  </w:num>
  <w:num w:numId="12">
    <w:abstractNumId w:val="41"/>
  </w:num>
  <w:num w:numId="13">
    <w:abstractNumId w:val="2"/>
  </w:num>
  <w:num w:numId="14">
    <w:abstractNumId w:val="5"/>
  </w:num>
  <w:num w:numId="15">
    <w:abstractNumId w:val="17"/>
  </w:num>
  <w:num w:numId="16">
    <w:abstractNumId w:val="38"/>
  </w:num>
  <w:num w:numId="17">
    <w:abstractNumId w:val="29"/>
  </w:num>
  <w:num w:numId="18">
    <w:abstractNumId w:val="26"/>
  </w:num>
  <w:num w:numId="19">
    <w:abstractNumId w:val="35"/>
  </w:num>
  <w:num w:numId="20">
    <w:abstractNumId w:val="36"/>
  </w:num>
  <w:num w:numId="21">
    <w:abstractNumId w:val="11"/>
  </w:num>
  <w:num w:numId="22">
    <w:abstractNumId w:val="22"/>
  </w:num>
  <w:num w:numId="23">
    <w:abstractNumId w:val="21"/>
  </w:num>
  <w:num w:numId="24">
    <w:abstractNumId w:val="19"/>
  </w:num>
  <w:num w:numId="25">
    <w:abstractNumId w:val="37"/>
  </w:num>
  <w:num w:numId="26">
    <w:abstractNumId w:val="14"/>
  </w:num>
  <w:num w:numId="27">
    <w:abstractNumId w:val="7"/>
  </w:num>
  <w:num w:numId="28">
    <w:abstractNumId w:val="9"/>
  </w:num>
  <w:num w:numId="29">
    <w:abstractNumId w:val="6"/>
  </w:num>
  <w:num w:numId="30">
    <w:abstractNumId w:val="18"/>
  </w:num>
  <w:num w:numId="31">
    <w:abstractNumId w:val="3"/>
  </w:num>
  <w:num w:numId="32">
    <w:abstractNumId w:val="4"/>
  </w:num>
  <w:num w:numId="33">
    <w:abstractNumId w:val="39"/>
  </w:num>
  <w:num w:numId="34">
    <w:abstractNumId w:val="0"/>
  </w:num>
  <w:num w:numId="35">
    <w:abstractNumId w:val="27"/>
  </w:num>
  <w:num w:numId="36">
    <w:abstractNumId w:val="8"/>
  </w:num>
  <w:num w:numId="37">
    <w:abstractNumId w:val="1"/>
  </w:num>
  <w:num w:numId="38">
    <w:abstractNumId w:val="40"/>
  </w:num>
  <w:num w:numId="39">
    <w:abstractNumId w:val="15"/>
  </w:num>
  <w:num w:numId="40">
    <w:abstractNumId w:val="28"/>
  </w:num>
  <w:num w:numId="41">
    <w:abstractNumId w:val="13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86"/>
    <w:rsid w:val="00005CE5"/>
    <w:rsid w:val="000074A2"/>
    <w:rsid w:val="00010E18"/>
    <w:rsid w:val="00011E5D"/>
    <w:rsid w:val="000203B7"/>
    <w:rsid w:val="000377CF"/>
    <w:rsid w:val="00037EB9"/>
    <w:rsid w:val="00040528"/>
    <w:rsid w:val="00041F49"/>
    <w:rsid w:val="0004432C"/>
    <w:rsid w:val="0004513E"/>
    <w:rsid w:val="00055687"/>
    <w:rsid w:val="00056BEA"/>
    <w:rsid w:val="000572B3"/>
    <w:rsid w:val="00062823"/>
    <w:rsid w:val="00064165"/>
    <w:rsid w:val="00065A8D"/>
    <w:rsid w:val="00070A61"/>
    <w:rsid w:val="0008403F"/>
    <w:rsid w:val="00097CF0"/>
    <w:rsid w:val="000A09A1"/>
    <w:rsid w:val="000B350F"/>
    <w:rsid w:val="000B6AB3"/>
    <w:rsid w:val="000C4DD5"/>
    <w:rsid w:val="000D1A17"/>
    <w:rsid w:val="000D2177"/>
    <w:rsid w:val="000D2EA1"/>
    <w:rsid w:val="000D3B3C"/>
    <w:rsid w:val="000E3AF1"/>
    <w:rsid w:val="000E7A7C"/>
    <w:rsid w:val="000F1057"/>
    <w:rsid w:val="000F62B3"/>
    <w:rsid w:val="00100D5A"/>
    <w:rsid w:val="001015E9"/>
    <w:rsid w:val="00111063"/>
    <w:rsid w:val="00112416"/>
    <w:rsid w:val="00114A26"/>
    <w:rsid w:val="00123D10"/>
    <w:rsid w:val="00124809"/>
    <w:rsid w:val="001266CC"/>
    <w:rsid w:val="00135566"/>
    <w:rsid w:val="00136EE7"/>
    <w:rsid w:val="00142785"/>
    <w:rsid w:val="001452C4"/>
    <w:rsid w:val="001463F9"/>
    <w:rsid w:val="00146FE5"/>
    <w:rsid w:val="001509B7"/>
    <w:rsid w:val="00150E33"/>
    <w:rsid w:val="0015274F"/>
    <w:rsid w:val="00152E32"/>
    <w:rsid w:val="00162AAC"/>
    <w:rsid w:val="00165DC1"/>
    <w:rsid w:val="00166CEB"/>
    <w:rsid w:val="001737CB"/>
    <w:rsid w:val="00176CB2"/>
    <w:rsid w:val="00187C2F"/>
    <w:rsid w:val="00190296"/>
    <w:rsid w:val="0019223B"/>
    <w:rsid w:val="001933A6"/>
    <w:rsid w:val="0019381A"/>
    <w:rsid w:val="00193AF1"/>
    <w:rsid w:val="001979E8"/>
    <w:rsid w:val="001A0973"/>
    <w:rsid w:val="001A4503"/>
    <w:rsid w:val="001C632B"/>
    <w:rsid w:val="001C6B4D"/>
    <w:rsid w:val="001C7FD5"/>
    <w:rsid w:val="001D4CE4"/>
    <w:rsid w:val="001D4D07"/>
    <w:rsid w:val="001E7568"/>
    <w:rsid w:val="001F26F5"/>
    <w:rsid w:val="001F6F78"/>
    <w:rsid w:val="002010A1"/>
    <w:rsid w:val="00202578"/>
    <w:rsid w:val="00207585"/>
    <w:rsid w:val="00216BC6"/>
    <w:rsid w:val="00220C65"/>
    <w:rsid w:val="002229F6"/>
    <w:rsid w:val="0022399E"/>
    <w:rsid w:val="00224CA2"/>
    <w:rsid w:val="002277FA"/>
    <w:rsid w:val="00227A1A"/>
    <w:rsid w:val="002303EB"/>
    <w:rsid w:val="0023740E"/>
    <w:rsid w:val="0023785A"/>
    <w:rsid w:val="00241CBF"/>
    <w:rsid w:val="002453E1"/>
    <w:rsid w:val="00267F0B"/>
    <w:rsid w:val="002703F0"/>
    <w:rsid w:val="00270A69"/>
    <w:rsid w:val="002760ED"/>
    <w:rsid w:val="00276BEB"/>
    <w:rsid w:val="002779C9"/>
    <w:rsid w:val="00277F61"/>
    <w:rsid w:val="00281F94"/>
    <w:rsid w:val="00283EA0"/>
    <w:rsid w:val="00292AE1"/>
    <w:rsid w:val="0029625A"/>
    <w:rsid w:val="002B322E"/>
    <w:rsid w:val="002B334F"/>
    <w:rsid w:val="002B538C"/>
    <w:rsid w:val="002C075C"/>
    <w:rsid w:val="002C0BBB"/>
    <w:rsid w:val="002C49A8"/>
    <w:rsid w:val="002C660A"/>
    <w:rsid w:val="002C6677"/>
    <w:rsid w:val="002D4734"/>
    <w:rsid w:val="002D4AC2"/>
    <w:rsid w:val="002E0668"/>
    <w:rsid w:val="002F1E75"/>
    <w:rsid w:val="003016A6"/>
    <w:rsid w:val="0031419F"/>
    <w:rsid w:val="0031529F"/>
    <w:rsid w:val="00316111"/>
    <w:rsid w:val="003167FE"/>
    <w:rsid w:val="00321E98"/>
    <w:rsid w:val="003244EB"/>
    <w:rsid w:val="00324B62"/>
    <w:rsid w:val="003263C4"/>
    <w:rsid w:val="0033577D"/>
    <w:rsid w:val="00337418"/>
    <w:rsid w:val="003502E9"/>
    <w:rsid w:val="0035075E"/>
    <w:rsid w:val="003517FC"/>
    <w:rsid w:val="00353F06"/>
    <w:rsid w:val="00353FCB"/>
    <w:rsid w:val="00364BBD"/>
    <w:rsid w:val="00376A1F"/>
    <w:rsid w:val="00381D14"/>
    <w:rsid w:val="00386B59"/>
    <w:rsid w:val="00386E0B"/>
    <w:rsid w:val="003A00B5"/>
    <w:rsid w:val="003A5FC7"/>
    <w:rsid w:val="003A7C45"/>
    <w:rsid w:val="003B0011"/>
    <w:rsid w:val="003B4AE5"/>
    <w:rsid w:val="003B516F"/>
    <w:rsid w:val="003D1879"/>
    <w:rsid w:val="003E354C"/>
    <w:rsid w:val="003F03C3"/>
    <w:rsid w:val="003F1B6A"/>
    <w:rsid w:val="003F3E74"/>
    <w:rsid w:val="0040536C"/>
    <w:rsid w:val="00407483"/>
    <w:rsid w:val="00407D19"/>
    <w:rsid w:val="00407FBB"/>
    <w:rsid w:val="00413E29"/>
    <w:rsid w:val="004146EC"/>
    <w:rsid w:val="00415771"/>
    <w:rsid w:val="00422233"/>
    <w:rsid w:val="00433B79"/>
    <w:rsid w:val="0043633A"/>
    <w:rsid w:val="004515EA"/>
    <w:rsid w:val="00460E83"/>
    <w:rsid w:val="00461866"/>
    <w:rsid w:val="00470D79"/>
    <w:rsid w:val="00472ABE"/>
    <w:rsid w:val="00473CE7"/>
    <w:rsid w:val="00474269"/>
    <w:rsid w:val="00487BF1"/>
    <w:rsid w:val="00490B67"/>
    <w:rsid w:val="00491984"/>
    <w:rsid w:val="004966CD"/>
    <w:rsid w:val="004A2404"/>
    <w:rsid w:val="004A2A38"/>
    <w:rsid w:val="004A5334"/>
    <w:rsid w:val="004B031E"/>
    <w:rsid w:val="004B6613"/>
    <w:rsid w:val="004B76B0"/>
    <w:rsid w:val="004C5AFC"/>
    <w:rsid w:val="004D0023"/>
    <w:rsid w:val="004D3177"/>
    <w:rsid w:val="004D44A8"/>
    <w:rsid w:val="004E0942"/>
    <w:rsid w:val="004E130D"/>
    <w:rsid w:val="004E5694"/>
    <w:rsid w:val="004F0605"/>
    <w:rsid w:val="004F22DE"/>
    <w:rsid w:val="004F5A85"/>
    <w:rsid w:val="005010AC"/>
    <w:rsid w:val="00507816"/>
    <w:rsid w:val="00511C15"/>
    <w:rsid w:val="00521352"/>
    <w:rsid w:val="005346A0"/>
    <w:rsid w:val="00537980"/>
    <w:rsid w:val="00563EC4"/>
    <w:rsid w:val="00564EC7"/>
    <w:rsid w:val="0058010A"/>
    <w:rsid w:val="00581272"/>
    <w:rsid w:val="00585430"/>
    <w:rsid w:val="00587DAC"/>
    <w:rsid w:val="0059639B"/>
    <w:rsid w:val="005A3C60"/>
    <w:rsid w:val="005A617A"/>
    <w:rsid w:val="005B02AF"/>
    <w:rsid w:val="005C2958"/>
    <w:rsid w:val="005C6293"/>
    <w:rsid w:val="005C74E4"/>
    <w:rsid w:val="005D2CE6"/>
    <w:rsid w:val="005E0ED2"/>
    <w:rsid w:val="005F3649"/>
    <w:rsid w:val="005F3DD2"/>
    <w:rsid w:val="005F6C29"/>
    <w:rsid w:val="005F71B7"/>
    <w:rsid w:val="00613E2A"/>
    <w:rsid w:val="00617FE5"/>
    <w:rsid w:val="00624167"/>
    <w:rsid w:val="0062702F"/>
    <w:rsid w:val="00630271"/>
    <w:rsid w:val="00634006"/>
    <w:rsid w:val="00634D66"/>
    <w:rsid w:val="006351D1"/>
    <w:rsid w:val="00640A19"/>
    <w:rsid w:val="00643CF5"/>
    <w:rsid w:val="00643EBF"/>
    <w:rsid w:val="00644D3B"/>
    <w:rsid w:val="006476CD"/>
    <w:rsid w:val="00666BD5"/>
    <w:rsid w:val="006736E0"/>
    <w:rsid w:val="0067647D"/>
    <w:rsid w:val="0068591C"/>
    <w:rsid w:val="00697822"/>
    <w:rsid w:val="006A0F8B"/>
    <w:rsid w:val="006A31B1"/>
    <w:rsid w:val="006A5B5F"/>
    <w:rsid w:val="006B751E"/>
    <w:rsid w:val="006C0A5F"/>
    <w:rsid w:val="006C2B53"/>
    <w:rsid w:val="006C3B4A"/>
    <w:rsid w:val="006D1BB3"/>
    <w:rsid w:val="006D2D1E"/>
    <w:rsid w:val="006D3075"/>
    <w:rsid w:val="006D41F9"/>
    <w:rsid w:val="006E34AE"/>
    <w:rsid w:val="006E6F5D"/>
    <w:rsid w:val="006F3F0F"/>
    <w:rsid w:val="006F4DE1"/>
    <w:rsid w:val="006F5B42"/>
    <w:rsid w:val="007020E0"/>
    <w:rsid w:val="0070757A"/>
    <w:rsid w:val="007124B8"/>
    <w:rsid w:val="007266A4"/>
    <w:rsid w:val="00727381"/>
    <w:rsid w:val="00736E5F"/>
    <w:rsid w:val="00737110"/>
    <w:rsid w:val="00742824"/>
    <w:rsid w:val="007445FC"/>
    <w:rsid w:val="00747339"/>
    <w:rsid w:val="00747D69"/>
    <w:rsid w:val="0075101D"/>
    <w:rsid w:val="00753303"/>
    <w:rsid w:val="007615D4"/>
    <w:rsid w:val="00763A69"/>
    <w:rsid w:val="0076410A"/>
    <w:rsid w:val="00764F1A"/>
    <w:rsid w:val="00765DE2"/>
    <w:rsid w:val="0077006F"/>
    <w:rsid w:val="00770837"/>
    <w:rsid w:val="00772A79"/>
    <w:rsid w:val="007807EF"/>
    <w:rsid w:val="007840B6"/>
    <w:rsid w:val="00785FEA"/>
    <w:rsid w:val="00794FE2"/>
    <w:rsid w:val="00796D00"/>
    <w:rsid w:val="007B48CD"/>
    <w:rsid w:val="007B6280"/>
    <w:rsid w:val="007D60F4"/>
    <w:rsid w:val="007E016F"/>
    <w:rsid w:val="007E07B7"/>
    <w:rsid w:val="007F1565"/>
    <w:rsid w:val="00806D24"/>
    <w:rsid w:val="00826B0E"/>
    <w:rsid w:val="0083088D"/>
    <w:rsid w:val="00836A55"/>
    <w:rsid w:val="0085090A"/>
    <w:rsid w:val="00850CD7"/>
    <w:rsid w:val="0085730A"/>
    <w:rsid w:val="008576F3"/>
    <w:rsid w:val="0086778C"/>
    <w:rsid w:val="0087451B"/>
    <w:rsid w:val="00875EBB"/>
    <w:rsid w:val="008806A5"/>
    <w:rsid w:val="008943E8"/>
    <w:rsid w:val="00896A09"/>
    <w:rsid w:val="008971FF"/>
    <w:rsid w:val="008976EA"/>
    <w:rsid w:val="008A0E0D"/>
    <w:rsid w:val="008A20B0"/>
    <w:rsid w:val="008A7458"/>
    <w:rsid w:val="008B1B8B"/>
    <w:rsid w:val="008B4448"/>
    <w:rsid w:val="008B46B3"/>
    <w:rsid w:val="008B4EA6"/>
    <w:rsid w:val="008B6528"/>
    <w:rsid w:val="008C2523"/>
    <w:rsid w:val="008C3C63"/>
    <w:rsid w:val="008F1D81"/>
    <w:rsid w:val="008F2AB2"/>
    <w:rsid w:val="008F3542"/>
    <w:rsid w:val="008F4A57"/>
    <w:rsid w:val="009143D9"/>
    <w:rsid w:val="00916982"/>
    <w:rsid w:val="00917665"/>
    <w:rsid w:val="00922F44"/>
    <w:rsid w:val="00925311"/>
    <w:rsid w:val="00937B3B"/>
    <w:rsid w:val="00940E55"/>
    <w:rsid w:val="009432B3"/>
    <w:rsid w:val="00947694"/>
    <w:rsid w:val="00952283"/>
    <w:rsid w:val="009529B7"/>
    <w:rsid w:val="00952E20"/>
    <w:rsid w:val="009637DA"/>
    <w:rsid w:val="00975198"/>
    <w:rsid w:val="00975DF3"/>
    <w:rsid w:val="00977EA0"/>
    <w:rsid w:val="00987B86"/>
    <w:rsid w:val="00997A4A"/>
    <w:rsid w:val="009B4429"/>
    <w:rsid w:val="009B5BDD"/>
    <w:rsid w:val="009C23C8"/>
    <w:rsid w:val="009C2BAD"/>
    <w:rsid w:val="009C4012"/>
    <w:rsid w:val="009E62EC"/>
    <w:rsid w:val="009E6C4C"/>
    <w:rsid w:val="009E79F3"/>
    <w:rsid w:val="009F2DA9"/>
    <w:rsid w:val="009F5C51"/>
    <w:rsid w:val="00A0034F"/>
    <w:rsid w:val="00A03CE1"/>
    <w:rsid w:val="00A05463"/>
    <w:rsid w:val="00A05827"/>
    <w:rsid w:val="00A1348D"/>
    <w:rsid w:val="00A24752"/>
    <w:rsid w:val="00A35D00"/>
    <w:rsid w:val="00A40171"/>
    <w:rsid w:val="00A401F3"/>
    <w:rsid w:val="00A40DAC"/>
    <w:rsid w:val="00A42563"/>
    <w:rsid w:val="00A44062"/>
    <w:rsid w:val="00A464E9"/>
    <w:rsid w:val="00A479DE"/>
    <w:rsid w:val="00A47B3B"/>
    <w:rsid w:val="00A511B2"/>
    <w:rsid w:val="00A5221F"/>
    <w:rsid w:val="00A60160"/>
    <w:rsid w:val="00A614FF"/>
    <w:rsid w:val="00A642BB"/>
    <w:rsid w:val="00A66265"/>
    <w:rsid w:val="00A80F28"/>
    <w:rsid w:val="00A84A8A"/>
    <w:rsid w:val="00A86583"/>
    <w:rsid w:val="00A94662"/>
    <w:rsid w:val="00A94822"/>
    <w:rsid w:val="00A962D8"/>
    <w:rsid w:val="00AA2677"/>
    <w:rsid w:val="00AA32FD"/>
    <w:rsid w:val="00AB20D8"/>
    <w:rsid w:val="00AB6269"/>
    <w:rsid w:val="00AB681D"/>
    <w:rsid w:val="00AC3D69"/>
    <w:rsid w:val="00AD10FC"/>
    <w:rsid w:val="00AD1E09"/>
    <w:rsid w:val="00AF07BA"/>
    <w:rsid w:val="00B0138F"/>
    <w:rsid w:val="00B04A1A"/>
    <w:rsid w:val="00B13EFB"/>
    <w:rsid w:val="00B14358"/>
    <w:rsid w:val="00B1745A"/>
    <w:rsid w:val="00B264CB"/>
    <w:rsid w:val="00B271C6"/>
    <w:rsid w:val="00B349A8"/>
    <w:rsid w:val="00B35377"/>
    <w:rsid w:val="00B73544"/>
    <w:rsid w:val="00B95728"/>
    <w:rsid w:val="00B95F41"/>
    <w:rsid w:val="00BA0EDA"/>
    <w:rsid w:val="00BB03D0"/>
    <w:rsid w:val="00BB2716"/>
    <w:rsid w:val="00BD61B8"/>
    <w:rsid w:val="00BD6532"/>
    <w:rsid w:val="00BE09E4"/>
    <w:rsid w:val="00BE0F1A"/>
    <w:rsid w:val="00BE380C"/>
    <w:rsid w:val="00C135D9"/>
    <w:rsid w:val="00C35F11"/>
    <w:rsid w:val="00C432F1"/>
    <w:rsid w:val="00C52EA1"/>
    <w:rsid w:val="00C54369"/>
    <w:rsid w:val="00C610A4"/>
    <w:rsid w:val="00C632A0"/>
    <w:rsid w:val="00C65E09"/>
    <w:rsid w:val="00C709B0"/>
    <w:rsid w:val="00C721BD"/>
    <w:rsid w:val="00C838E4"/>
    <w:rsid w:val="00C84169"/>
    <w:rsid w:val="00C868AE"/>
    <w:rsid w:val="00C87E7E"/>
    <w:rsid w:val="00C95727"/>
    <w:rsid w:val="00CA689D"/>
    <w:rsid w:val="00CB07D0"/>
    <w:rsid w:val="00CB143B"/>
    <w:rsid w:val="00CB4438"/>
    <w:rsid w:val="00CB498A"/>
    <w:rsid w:val="00CB7921"/>
    <w:rsid w:val="00CC287E"/>
    <w:rsid w:val="00CD1B6E"/>
    <w:rsid w:val="00CD4150"/>
    <w:rsid w:val="00CD539E"/>
    <w:rsid w:val="00CD71B7"/>
    <w:rsid w:val="00CE47D8"/>
    <w:rsid w:val="00CE5FF1"/>
    <w:rsid w:val="00CE6573"/>
    <w:rsid w:val="00D00B78"/>
    <w:rsid w:val="00D02C89"/>
    <w:rsid w:val="00D1002C"/>
    <w:rsid w:val="00D10988"/>
    <w:rsid w:val="00D13434"/>
    <w:rsid w:val="00D175AB"/>
    <w:rsid w:val="00D17A60"/>
    <w:rsid w:val="00D21CE2"/>
    <w:rsid w:val="00D24D84"/>
    <w:rsid w:val="00D27C2B"/>
    <w:rsid w:val="00D30E86"/>
    <w:rsid w:val="00D36905"/>
    <w:rsid w:val="00D40FC0"/>
    <w:rsid w:val="00D43A8F"/>
    <w:rsid w:val="00D45117"/>
    <w:rsid w:val="00D46C7C"/>
    <w:rsid w:val="00D46DD4"/>
    <w:rsid w:val="00D55F4D"/>
    <w:rsid w:val="00D74EFF"/>
    <w:rsid w:val="00D76C3F"/>
    <w:rsid w:val="00D90EF7"/>
    <w:rsid w:val="00DA57FD"/>
    <w:rsid w:val="00DB045B"/>
    <w:rsid w:val="00DB0B86"/>
    <w:rsid w:val="00DC0571"/>
    <w:rsid w:val="00DC1404"/>
    <w:rsid w:val="00DC20A2"/>
    <w:rsid w:val="00DC6F07"/>
    <w:rsid w:val="00DD1A84"/>
    <w:rsid w:val="00DD1B8E"/>
    <w:rsid w:val="00DE4A40"/>
    <w:rsid w:val="00DF1815"/>
    <w:rsid w:val="00E03BF4"/>
    <w:rsid w:val="00E03C77"/>
    <w:rsid w:val="00E04046"/>
    <w:rsid w:val="00E14B28"/>
    <w:rsid w:val="00E14DC4"/>
    <w:rsid w:val="00E14E9B"/>
    <w:rsid w:val="00E1527A"/>
    <w:rsid w:val="00E203B2"/>
    <w:rsid w:val="00E21692"/>
    <w:rsid w:val="00E21BDC"/>
    <w:rsid w:val="00E2725B"/>
    <w:rsid w:val="00E300DB"/>
    <w:rsid w:val="00E32282"/>
    <w:rsid w:val="00E3464B"/>
    <w:rsid w:val="00E364FF"/>
    <w:rsid w:val="00E36B8C"/>
    <w:rsid w:val="00E41029"/>
    <w:rsid w:val="00E421E6"/>
    <w:rsid w:val="00E45064"/>
    <w:rsid w:val="00E66DA7"/>
    <w:rsid w:val="00E77704"/>
    <w:rsid w:val="00E8449A"/>
    <w:rsid w:val="00E846C7"/>
    <w:rsid w:val="00E85617"/>
    <w:rsid w:val="00E85EFB"/>
    <w:rsid w:val="00E8693A"/>
    <w:rsid w:val="00E919C9"/>
    <w:rsid w:val="00E93288"/>
    <w:rsid w:val="00EA1AF8"/>
    <w:rsid w:val="00EA2AF0"/>
    <w:rsid w:val="00EA4947"/>
    <w:rsid w:val="00EA76F7"/>
    <w:rsid w:val="00EA7E31"/>
    <w:rsid w:val="00EB19E8"/>
    <w:rsid w:val="00EB46EC"/>
    <w:rsid w:val="00EB5B58"/>
    <w:rsid w:val="00EC15CE"/>
    <w:rsid w:val="00ED259D"/>
    <w:rsid w:val="00EE46E8"/>
    <w:rsid w:val="00EF21A1"/>
    <w:rsid w:val="00EF38A8"/>
    <w:rsid w:val="00EF59A2"/>
    <w:rsid w:val="00F0396A"/>
    <w:rsid w:val="00F0520C"/>
    <w:rsid w:val="00F06DD0"/>
    <w:rsid w:val="00F16747"/>
    <w:rsid w:val="00F203D7"/>
    <w:rsid w:val="00F23694"/>
    <w:rsid w:val="00F34288"/>
    <w:rsid w:val="00F406A1"/>
    <w:rsid w:val="00F40730"/>
    <w:rsid w:val="00F4378F"/>
    <w:rsid w:val="00F53A33"/>
    <w:rsid w:val="00F57120"/>
    <w:rsid w:val="00F66789"/>
    <w:rsid w:val="00F674C4"/>
    <w:rsid w:val="00F731EE"/>
    <w:rsid w:val="00F7382C"/>
    <w:rsid w:val="00F74FCB"/>
    <w:rsid w:val="00F76396"/>
    <w:rsid w:val="00F81484"/>
    <w:rsid w:val="00F82FFE"/>
    <w:rsid w:val="00F85075"/>
    <w:rsid w:val="00F909D5"/>
    <w:rsid w:val="00FB1A86"/>
    <w:rsid w:val="00FB1F03"/>
    <w:rsid w:val="00FB5994"/>
    <w:rsid w:val="00FC523A"/>
    <w:rsid w:val="00FD2661"/>
    <w:rsid w:val="00FD2BE5"/>
    <w:rsid w:val="00FD2D0C"/>
    <w:rsid w:val="00FE0D56"/>
    <w:rsid w:val="00FE1E47"/>
    <w:rsid w:val="00FE2B85"/>
    <w:rsid w:val="00FE3FB3"/>
    <w:rsid w:val="00F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91DDB"/>
  <w15:docId w15:val="{DB563346-F7A9-4BF7-A81A-855FDCA3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90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BD6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BD6532"/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customStyle="1" w:styleId="il">
    <w:name w:val="il"/>
    <w:basedOn w:val="Fuentedeprrafopredeter"/>
    <w:rsid w:val="00281F94"/>
  </w:style>
  <w:style w:type="paragraph" w:customStyle="1" w:styleId="Default">
    <w:name w:val="Default"/>
    <w:rsid w:val="002779C9"/>
    <w:pPr>
      <w:autoSpaceDE w:val="0"/>
      <w:autoSpaceDN w:val="0"/>
      <w:adjustRightInd w:val="0"/>
    </w:pPr>
    <w:rPr>
      <w:rFonts w:eastAsiaTheme="minorHAnsi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~1.ORD\AppData\Local\Temp\Rar$DI01.572\F-GCA-Acta%20de%20Reuni&#243;n%20(V0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2BD97-E33B-4229-9608-01FBEA430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F-GCA-Acta de Reunión (V0)</Template>
  <TotalTime>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Acta de Reunión</vt:lpstr>
    </vt:vector>
  </TitlesOfParts>
  <Manager>Omar Augusto Rojas Forero</Manager>
  <Company>SELCOMP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Acta de Reunión</dc:title>
  <dc:subject>Registro/Formato</dc:subject>
  <dc:creator>Jackeline Ordoñez</dc:creator>
  <cp:keywords>Registro/Formato</cp:keywords>
  <cp:lastModifiedBy>Leidy Mondragon</cp:lastModifiedBy>
  <cp:revision>4</cp:revision>
  <cp:lastPrinted>2012-10-26T19:19:00Z</cp:lastPrinted>
  <dcterms:created xsi:type="dcterms:W3CDTF">2020-05-20T19:58:00Z</dcterms:created>
  <dcterms:modified xsi:type="dcterms:W3CDTF">2020-05-20T20:00:00Z</dcterms:modified>
  <cp:category>Registro/Formato</cp:category>
  <cp:version>0</cp:version>
</cp:coreProperties>
</file>