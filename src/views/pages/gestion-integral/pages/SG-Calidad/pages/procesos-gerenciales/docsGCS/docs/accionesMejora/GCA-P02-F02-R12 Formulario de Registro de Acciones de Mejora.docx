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5A33" w14:textId="77777777" w:rsidR="00037814" w:rsidRPr="00037814" w:rsidRDefault="00037814" w:rsidP="00037814">
      <w:pPr>
        <w:tabs>
          <w:tab w:val="left" w:pos="1346"/>
        </w:tabs>
        <w:spacing w:after="0"/>
        <w:ind w:left="538" w:hanging="357"/>
        <w:jc w:val="left"/>
        <w:rPr>
          <w:rFonts w:ascii="Montserrat Light" w:hAnsi="Montserrat Light"/>
          <w:sz w:val="12"/>
          <w:szCs w:val="14"/>
        </w:rPr>
      </w:pPr>
    </w:p>
    <w:p w14:paraId="3D6DF5A0" w14:textId="573516DA" w:rsidR="00463B35" w:rsidRPr="00037814" w:rsidRDefault="00000305" w:rsidP="007A38F4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45945" behindDoc="1" locked="1" layoutInCell="1" allowOverlap="1" wp14:anchorId="10DD574D" wp14:editId="43CEC045">
                <wp:simplePos x="0" y="0"/>
                <wp:positionH relativeFrom="column">
                  <wp:posOffset>-33655</wp:posOffset>
                </wp:positionH>
                <wp:positionV relativeFrom="paragraph">
                  <wp:posOffset>226060</wp:posOffset>
                </wp:positionV>
                <wp:extent cx="6673850" cy="8164195"/>
                <wp:effectExtent l="0" t="0" r="0" b="8255"/>
                <wp:wrapNone/>
                <wp:docPr id="459" name="Grupo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73850" cy="8164195"/>
                          <a:chOff x="0" y="0"/>
                          <a:chExt cx="6674742" cy="7928453"/>
                        </a:xfrm>
                      </wpg:grpSpPr>
                      <wpg:grpSp>
                        <wpg:cNvPr id="458" name="Grupo 458"/>
                        <wpg:cNvGrpSpPr/>
                        <wpg:grpSpPr>
                          <a:xfrm>
                            <a:off x="0" y="0"/>
                            <a:ext cx="6674742" cy="3838325"/>
                            <a:chOff x="0" y="0"/>
                            <a:chExt cx="6674742" cy="3838325"/>
                          </a:xfrm>
                        </wpg:grpSpPr>
                        <wpg:grpSp>
                          <wpg:cNvPr id="457" name="Grupo 457"/>
                          <wpg:cNvGrpSpPr/>
                          <wpg:grpSpPr>
                            <a:xfrm>
                              <a:off x="15368" y="0"/>
                              <a:ext cx="6659374" cy="1779039"/>
                              <a:chOff x="0" y="0"/>
                              <a:chExt cx="6659374" cy="1779039"/>
                            </a:xfrm>
                          </wpg:grpSpPr>
                          <wpg:grpSp>
                            <wpg:cNvPr id="156" name="Grupo 156"/>
                            <wpg:cNvGrpSpPr/>
                            <wpg:grpSpPr>
                              <a:xfrm>
                                <a:off x="15369" y="0"/>
                                <a:ext cx="6644005" cy="729614"/>
                                <a:chOff x="0" y="0"/>
                                <a:chExt cx="6644640" cy="730933"/>
                              </a:xfrm>
                            </wpg:grpSpPr>
                            <wps:wsp>
                              <wps:cNvPr id="157" name="Rectángulo: esquinas redondeadas 157"/>
                              <wps:cNvSpPr/>
                              <wps:spPr>
                                <a:xfrm>
                                  <a:off x="0" y="0"/>
                                  <a:ext cx="6644640" cy="730933"/>
                                </a:xfrm>
                                <a:prstGeom prst="roundRect">
                                  <a:avLst>
                                    <a:gd name="adj" fmla="val 8185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t"/>
                            </wps:wsp>
                            <wpg:grpSp>
                              <wpg:cNvPr id="158" name="Grupo 158"/>
                              <wpg:cNvGrpSpPr/>
                              <wpg:grpSpPr>
                                <a:xfrm>
                                  <a:off x="115852" y="124127"/>
                                  <a:ext cx="3201434" cy="178649"/>
                                  <a:chOff x="0" y="0"/>
                                  <a:chExt cx="3201434" cy="178649"/>
                                </a:xfrm>
                              </wpg:grpSpPr>
                              <wps:wsp>
                                <wps:cNvPr id="159" name="Rectángulo: esquinas redondeadas 159"/>
                                <wps:cNvSpPr/>
                                <wps:spPr>
                                  <a:xfrm>
                                    <a:off x="1030251" y="4137"/>
                                    <a:ext cx="2171183" cy="17451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0" name="Rectángulo: esquinas redondeadas 160"/>
                                <wps:cNvSpPr/>
                                <wps:spPr>
                                  <a:xfrm>
                                    <a:off x="0" y="0"/>
                                    <a:ext cx="914917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E955B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  <w:t>Proceso: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61" name="Grupo 161"/>
                              <wpg:cNvGrpSpPr/>
                              <wpg:grpSpPr>
                                <a:xfrm>
                                  <a:off x="115852" y="371608"/>
                                  <a:ext cx="3199130" cy="173990"/>
                                  <a:chOff x="0" y="19976"/>
                                  <a:chExt cx="3199607" cy="174512"/>
                                </a:xfrm>
                              </wpg:grpSpPr>
                              <wps:wsp>
                                <wps:cNvPr id="163" name="Rectángulo: esquinas redondeadas 163"/>
                                <wps:cNvSpPr/>
                                <wps:spPr>
                                  <a:xfrm>
                                    <a:off x="1030405" y="19977"/>
                                    <a:ext cx="2169202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4" name="Rectángulo: esquinas redondeadas 164"/>
                                <wps:cNvSpPr/>
                                <wps:spPr>
                                  <a:xfrm>
                                    <a:off x="0" y="19976"/>
                                    <a:ext cx="915053" cy="17451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8AD2FC" w14:textId="77777777" w:rsidR="00000305" w:rsidRPr="00484B09" w:rsidRDefault="00000305" w:rsidP="00000305">
                                      <w:pPr>
                                        <w:jc w:val="both"/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Detectado por:</w:t>
                                      </w:r>
                                    </w:p>
                                  </w:txbxContent>
                                </wps:txbx>
                                <wps:bodyPr lIns="36000" tIns="0" rIns="36000" bIns="0" rtlCol="0" anchor="t"/>
                              </wps:wsp>
                            </wpg:grpSp>
                            <wpg:grpSp>
                              <wpg:cNvPr id="165" name="Grupo 165"/>
                              <wpg:cNvGrpSpPr/>
                              <wpg:grpSpPr>
                                <a:xfrm>
                                  <a:off x="3359697" y="371609"/>
                                  <a:ext cx="1431143" cy="173990"/>
                                  <a:chOff x="-70342" y="19917"/>
                                  <a:chExt cx="1431219" cy="173990"/>
                                </a:xfrm>
                              </wpg:grpSpPr>
                              <wps:wsp>
                                <wps:cNvPr id="166" name="Rectángulo: esquinas redondeadas 166"/>
                                <wps:cNvSpPr/>
                                <wps:spPr>
                                  <a:xfrm>
                                    <a:off x="682697" y="19917"/>
                                    <a:ext cx="678180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9" name="Rectángulo: esquinas redondeadas 169"/>
                                <wps:cNvSpPr/>
                                <wps:spPr>
                                  <a:xfrm>
                                    <a:off x="-70342" y="19917"/>
                                    <a:ext cx="642477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CCD52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Fecha: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70" name="Grupo 170"/>
                              <wpg:cNvGrpSpPr/>
                              <wpg:grpSpPr>
                                <a:xfrm>
                                  <a:off x="4872067" y="372098"/>
                                  <a:ext cx="1636086" cy="174669"/>
                                  <a:chOff x="-43350" y="20406"/>
                                  <a:chExt cx="1636137" cy="174669"/>
                                </a:xfrm>
                              </wpg:grpSpPr>
                              <wps:wsp>
                                <wps:cNvPr id="171" name="Rectángulo: esquinas redondeadas 171"/>
                                <wps:cNvSpPr/>
                                <wps:spPr>
                                  <a:xfrm>
                                    <a:off x="897625" y="20406"/>
                                    <a:ext cx="695162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72" name="Rectángulo: esquinas redondeadas 172"/>
                                <wps:cNvSpPr/>
                                <wps:spPr>
                                  <a:xfrm>
                                    <a:off x="-43350" y="21085"/>
                                    <a:ext cx="687705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1AB616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No. Acción: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73" name="Grupo 173"/>
                              <wpg:cNvGrpSpPr/>
                              <wpg:grpSpPr>
                                <a:xfrm>
                                  <a:off x="3359696" y="124127"/>
                                  <a:ext cx="3148764" cy="178003"/>
                                  <a:chOff x="0" y="0"/>
                                  <a:chExt cx="3148764" cy="178003"/>
                                </a:xfrm>
                              </wpg:grpSpPr>
                              <wps:wsp>
                                <wps:cNvPr id="174" name="Rectángulo: esquinas redondeadas 174"/>
                                <wps:cNvSpPr/>
                                <wps:spPr>
                                  <a:xfrm>
                                    <a:off x="752984" y="4013"/>
                                    <a:ext cx="2395780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75" name="Rectángulo: esquinas redondeadas 175"/>
                                <wps:cNvSpPr/>
                                <wps:spPr>
                                  <a:xfrm>
                                    <a:off x="0" y="0"/>
                                    <a:ext cx="642444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C85BE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  <w:t>Proyecto: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</wpg:grpSp>
                          <wpg:grpSp>
                            <wpg:cNvPr id="176" name="Grupo 176"/>
                            <wpg:cNvGrpSpPr/>
                            <wpg:grpSpPr>
                              <a:xfrm>
                                <a:off x="0" y="1093874"/>
                                <a:ext cx="6644005" cy="685165"/>
                                <a:chOff x="19147" y="7832"/>
                                <a:chExt cx="6645357" cy="685437"/>
                              </a:xfrm>
                            </wpg:grpSpPr>
                            <wps:wsp>
                              <wps:cNvPr id="177" name="Rectángulo: esquinas redondeadas 177"/>
                              <wps:cNvSpPr/>
                              <wps:spPr>
                                <a:xfrm>
                                  <a:off x="19147" y="7832"/>
                                  <a:ext cx="6645357" cy="685437"/>
                                </a:xfrm>
                                <a:prstGeom prst="roundRect">
                                  <a:avLst>
                                    <a:gd name="adj" fmla="val 5710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t"/>
                            </wps:wsp>
                            <wpg:grpSp>
                              <wpg:cNvPr id="178" name="Grupo 178"/>
                              <wpg:cNvGrpSpPr/>
                              <wpg:grpSpPr>
                                <a:xfrm>
                                  <a:off x="314696" y="106878"/>
                                  <a:ext cx="1168400" cy="475615"/>
                                  <a:chOff x="0" y="0"/>
                                  <a:chExt cx="1168673" cy="475763"/>
                                </a:xfrm>
                              </wpg:grpSpPr>
                              <wpg:grpSp>
                                <wpg:cNvPr id="179" name="Grupo 179"/>
                                <wpg:cNvGrpSpPr/>
                                <wpg:grpSpPr>
                                  <a:xfrm>
                                    <a:off x="0" y="0"/>
                                    <a:ext cx="1168673" cy="165100"/>
                                    <a:chOff x="0" y="0"/>
                                    <a:chExt cx="1168673" cy="165100"/>
                                  </a:xfrm>
                                </wpg:grpSpPr>
                                <wps:wsp>
                                  <wps:cNvPr id="180" name="Rectángulo: esquinas redondeadas 180"/>
                                  <wps:cNvSpPr/>
                                  <wps:spPr>
                                    <a:xfrm>
                                      <a:off x="0" y="5937"/>
                                      <a:ext cx="904009" cy="1591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7B3A96" w14:textId="77777777" w:rsidR="00000305" w:rsidRPr="00C109D7" w:rsidRDefault="00000305" w:rsidP="00000305">
                                        <w:pPr>
                                          <w:shd w:val="clear" w:color="auto" w:fill="D1164C"/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109D7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Auditoría</w:t>
                                        </w: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1" name="Rectángulo: esquinas redondeadas 181"/>
                                  <wps:cNvSpPr/>
                                  <wps:spPr>
                                    <a:xfrm>
                                      <a:off x="991590" y="0"/>
                                      <a:ext cx="177083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182" name="Grupo 182"/>
                                <wpg:cNvGrpSpPr/>
                                <wpg:grpSpPr>
                                  <a:xfrm>
                                    <a:off x="0" y="308758"/>
                                    <a:ext cx="1168673" cy="167005"/>
                                    <a:chOff x="0" y="0"/>
                                    <a:chExt cx="1168673" cy="167005"/>
                                  </a:xfrm>
                                </wpg:grpSpPr>
                                <wps:wsp>
                                  <wps:cNvPr id="183" name="Rectángulo: esquinas redondeadas 183"/>
                                  <wps:cNvSpPr/>
                                  <wps:spPr>
                                    <a:xfrm>
                                      <a:off x="0" y="0"/>
                                      <a:ext cx="911860" cy="167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835BC4" w14:textId="77777777" w:rsidR="00000305" w:rsidRPr="008D7006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D7006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Novedades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4" name="Rectángulo: esquinas redondeadas 184"/>
                                  <wps:cNvSpPr/>
                                  <wps:spPr>
                                    <a:xfrm>
                                      <a:off x="991590" y="0"/>
                                      <a:ext cx="177083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185" name="Grupo 185"/>
                              <wpg:cNvGrpSpPr/>
                              <wpg:grpSpPr>
                                <a:xfrm>
                                  <a:off x="2398817" y="106878"/>
                                  <a:ext cx="1554480" cy="481330"/>
                                  <a:chOff x="0" y="0"/>
                                  <a:chExt cx="1554579" cy="481701"/>
                                </a:xfrm>
                              </wpg:grpSpPr>
                              <wpg:grpSp>
                                <wpg:cNvPr id="186" name="Grupo 186"/>
                                <wpg:cNvGrpSpPr/>
                                <wpg:grpSpPr>
                                  <a:xfrm>
                                    <a:off x="0" y="0"/>
                                    <a:ext cx="1554579" cy="171037"/>
                                    <a:chOff x="0" y="0"/>
                                    <a:chExt cx="1554579" cy="171037"/>
                                  </a:xfrm>
                                </wpg:grpSpPr>
                                <wps:wsp>
                                  <wps:cNvPr id="188" name="Rectángulo: esquinas redondeadas 188"/>
                                  <wps:cNvSpPr/>
                                  <wps:spPr>
                                    <a:xfrm>
                                      <a:off x="0" y="5937"/>
                                      <a:ext cx="1267460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644ECA" w14:textId="77777777" w:rsidR="00000305" w:rsidRPr="000E4810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4810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Indicador de gestión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9" name="Rectángulo: esquinas redondeadas 189"/>
                                  <wps:cNvSpPr/>
                                  <wps:spPr>
                                    <a:xfrm>
                                      <a:off x="1377537" y="0"/>
                                      <a:ext cx="177042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190" name="Grupo 190"/>
                                <wpg:cNvGrpSpPr/>
                                <wpg:grpSpPr>
                                  <a:xfrm>
                                    <a:off x="0" y="314696"/>
                                    <a:ext cx="1548642" cy="167005"/>
                                    <a:chOff x="0" y="0"/>
                                    <a:chExt cx="1548642" cy="167005"/>
                                  </a:xfrm>
                                </wpg:grpSpPr>
                                <wps:wsp>
                                  <wps:cNvPr id="191" name="Rectángulo: esquinas redondeadas 191"/>
                                  <wps:cNvSpPr/>
                                  <wps:spPr>
                                    <a:xfrm>
                                      <a:off x="0" y="0"/>
                                      <a:ext cx="1275080" cy="167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2F5408" w14:textId="77777777" w:rsidR="00000305" w:rsidRPr="00D96401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96401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Queja </w:t>
                                        </w: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</w:t>
                                        </w:r>
                                        <w:r w:rsidRPr="00D96401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reclamo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48" name="Rectángulo: esquinas redondeadas 448"/>
                                  <wps:cNvSpPr/>
                                  <wps:spPr>
                                    <a:xfrm>
                                      <a:off x="1371600" y="0"/>
                                      <a:ext cx="177042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449" name="Grupo 449"/>
                              <wpg:cNvGrpSpPr/>
                              <wpg:grpSpPr>
                                <a:xfrm>
                                  <a:off x="4797631" y="106878"/>
                                  <a:ext cx="1488753" cy="482064"/>
                                  <a:chOff x="0" y="0"/>
                                  <a:chExt cx="1488753" cy="482064"/>
                                </a:xfrm>
                              </wpg:grpSpPr>
                              <wpg:grpSp>
                                <wpg:cNvPr id="450" name="Grupo 450"/>
                                <wpg:cNvGrpSpPr/>
                                <wpg:grpSpPr>
                                  <a:xfrm>
                                    <a:off x="0" y="0"/>
                                    <a:ext cx="1488753" cy="170402"/>
                                    <a:chOff x="0" y="0"/>
                                    <a:chExt cx="1488753" cy="170402"/>
                                  </a:xfrm>
                                </wpg:grpSpPr>
                                <wps:wsp>
                                  <wps:cNvPr id="451" name="Rectángulo: esquinas redondeadas 451"/>
                                  <wps:cNvSpPr/>
                                  <wps:spPr>
                                    <a:xfrm>
                                      <a:off x="0" y="0"/>
                                      <a:ext cx="1196975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B776AC" w14:textId="77777777" w:rsidR="00000305" w:rsidRPr="000E4810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4810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Mejora del proceso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53" name="Rectángulo: esquinas redondeadas 453"/>
                                  <wps:cNvSpPr/>
                                  <wps:spPr>
                                    <a:xfrm>
                                      <a:off x="1312223" y="5937"/>
                                      <a:ext cx="176530" cy="1644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454" name="Grupo 454"/>
                                <wpg:cNvGrpSpPr/>
                                <wpg:grpSpPr>
                                  <a:xfrm>
                                    <a:off x="0" y="302821"/>
                                    <a:ext cx="1477379" cy="179243"/>
                                    <a:chOff x="0" y="0"/>
                                    <a:chExt cx="1477379" cy="179243"/>
                                  </a:xfrm>
                                </wpg:grpSpPr>
                                <wps:wsp>
                                  <wps:cNvPr id="455" name="Rectángulo: esquinas redondeadas 455"/>
                                  <wps:cNvSpPr/>
                                  <wps:spPr>
                                    <a:xfrm>
                                      <a:off x="0" y="11875"/>
                                      <a:ext cx="1197356" cy="16736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506E11" w14:textId="77777777" w:rsidR="00000305" w:rsidRPr="001E3212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E3212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Revisión gerencia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56" name="Rectángulo: esquinas redondeadas 456"/>
                                  <wps:cNvSpPr/>
                                  <wps:spPr>
                                    <a:xfrm>
                                      <a:off x="1300348" y="0"/>
                                      <a:ext cx="177031" cy="16497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7" name="Grupo 2"/>
                          <wpg:cNvGrpSpPr/>
                          <wpg:grpSpPr>
                            <a:xfrm>
                              <a:off x="0" y="2274311"/>
                              <a:ext cx="6634480" cy="1564014"/>
                              <a:chOff x="0" y="-151"/>
                              <a:chExt cx="9305925" cy="1446506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58" name="Rectángulo: esquinas redondeadas 58"/>
                            <wps:cNvSpPr/>
                            <wps:spPr>
                              <a:xfrm>
                                <a:off x="0" y="-151"/>
                                <a:ext cx="9305925" cy="1446506"/>
                              </a:xfrm>
                              <a:prstGeom prst="roundRect">
                                <a:avLst>
                                  <a:gd name="adj" fmla="val 571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t"/>
                          </wps:wsp>
                          <wps:wsp>
                            <wps:cNvPr id="60" name="Rectángulo: esquinas redondeadas 60"/>
                            <wps:cNvSpPr/>
                            <wps:spPr>
                              <a:xfrm>
                                <a:off x="118425" y="56566"/>
                                <a:ext cx="9083537" cy="1286765"/>
                              </a:xfrm>
                              <a:prstGeom prst="roundRect">
                                <a:avLst>
                                  <a:gd name="adj" fmla="val 723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</wpg:grp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7684" y="4344513"/>
                            <a:ext cx="6633845" cy="3583940"/>
                            <a:chOff x="0" y="-11470"/>
                            <a:chExt cx="6635115" cy="3333115"/>
                          </a:xfrm>
                        </wpg:grpSpPr>
                        <wpg:grpSp>
                          <wpg:cNvPr id="36" name="Grupo 36"/>
                          <wpg:cNvGrpSpPr/>
                          <wpg:grpSpPr>
                            <a:xfrm>
                              <a:off x="0" y="-11470"/>
                              <a:ext cx="6635115" cy="3333115"/>
                              <a:chOff x="0" y="-11470"/>
                              <a:chExt cx="6635115" cy="3333115"/>
                            </a:xfrm>
                          </wpg:grpSpPr>
                          <wpg:grpSp>
                            <wpg:cNvPr id="35" name="Grupo 35"/>
                            <wpg:cNvGrpSpPr/>
                            <wpg:grpSpPr>
                              <a:xfrm>
                                <a:off x="0" y="-11470"/>
                                <a:ext cx="6635115" cy="3333115"/>
                                <a:chOff x="0" y="-11470"/>
                                <a:chExt cx="6635115" cy="3333115"/>
                              </a:xfrm>
                            </wpg:grpSpPr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0" y="-11470"/>
                                  <a:ext cx="6635115" cy="3333115"/>
                                  <a:chOff x="0" y="-11470"/>
                                  <a:chExt cx="6635115" cy="3333115"/>
                                </a:xfrm>
                              </wpg:grpSpPr>
                              <wpg:grpSp>
                                <wpg:cNvPr id="33" name="Grupo 33"/>
                                <wpg:cNvGrpSpPr/>
                                <wpg:grpSpPr>
                                  <a:xfrm>
                                    <a:off x="0" y="-11470"/>
                                    <a:ext cx="6635115" cy="3333115"/>
                                    <a:chOff x="0" y="-11470"/>
                                    <a:chExt cx="6635115" cy="3333115"/>
                                  </a:xfrm>
                                </wpg:grpSpPr>
                                <wpg:grpSp>
                                  <wpg:cNvPr id="62" name="Grupo 122"/>
                                  <wpg:cNvGrpSpPr/>
                                  <wpg:grpSpPr>
                                    <a:xfrm>
                                      <a:off x="0" y="-11470"/>
                                      <a:ext cx="6635115" cy="3333115"/>
                                      <a:chOff x="-26509" y="-17788"/>
                                      <a:chExt cx="9317935" cy="5168763"/>
                                    </a:xfrm>
                                  </wpg:grpSpPr>
                                  <wps:wsp>
                                    <wps:cNvPr id="63" name="Rectángulo: esquinas redondeadas 63"/>
                                    <wps:cNvSpPr/>
                                    <wps:spPr>
                                      <a:xfrm>
                                        <a:off x="-26509" y="-17788"/>
                                        <a:ext cx="9317935" cy="5168763"/>
                                      </a:xfrm>
                                      <a:prstGeom prst="roundRect">
                                        <a:avLst>
                                          <a:gd name="adj" fmla="val 3042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tlCol="0" anchor="t"/>
                                  </wps:wsp>
                                  <wpg:grpSp>
                                    <wpg:cNvPr id="64" name="Grupo 64"/>
                                    <wpg:cNvGrpSpPr/>
                                    <wpg:grpSpPr>
                                      <a:xfrm>
                                        <a:off x="802460" y="182309"/>
                                        <a:ext cx="8336940" cy="907685"/>
                                        <a:chOff x="802555" y="182548"/>
                                        <a:chExt cx="8334226" cy="894194"/>
                                      </a:xfrm>
                                    </wpg:grpSpPr>
                                    <wpg:grpSp>
                                      <wpg:cNvPr id="65" name="Grupo 65"/>
                                      <wpg:cNvGrpSpPr/>
                                      <wpg:grpSpPr>
                                        <a:xfrm>
                                          <a:off x="802555" y="200411"/>
                                          <a:ext cx="1288453" cy="749238"/>
                                          <a:chOff x="802555" y="200411"/>
                                          <a:chExt cx="1288453" cy="749238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66" name="Gráfico 5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183275" y="277046"/>
                                            <a:ext cx="672604" cy="67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67" name="Rectángulo: esquinas redondeadas 67"/>
                                        <wps:cNvSpPr/>
                                        <wps:spPr>
                                          <a:xfrm>
                                            <a:off x="802555" y="200411"/>
                                            <a:ext cx="1288453" cy="30479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9B43E3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  <w:p w14:paraId="3F8840C5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68" name="Grupo 68"/>
                                      <wpg:cNvGrpSpPr/>
                                      <wpg:grpSpPr>
                                        <a:xfrm>
                                          <a:off x="2217860" y="182548"/>
                                          <a:ext cx="6918921" cy="894194"/>
                                          <a:chOff x="2217860" y="182548"/>
                                          <a:chExt cx="6918921" cy="894194"/>
                                        </a:xfrm>
                                      </wpg:grpSpPr>
                                      <wps:wsp>
                                        <wps:cNvPr id="69" name="Rectángulo: esquinas redondeadas 69"/>
                                        <wps:cNvSpPr/>
                                        <wps:spPr>
                                          <a:xfrm>
                                            <a:off x="2228850" y="200442"/>
                                            <a:ext cx="6907931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298F38" w14:textId="77777777" w:rsidR="00000305" w:rsidRDefault="00000305" w:rsidP="00000305">
                                              <w:pPr>
                                                <w:rPr>
                                                  <w:rFonts w:ascii="Montserrat" w:hAnsi="Montserrat" w:cstheme="minorBidi"/>
                                                  <w:color w:val="FFFFFF" w:themeColor="light1"/>
                                                  <w:szCs w:val="2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tlCol="0" anchor="t"/>
                                      </wps:wsp>
                                      <wps:wsp>
                                        <wps:cNvPr id="70" name="Triángulo rectángulo 70"/>
                                        <wps:cNvSpPr/>
                                        <wps:spPr>
                                          <a:xfrm flipH="1">
                                            <a:off x="2217860" y="182548"/>
                                            <a:ext cx="611067" cy="479605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1" name="Triángulo rectángulo 71"/>
                                        <wps:cNvSpPr/>
                                        <wps:spPr>
                                          <a:xfrm flipV="1">
                                            <a:off x="2224839" y="182548"/>
                                            <a:ext cx="619639" cy="479605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2" name="CuadroTexto 13"/>
                                        <wps:cNvSpPr txBox="1"/>
                                        <wps:spPr>
                                          <a:xfrm>
                                            <a:off x="2529837" y="410906"/>
                                            <a:ext cx="299090" cy="251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684662" w14:textId="77777777" w:rsidR="00000305" w:rsidRPr="00BF6AE3" w:rsidRDefault="00000305" w:rsidP="00000305">
                                              <w:pPr>
                                                <w:rPr>
                                                  <w:rFonts w:ascii="Montserrat SemiBold" w:hAnsi="Montserrat SemiBold" w:cstheme="minorBidi"/>
                                                  <w:color w:val="FFFFFF" w:themeColor="background1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BF6AE3">
                                                <w:rPr>
                                                  <w:rFonts w:ascii="Montserrat SemiBold" w:hAnsi="Montserrat SemiBold" w:cstheme="minorBidi"/>
                                                  <w:color w:val="FFFFFF" w:themeColor="background1"/>
                                                  <w:sz w:val="14"/>
                                                  <w:szCs w:val="14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tIns="0" bIns="0" rtlCol="0" anchor="t"/>
                                      </wps:wsp>
                                    </wpg:grpSp>
                                  </wpg:grpSp>
                                  <wpg:grpSp>
                                    <wpg:cNvPr id="73" name="Grupo 73"/>
                                    <wpg:cNvGrpSpPr/>
                                    <wpg:grpSpPr>
                                      <a:xfrm>
                                        <a:off x="841799" y="1166915"/>
                                        <a:ext cx="8307122" cy="898351"/>
                                        <a:chOff x="841847" y="1167018"/>
                                        <a:chExt cx="8305774" cy="885000"/>
                                      </a:xfrm>
                                    </wpg:grpSpPr>
                                    <wpg:grpSp>
                                      <wpg:cNvPr id="74" name="Grupo 74"/>
                                      <wpg:cNvGrpSpPr/>
                                      <wpg:grpSpPr>
                                        <a:xfrm>
                                          <a:off x="841847" y="1175539"/>
                                          <a:ext cx="1288453" cy="749388"/>
                                          <a:chOff x="841847" y="1175539"/>
                                          <a:chExt cx="1288453" cy="749388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75" name="Gráfico 26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22569" y="1252323"/>
                                            <a:ext cx="672604" cy="672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76" name="Rectángulo: esquinas redondeadas 76"/>
                                        <wps:cNvSpPr/>
                                        <wps:spPr>
                                          <a:xfrm>
                                            <a:off x="841847" y="1175539"/>
                                            <a:ext cx="1288453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D612526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77" name="Grupo 77"/>
                                      <wpg:cNvGrpSpPr/>
                                      <wpg:grpSpPr>
                                        <a:xfrm>
                                          <a:off x="2237745" y="1167018"/>
                                          <a:ext cx="6909876" cy="885000"/>
                                          <a:chOff x="2237745" y="1167018"/>
                                          <a:chExt cx="6909876" cy="885000"/>
                                        </a:xfrm>
                                      </wpg:grpSpPr>
                                      <wps:wsp>
                                        <wps:cNvPr id="78" name="Rectángulo: esquinas redondeadas 78"/>
                                        <wps:cNvSpPr/>
                                        <wps:spPr>
                                          <a:xfrm>
                                            <a:off x="2268192" y="1175718"/>
                                            <a:ext cx="6879429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9" name="Triángulo rectángulo 79"/>
                                        <wps:cNvSpPr/>
                                        <wps:spPr>
                                          <a:xfrm flipH="1">
                                            <a:off x="2268191" y="1167018"/>
                                            <a:ext cx="584064" cy="471147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0" name="Triángulo rectángulo 80"/>
                                        <wps:cNvSpPr/>
                                        <wps:spPr>
                                          <a:xfrm flipV="1">
                                            <a:off x="2237745" y="1167018"/>
                                            <a:ext cx="650216" cy="49734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82" name="Grupo 82"/>
                                    <wpg:cNvGrpSpPr/>
                                    <wpg:grpSpPr>
                                      <a:xfrm>
                                        <a:off x="879895" y="2145394"/>
                                        <a:ext cx="8276796" cy="895151"/>
                                        <a:chOff x="879943" y="2145449"/>
                                        <a:chExt cx="8275452" cy="881846"/>
                                      </a:xfrm>
                                    </wpg:grpSpPr>
                                    <wpg:grpSp>
                                      <wpg:cNvPr id="83" name="Grupo 83"/>
                                      <wpg:cNvGrpSpPr/>
                                      <wpg:grpSpPr>
                                        <a:xfrm>
                                          <a:off x="879943" y="2150666"/>
                                          <a:ext cx="1288454" cy="749535"/>
                                          <a:chOff x="879943" y="2150666"/>
                                          <a:chExt cx="1288454" cy="749535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84" name="Gráfico 35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60668" y="2227598"/>
                                            <a:ext cx="672603" cy="67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85" name="Rectángulo: esquinas redondeadas 85"/>
                                        <wps:cNvSpPr/>
                                        <wps:spPr>
                                          <a:xfrm>
                                            <a:off x="879943" y="2150666"/>
                                            <a:ext cx="1288454" cy="30480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DAECE8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86" name="Grupo 86"/>
                                      <wpg:cNvGrpSpPr/>
                                      <wpg:grpSpPr>
                                        <a:xfrm>
                                          <a:off x="2254827" y="2145449"/>
                                          <a:ext cx="6900568" cy="881846"/>
                                          <a:chOff x="2254827" y="2145449"/>
                                          <a:chExt cx="6900568" cy="881846"/>
                                        </a:xfrm>
                                      </wpg:grpSpPr>
                                      <wps:wsp>
                                        <wps:cNvPr id="87" name="Rectángulo: esquinas redondeadas 87"/>
                                        <wps:cNvSpPr/>
                                        <wps:spPr>
                                          <a:xfrm>
                                            <a:off x="2274777" y="2150996"/>
                                            <a:ext cx="6880618" cy="87629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8" name="Triángulo rectángulo 88"/>
                                        <wps:cNvSpPr/>
                                        <wps:spPr>
                                          <a:xfrm flipH="1">
                                            <a:off x="2254827" y="2148953"/>
                                            <a:ext cx="593236" cy="46577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9" name="Triángulo rectángulo 89"/>
                                        <wps:cNvSpPr/>
                                        <wps:spPr>
                                          <a:xfrm flipV="1">
                                            <a:off x="2263926" y="2145449"/>
                                            <a:ext cx="604084" cy="460709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108" name="Grupo 108"/>
                                    <wpg:cNvGrpSpPr/>
                                    <wpg:grpSpPr>
                                      <a:xfrm>
                                        <a:off x="879895" y="3124229"/>
                                        <a:ext cx="8279234" cy="891596"/>
                                        <a:chOff x="879943" y="3124229"/>
                                        <a:chExt cx="8277889" cy="878344"/>
                                      </a:xfrm>
                                    </wpg:grpSpPr>
                                    <wpg:grpSp>
                                      <wpg:cNvPr id="109" name="Grupo 109"/>
                                      <wpg:cNvGrpSpPr/>
                                      <wpg:grpSpPr>
                                        <a:xfrm>
                                          <a:off x="879943" y="3125793"/>
                                          <a:ext cx="1288453" cy="749686"/>
                                          <a:chOff x="879943" y="3125793"/>
                                          <a:chExt cx="1288453" cy="749686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10" name="Gráfico 44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60670" y="3202877"/>
                                            <a:ext cx="672603" cy="67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111" name="Rectángulo: esquinas redondeadas 111"/>
                                        <wps:cNvSpPr/>
                                        <wps:spPr>
                                          <a:xfrm>
                                            <a:off x="879943" y="3125793"/>
                                            <a:ext cx="1288453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BF72C7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112" name="Grupo 112"/>
                                      <wpg:cNvGrpSpPr/>
                                      <wpg:grpSpPr>
                                        <a:xfrm>
                                          <a:off x="2228806" y="3124229"/>
                                          <a:ext cx="6929026" cy="878344"/>
                                          <a:chOff x="2228806" y="3124229"/>
                                          <a:chExt cx="6929026" cy="878344"/>
                                        </a:xfrm>
                                      </wpg:grpSpPr>
                                      <wps:wsp>
                                        <wps:cNvPr id="113" name="Rectángulo: esquinas redondeadas 113"/>
                                        <wps:cNvSpPr/>
                                        <wps:spPr>
                                          <a:xfrm>
                                            <a:off x="2274777" y="3126273"/>
                                            <a:ext cx="6883055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14" name="Triángulo rectángulo 114"/>
                                        <wps:cNvSpPr/>
                                        <wps:spPr>
                                          <a:xfrm flipH="1">
                                            <a:off x="2254830" y="3124231"/>
                                            <a:ext cx="611067" cy="444481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15" name="Triángulo rectángulo 115"/>
                                        <wps:cNvSpPr/>
                                        <wps:spPr>
                                          <a:xfrm flipV="1">
                                            <a:off x="2228806" y="3124229"/>
                                            <a:ext cx="646043" cy="472324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117" name="Grupo 117"/>
                                    <wpg:cNvGrpSpPr/>
                                    <wpg:grpSpPr>
                                      <a:xfrm>
                                        <a:off x="908467" y="4114384"/>
                                        <a:ext cx="8234119" cy="878760"/>
                                        <a:chOff x="908515" y="4114384"/>
                                        <a:chExt cx="8232782" cy="878346"/>
                                      </a:xfrm>
                                    </wpg:grpSpPr>
                                    <wpg:grpSp>
                                      <wpg:cNvPr id="118" name="Grupo 118"/>
                                      <wpg:cNvGrpSpPr/>
                                      <wpg:grpSpPr>
                                        <a:xfrm>
                                          <a:off x="908515" y="4115789"/>
                                          <a:ext cx="1288454" cy="749847"/>
                                          <a:chOff x="908515" y="4115789"/>
                                          <a:chExt cx="1288454" cy="749847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19" name="Gráfico 53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89244" y="4193034"/>
                                            <a:ext cx="672601" cy="67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120" name="Rectángulo: esquinas redondeadas 120"/>
                                        <wps:cNvSpPr/>
                                        <wps:spPr>
                                          <a:xfrm>
                                            <a:off x="908515" y="4115789"/>
                                            <a:ext cx="1288454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A2DE62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121" name="Grupo 121"/>
                                      <wpg:cNvGrpSpPr/>
                                      <wpg:grpSpPr>
                                        <a:xfrm>
                                          <a:off x="2259768" y="4114384"/>
                                          <a:ext cx="6881529" cy="878346"/>
                                          <a:chOff x="2259768" y="4114384"/>
                                          <a:chExt cx="6881529" cy="878346"/>
                                        </a:xfrm>
                                      </wpg:grpSpPr>
                                      <wps:wsp>
                                        <wps:cNvPr id="122" name="Rectángulo: esquinas redondeadas 122"/>
                                        <wps:cNvSpPr/>
                                        <wps:spPr>
                                          <a:xfrm>
                                            <a:off x="2271836" y="4116430"/>
                                            <a:ext cx="6869461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23" name="Triángulo rectángulo 123"/>
                                        <wps:cNvSpPr/>
                                        <wps:spPr>
                                          <a:xfrm flipH="1">
                                            <a:off x="2259768" y="4114390"/>
                                            <a:ext cx="611067" cy="46374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24" name="Triángulo rectángulo 124"/>
                                        <wps:cNvSpPr/>
                                        <wps:spPr>
                                          <a:xfrm flipV="1">
                                            <a:off x="2275778" y="4114384"/>
                                            <a:ext cx="635521" cy="463752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31" name="CuadroTexto 13"/>
                                  <wps:cNvSpPr txBox="1"/>
                                  <wps:spPr>
                                    <a:xfrm>
                                      <a:off x="1821417" y="2139595"/>
                                      <a:ext cx="23241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3A483F" w14:textId="77777777" w:rsidR="00000305" w:rsidRPr="00BF6AE3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  <w:lang w:val="es-CO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wrap="square" tIns="0" bIns="0" rtlCol="0" anchor="t"/>
                                </wps:wsp>
                              </wpg:grpSp>
                              <wps:wsp>
                                <wps:cNvPr id="136" name="CuadroTexto 13"/>
                                <wps:cNvSpPr txBox="1"/>
                                <wps:spPr>
                                  <a:xfrm>
                                    <a:off x="1826885" y="2788686"/>
                                    <a:ext cx="256263" cy="17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F248EA" w14:textId="77777777" w:rsidR="00000305" w:rsidRPr="00BF6AE3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rFonts w:ascii="Montserrat SemiBold" w:hAnsi="Montserrat SemiBold" w:cstheme="minorBid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wrap="square" tIns="0" bIns="0" rtlCol="0" anchor="t">
                                  <a:noAutofit/>
                                </wps:bodyPr>
                              </wps:wsp>
                            </wpg:grpSp>
                            <wps:wsp>
                              <wps:cNvPr id="129" name="CuadroTexto 13"/>
                              <wps:cNvSpPr txBox="1"/>
                              <wps:spPr>
                                <a:xfrm>
                                  <a:off x="1812173" y="889477"/>
                                  <a:ext cx="232605" cy="163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E42367" w14:textId="77777777" w:rsidR="00000305" w:rsidRPr="00BF6AE3" w:rsidRDefault="00000305" w:rsidP="00000305">
                                    <w:pPr>
                                      <w:rPr>
                                        <w:rFonts w:ascii="Montserrat SemiBold" w:hAnsi="Montserrat SemiBold" w:cstheme="minorBidi"/>
                                        <w:color w:val="FFFFFF" w:themeColor="background1"/>
                                        <w:sz w:val="14"/>
                                        <w:szCs w:val="14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="Montserrat SemiBold" w:hAnsi="Montserrat SemiBold" w:cstheme="minorBidi"/>
                                        <w:color w:val="FFFFFF" w:themeColor="background1"/>
                                        <w:sz w:val="14"/>
                                        <w:szCs w:val="14"/>
                                        <w:lang w:val="es-CO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bIns="0" rtlCol="0" anchor="t"/>
                            </wps:wsp>
                          </wpg:grpSp>
                          <wps:wsp>
                            <wps:cNvPr id="130" name="CuadroTexto 13"/>
                            <wps:cNvSpPr txBox="1"/>
                            <wps:spPr>
                              <a:xfrm>
                                <a:off x="1819056" y="1527006"/>
                                <a:ext cx="232605" cy="163653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F23ED" w14:textId="77777777" w:rsidR="00000305" w:rsidRPr="00BF6AE3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tIns="0" bIns="0" rtlCol="0" anchor="t"/>
                          </wps:wsp>
                        </wpg:grpSp>
                        <wps:wsp>
                          <wps:cNvPr id="137" name="Rectángulo: esquinas redondeadas 140"/>
                          <wps:cNvSpPr/>
                          <wps:spPr>
                            <a:xfrm rot="16200000">
                              <a:off x="-495300" y="1511300"/>
                              <a:ext cx="1520721" cy="325884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81F82A" w14:textId="77777777" w:rsidR="00000305" w:rsidRPr="0005205E" w:rsidRDefault="00000305" w:rsidP="00000305">
                                <w:pPr>
                                  <w:pStyle w:val="Textoennegritaazul"/>
                                  <w:tabs>
                                    <w:tab w:val="left" w:pos="1346"/>
                                  </w:tabs>
                                  <w:rPr>
                                    <w:rFonts w:ascii="Montserrat SemiBold" w:hAnsi="Montserrat SemiBold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05205E">
                                  <w:rPr>
                                    <w:rFonts w:ascii="Montserrat SemiBold" w:hAnsi="Montserrat SemiBold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  <w:t>Los 5 ¿por qué?</w:t>
                                </w:r>
                              </w:p>
                            </w:txbxContent>
                          </wps:txbx>
                          <wps:bodyPr vertOverflow="clip" horzOverflow="clip" wrap="square" tIns="36000" bIns="36000" rtlCol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D574D" id="Grupo 459" o:spid="_x0000_s1026" style="position:absolute;left:0;text-align:left;margin-left:-2.65pt;margin-top:17.8pt;width:525.5pt;height:642.85pt;z-index:-251670535;mso-width-relative:margin;mso-height-relative:margin" coordsize="66747,792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">
                <o:lock v:ext="edit" aspectratio="t"/>
                <v:group id="Grupo 458" o:spid="_x0000_s1027" style="position:absolute;width:66747;height:38383" coordsize="66747,3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group id="Grupo 457" o:spid="_x0000_s1028" style="position:absolute;left:153;width:66594;height:17790" coordsize="66593,1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group id="Grupo 156" o:spid="_x0000_s1029" style="position:absolute;left:153;width:66440;height:7296" coordsize="66446,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roundrect id="Rectángulo: esquinas redondeadas 157" o:spid="_x0000_s1030" style="position:absolute;width:66446;height:730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" fillcolor="#e6e6e6" stroked="f" strokeweight=".5pt"/>
                      <v:group id="Grupo 158" o:spid="_x0000_s1031" style="position:absolute;left:1158;top:1241;width:32014;height:1786" coordsize="32014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oundrect id="Rectángulo: esquinas redondeadas 159" o:spid="_x0000_s1032" style="position:absolute;left:10302;top:41;width:21712;height:17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" fillcolor="window" stroked="f" strokeweight="1pt"/>
                        <v:roundrect id="Rectángulo: esquinas redondeadas 160" o:spid="_x0000_s1033" style="position:absolute;width:9149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" fillcolor="#d1164c" stroked="f" strokeweight="1pt">
                          <v:textbox inset="1mm,0,1mm,0">
                            <w:txbxContent>
                              <w:p w14:paraId="0BE955B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Proceso: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61" o:spid="_x0000_s1034" style="position:absolute;left:1158;top:3716;width:31991;height:1739" coordorigin=",199" coordsize="31996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oundrect id="Rectángulo: esquinas redondeadas 163" o:spid="_x0000_s1035" style="position:absolute;left:10304;top:199;width:21692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" fillcolor="window" stroked="f" strokeweight="1pt"/>
                        <v:roundrect id="Rectángulo: esquinas redondeadas 164" o:spid="_x0000_s1036" style="position:absolute;top:199;width:9150;height:17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" fillcolor="#d1164c" stroked="f" strokeweight="1pt">
                          <v:textbox inset="1mm,0,1mm,0">
                            <w:txbxContent>
                              <w:p w14:paraId="118AD2FC" w14:textId="77777777" w:rsidR="00000305" w:rsidRPr="00484B09" w:rsidRDefault="00000305" w:rsidP="00000305">
                                <w:pPr>
                                  <w:jc w:val="both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Detectado por: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65" o:spid="_x0000_s1037" style="position:absolute;left:33596;top:3716;width:14312;height:1739" coordorigin="-703,199" coordsize="14312,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roundrect id="Rectángulo: esquinas redondeadas 166" o:spid="_x0000_s1038" style="position:absolute;left:6826;top:199;width:6782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" fillcolor="window" stroked="f" strokeweight="1pt"/>
                        <v:roundrect id="Rectángulo: esquinas redondeadas 169" o:spid="_x0000_s1039" style="position:absolute;left:-703;top:199;width:6424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" fillcolor="#d1164c" stroked="f" strokeweight="1pt">
                          <v:textbox inset="1mm,0,1mm,0">
                            <w:txbxContent>
                              <w:p w14:paraId="15CCD52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Fecha: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70" o:spid="_x0000_s1040" style="position:absolute;left:48720;top:3720;width:16361;height:1747" coordorigin="-433,204" coordsize="16361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<v:roundrect id="Rectángulo: esquinas redondeadas 171" o:spid="_x0000_s1041" style="position:absolute;left:8976;top:204;width:6951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" fillcolor="window" stroked="f" strokeweight="1pt"/>
                        <v:roundrect id="Rectángulo: esquinas redondeadas 172" o:spid="_x0000_s1042" style="position:absolute;left:-433;top:210;width:6876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" fillcolor="#d1164c" stroked="f" strokeweight="1pt">
                          <v:textbox inset="1mm,0,1mm,0">
                            <w:txbxContent>
                              <w:p w14:paraId="6E1AB616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No. Acción: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73" o:spid="_x0000_s1043" style="position:absolute;left:33596;top:1241;width:31488;height:1780" coordsize="31487,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<v:roundrect id="Rectángulo: esquinas redondeadas 174" o:spid="_x0000_s1044" style="position:absolute;left:7529;top:40;width:23958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" fillcolor="window" stroked="f" strokeweight="1pt"/>
                        <v:roundrect id="Rectángulo: esquinas redondeadas 175" o:spid="_x0000_s1045" style="position:absolute;width:6424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" fillcolor="#d1164c" stroked="f" strokeweight="1pt">
                          <v:textbox inset="1mm,0,1mm,0">
                            <w:txbxContent>
                              <w:p w14:paraId="11C85BE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Proyecto: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group id="Grupo 176" o:spid="_x0000_s1046" style="position:absolute;top:10938;width:66440;height:6852" coordorigin="191,78" coordsize="66453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oundrect id="Rectángulo: esquinas redondeadas 177" o:spid="_x0000_s1047" style="position:absolute;left:191;top:78;width:66454;height:6854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" fillcolor="#e6e6e6" stroked="f" strokeweight=".5pt"/>
                      <v:group id="Grupo 178" o:spid="_x0000_s1048" style="position:absolute;left:3146;top:1068;width:11684;height:4756" coordsize="11686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group id="Grupo 179" o:spid="_x0000_s1049" style="position:absolute;width:11686;height:1651" coordsize="11686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<v:roundrect id="Rectángulo: esquinas redondeadas 180" o:spid="_x0000_s1050" style="position:absolute;top:59;width:9040;height:15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" fillcolor="#d1164c" strokecolor="#d1164c" strokeweight="1pt">
                            <v:textbox inset="1mm,0,1mm,0">
                              <w:txbxContent>
                                <w:p w14:paraId="4E7B3A96" w14:textId="77777777" w:rsidR="00000305" w:rsidRPr="00C109D7" w:rsidRDefault="00000305" w:rsidP="00000305">
                                  <w:pPr>
                                    <w:shd w:val="clear" w:color="auto" w:fill="D1164C"/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C109D7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Auditoría</w:t>
                                  </w: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1" o:spid="_x0000_s1051" style="position:absolute;left:9915;width:1771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" fillcolor="window" stroked="f" strokeweight="1pt"/>
                        </v:group>
                        <v:group id="Grupo 182" o:spid="_x0000_s1052" style="position:absolute;top:3087;width:11686;height:1670" coordsize="1168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<v:roundrect id="Rectángulo: esquinas redondeadas 183" o:spid="_x0000_s1053" style="position:absolute;width:9118;height:1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" fillcolor="#d1164c" strokecolor="#d1164c" strokeweight="1pt">
                            <v:textbox inset="1mm,0,1mm,0">
                              <w:txbxContent>
                                <w:p w14:paraId="68835BC4" w14:textId="77777777" w:rsidR="00000305" w:rsidRPr="008D7006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8D7006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Novedades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4" o:spid="_x0000_s1054" style="position:absolute;left:9915;width:1771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" fillcolor="window" stroked="f" strokeweight="1pt"/>
                        </v:group>
                      </v:group>
                      <v:group id="Grupo 185" o:spid="_x0000_s1055" style="position:absolute;left:23988;top:1068;width:15544;height:4814" coordsize="15545,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group id="Grupo 186" o:spid="_x0000_s1056" style="position:absolute;width:15545;height:1710" coordsize="15545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<v:roundrect id="Rectángulo: esquinas redondeadas 188" o:spid="_x0000_s1057" style="position:absolute;top:59;width:12674;height:1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" fillcolor="#d1164c" strokecolor="#d1164c" strokeweight="1pt">
                            <v:textbox inset="1mm,0,1mm,0">
                              <w:txbxContent>
                                <w:p w14:paraId="12644ECA" w14:textId="77777777" w:rsidR="00000305" w:rsidRPr="000E4810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0E4810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Indicador de gestión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9" o:spid="_x0000_s1058" style="position:absolute;left:13775;width:1770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" fillcolor="window" stroked="f" strokeweight="1pt"/>
                        </v:group>
                        <v:group id="Grupo 190" o:spid="_x0000_s1059" style="position:absolute;top:3146;width:15486;height:1671" coordsize="1548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<v:roundrect id="Rectángulo: esquinas redondeadas 191" o:spid="_x0000_s1060" style="position:absolute;width:12750;height:1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" fillcolor="#d1164c" strokecolor="#d1164c" strokeweight="1pt">
                            <v:textbox inset="1mm,0,1mm,0">
                              <w:txbxContent>
                                <w:p w14:paraId="2D2F5408" w14:textId="77777777" w:rsidR="00000305" w:rsidRPr="00D96401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96401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Queja </w:t>
                                  </w: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D96401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reclamo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48" o:spid="_x0000_s1061" style="position:absolute;left:13716;width:1770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" fillcolor="window" stroked="f" strokeweight="1pt"/>
                        </v:group>
                      </v:group>
                      <v:group id="Grupo 449" o:spid="_x0000_s1062" style="position:absolute;left:47976;top:1068;width:14887;height:4821" coordsize="14887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v:group id="Grupo 450" o:spid="_x0000_s1063" style="position:absolute;width:14887;height:1704" coordsize="14887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<v:roundrect id="Rectángulo: esquinas redondeadas 451" o:spid="_x0000_s1064" style="position:absolute;width:11969;height:1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" fillcolor="#d1164c" strokecolor="#d1164c" strokeweight="1pt">
                            <v:textbox inset="1mm,0,1mm,0">
                              <w:txbxContent>
                                <w:p w14:paraId="0BB776AC" w14:textId="77777777" w:rsidR="00000305" w:rsidRPr="000E4810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0E4810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Mejora del proceso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53" o:spid="_x0000_s1065" style="position:absolute;left:13122;top:59;width:1765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" fillcolor="window" stroked="f" strokeweight="1pt"/>
                        </v:group>
                        <v:group id="Grupo 454" o:spid="_x0000_s1066" style="position:absolute;top:3028;width:14773;height:1792" coordsize="14773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roundrect id="Rectángulo: esquinas redondeadas 455" o:spid="_x0000_s1067" style="position:absolute;top:118;width:11973;height:16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" fillcolor="#d1164c" strokecolor="#d1164c" strokeweight="1pt">
                            <v:textbox inset="1mm,0,1mm,0">
                              <w:txbxContent>
                                <w:p w14:paraId="18506E11" w14:textId="77777777" w:rsidR="00000305" w:rsidRPr="001E3212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1E3212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Revisión gerencia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56" o:spid="_x0000_s1068" style="position:absolute;left:13003;width:1770;height:1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" fillcolor="window" stroked="f" strokeweight="1pt"/>
                        </v:group>
                      </v:group>
                    </v:group>
                  </v:group>
                  <v:group id="_x0000_s1069" style="position:absolute;top:22743;width:66344;height:15640" coordorigin=",-1" coordsize="93059,1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Rectángulo: esquinas redondeadas 58" o:spid="_x0000_s1070" style="position:absolute;top:-1;width:93059;height:14464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" filled="f" stroked="f" strokeweight=".5pt"/>
                    <v:roundrect id="Rectángulo: esquinas redondeadas 60" o:spid="_x0000_s1071" style="position:absolute;left:1184;top:565;width:90835;height:12868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" fillcolor="white [3212]" stroked="f" strokeweight="1pt"/>
                  </v:group>
                </v:group>
                <v:group id="Grupo 37" o:spid="_x0000_s1072" style="position:absolute;left:76;top:43445;width:66339;height:35839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upo 36" o:spid="_x0000_s1073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upo 35" o:spid="_x0000_s1074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group id="Grupo 34" o:spid="_x0000_s1075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upo 33" o:spid="_x0000_s1076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Grupo 122" o:spid="_x0000_s1077" style="position:absolute;top:-114;width:66351;height:33330" coordorigin="-265,-177" coordsize="93179,5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<v:roundrect id="Rectángulo: esquinas redondeadas 63" o:spid="_x0000_s1078" style="position:absolute;left:-265;top:-177;width:93179;height:51686;visibility:visible;mso-wrap-style:square;v-text-anchor:top" arcsize="199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" fillcolor="#d8d8d8 [2732]" stroked="f" strokeweight=".5pt"/>
                            <v:group id="Grupo 64" o:spid="_x0000_s1079" style="position:absolute;left:8024;top:1823;width:83370;height:9076" coordorigin="8025,1825" coordsize="83342,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group id="Grupo 65" o:spid="_x0000_s1080" style="position:absolute;left:8025;top:2004;width:12885;height:7492" coordorigin="8025,2004" coordsize="12884,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Gráfico 5" o:spid="_x0000_s1081" type="#_x0000_t75" alt="Flecha con giro a la izquierda" style="position:absolute;left:11832;top:2770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">
                                  <v:imagedata r:id="rId13" o:title="Flecha con giro a la izquierda"/>
                                </v:shape>
                                <v:roundrect id="Rectángulo: esquinas redondeadas 67" o:spid="_x0000_s1082" style="position:absolute;left:8025;top:2004;width:12885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609B43E3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  <w:p w14:paraId="3F8840C5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68" o:spid="_x0000_s1083" style="position:absolute;left:22178;top:1825;width:69189;height:8942" coordorigin="22178,1825" coordsize="69189,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<v:roundrect id="Rectángulo: esquinas redondeadas 69" o:spid="_x0000_s1084" style="position:absolute;left:22288;top:2004;width:69079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" fillcolor="white [3212]" stroked="f" strokeweight="1pt">
                                  <v:textbox>
                                    <w:txbxContent>
                                      <w:p w14:paraId="69298F38" w14:textId="77777777" w:rsidR="00000305" w:rsidRDefault="00000305" w:rsidP="00000305">
                                        <w:pPr>
                                          <w:rPr>
                                            <w:rFonts w:ascii="Montserrat" w:hAnsi="Montserrat" w:cstheme="minorBidi"/>
                                            <w:color w:val="FFFFFF" w:themeColor="light1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Triángulo rectángulo 70" o:spid="_x0000_s1085" type="#_x0000_t6" style="position:absolute;left:22178;top:1825;width:6111;height:47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" fillcolor="#7f7f7f [1612]" stroked="f" strokeweight="1pt"/>
                                <v:shape id="Triángulo rectángulo 71" o:spid="_x0000_s1086" type="#_x0000_t6" style="position:absolute;left:22248;top:1825;width:6196;height:479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" fillcolor="#d8d8d8 [2732]" stroked="f" strokeweight="1pt"/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CuadroTexto 13" o:spid="_x0000_s1087" type="#_x0000_t202" style="position:absolute;left:25298;top:4109;width:2991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" filled="f" stroked="f">
                                  <v:textbox inset=",0,,0">
                                    <w:txbxContent>
                                      <w:p w14:paraId="7A684662" w14:textId="77777777" w:rsidR="00000305" w:rsidRPr="00BF6AE3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BF6AE3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Grupo 73" o:spid="_x0000_s1088" style="position:absolute;left:8417;top:11669;width:83072;height:8983" coordorigin="8418,11670" coordsize="83057,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<v:group id="Grupo 74" o:spid="_x0000_s1089" style="position:absolute;left:8418;top:11755;width:12885;height:7494" coordorigin="8418,11755" coordsize="12884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shape id="Gráfico 26" o:spid="_x0000_s1090" type="#_x0000_t75" alt="Flecha con giro a la izquierda" style="position:absolute;left:12225;top:12523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">
                                  <v:imagedata r:id="rId13" o:title="Flecha con giro a la izquierda"/>
                                </v:shape>
                                <v:roundrect id="Rectángulo: esquinas redondeadas 76" o:spid="_x0000_s1091" style="position:absolute;left:8418;top:11755;width:12885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0D612526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77" o:spid="_x0000_s1092" style="position:absolute;left:22377;top:11670;width:69099;height:8850" coordorigin="22377,11670" coordsize="69098,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roundrect id="Rectángulo: esquinas redondeadas 78" o:spid="_x0000_s1093" style="position:absolute;left:22681;top:11757;width:68795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" fillcolor="white [3212]" stroked="f" strokeweight="1pt"/>
                                <v:shape id="Triángulo rectángulo 79" o:spid="_x0000_s1094" type="#_x0000_t6" style="position:absolute;left:22681;top:11670;width:5841;height:471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" fillcolor="#7f7f7f [1612]" stroked="f" strokeweight="1pt"/>
                                <v:shape id="Triángulo rectángulo 80" o:spid="_x0000_s1095" type="#_x0000_t6" style="position:absolute;left:22377;top:11670;width:6502;height:497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" fillcolor="#d8d8d8 [2732]" stroked="f" strokeweight="1pt"/>
                              </v:group>
                            </v:group>
                            <v:group id="Grupo 82" o:spid="_x0000_s1096" style="position:absolute;left:8798;top:21453;width:82768;height:8952" coordorigin="8799,21454" coordsize="82754,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<v:group id="Grupo 83" o:spid="_x0000_s1097" style="position:absolute;left:8799;top:21506;width:12884;height:7496" coordorigin="8799,21506" coordsize="12884,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<v:shape id="Gráfico 35" o:spid="_x0000_s1098" type="#_x0000_t75" alt="Flecha con giro a la izquierda" style="position:absolute;left:12605;top:22276;width:6727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">
                                  <v:imagedata r:id="rId13" o:title="Flecha con giro a la izquierda"/>
                                </v:shape>
                                <v:roundrect id="Rectángulo: esquinas redondeadas 85" o:spid="_x0000_s1099" style="position:absolute;left:8799;top:21506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" fillcolor="#eb0045" stroked="f" strokeweight="1pt">
                                  <v:textbox inset=",0,,0">
                                    <w:txbxContent>
                                      <w:p w14:paraId="62DAECE8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86" o:spid="_x0000_s1100" style="position:absolute;left:22548;top:21454;width:69005;height:8818" coordorigin="22548,21454" coordsize="69005,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roundrect id="Rectángulo: esquinas redondeadas 87" o:spid="_x0000_s1101" style="position:absolute;left:22747;top:21509;width:68806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" fillcolor="white [3212]" stroked="f" strokeweight="1pt"/>
                                <v:shape id="Triángulo rectángulo 88" o:spid="_x0000_s1102" type="#_x0000_t6" style="position:absolute;left:22548;top:21489;width:5932;height:46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" fillcolor="#7f7f7f [1612]" stroked="f" strokeweight="1pt"/>
                                <v:shape id="Triángulo rectángulo 89" o:spid="_x0000_s1103" type="#_x0000_t6" style="position:absolute;left:22639;top:21454;width:6041;height:46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" fillcolor="#d8d8d8 [2732]" stroked="f" strokeweight="1pt"/>
                              </v:group>
                            </v:group>
                            <v:group id="Grupo 108" o:spid="_x0000_s1104" style="position:absolute;left:8798;top:31242;width:82793;height:8916" coordorigin="8799,31242" coordsize="82778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<v:group id="Grupo 109" o:spid="_x0000_s1105" style="position:absolute;left:8799;top:31257;width:12884;height:7497" coordorigin="8799,31257" coordsize="12884,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<v:shape id="Gráfico 44" o:spid="_x0000_s1106" type="#_x0000_t75" alt="Flecha con giro a la izquierda" style="position:absolute;left:12606;top:32028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">
                                  <v:imagedata r:id="rId13" o:title="Flecha con giro a la izquierda"/>
                                </v:shape>
                                <v:roundrect id="Rectángulo: esquinas redondeadas 111" o:spid="_x0000_s1107" style="position:absolute;left:8799;top:31257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" fillcolor="#eb0045" stroked="f" strokeweight="1pt">
                                  <v:textbox inset=",0,,0">
                                    <w:txbxContent>
                                      <w:p w14:paraId="03BF72C7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112" o:spid="_x0000_s1108" style="position:absolute;left:22288;top:31242;width:69290;height:8783" coordorigin="22288,31242" coordsize="69290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<v:roundrect id="Rectángulo: esquinas redondeadas 113" o:spid="_x0000_s1109" style="position:absolute;left:22747;top:31262;width:68831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" fillcolor="white [3212]" stroked="f" strokeweight="1pt"/>
                                <v:shape id="Triángulo rectángulo 114" o:spid="_x0000_s1110" type="#_x0000_t6" style="position:absolute;left:22548;top:31242;width:6110;height:44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" fillcolor="#7f7f7f [1612]" stroked="f" strokeweight="1pt"/>
                                <v:shape id="Triángulo rectángulo 115" o:spid="_x0000_s1111" type="#_x0000_t6" style="position:absolute;left:22288;top:31242;width:6460;height:472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" fillcolor="#d8d8d8 [2732]" stroked="f" strokeweight="1pt"/>
                              </v:group>
                            </v:group>
                            <v:group id="Grupo 117" o:spid="_x0000_s1112" style="position:absolute;left:9084;top:41143;width:82341;height:8788" coordorigin="9085,41143" coordsize="82327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<v:group id="Grupo 118" o:spid="_x0000_s1113" style="position:absolute;left:9085;top:41157;width:12884;height:7499" coordorigin="9085,41157" coordsize="12884,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<v:shape id="Gráfico 53" o:spid="_x0000_s1114" type="#_x0000_t75" alt="Flecha con giro a la izquierda" style="position:absolute;left:12892;top:41930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">
                                  <v:imagedata r:id="rId13" o:title="Flecha con giro a la izquierda"/>
                                </v:shape>
                                <v:roundrect id="Rectángulo: esquinas redondeadas 120" o:spid="_x0000_s1115" style="position:absolute;left:9085;top:41157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62A2DE62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121" o:spid="_x0000_s1116" style="position:absolute;left:22597;top:41143;width:68815;height:8784" coordorigin="22597,41143" coordsize="68815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  <v:roundrect id="Rectángulo: esquinas redondeadas 122" o:spid="_x0000_s1117" style="position:absolute;left:22718;top:41164;width:68694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" fillcolor="white [3212]" stroked="f" strokeweight="1pt"/>
                                <v:shape id="Triángulo rectángulo 123" o:spid="_x0000_s1118" type="#_x0000_t6" style="position:absolute;left:22597;top:41143;width:6111;height:46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" fillcolor="#7f7f7f [1612]" stroked="f" strokeweight="1pt"/>
                                <v:shape id="Triángulo rectángulo 124" o:spid="_x0000_s1119" type="#_x0000_t6" style="position:absolute;left:22757;top:41143;width:6355;height:46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" fillcolor="#d8d8d8 [2732]" stroked="f" strokeweight="1pt"/>
                              </v:group>
                            </v:group>
                          </v:group>
                          <v:shape id="CuadroTexto 13" o:spid="_x0000_s1120" type="#_x0000_t202" style="position:absolute;left:18214;top:21395;width:232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" filled="f" stroked="f">
                            <v:textbox inset=",0,,0">
                              <w:txbxContent>
                                <w:p w14:paraId="1D3A483F" w14:textId="77777777" w:rsidR="00000305" w:rsidRPr="00BF6AE3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Texto 13" o:spid="_x0000_s1121" type="#_x0000_t202" style="position:absolute;left:18268;top:27886;width:2563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" filled="f" stroked="f">
                          <v:textbox inset=",0,,0">
                            <w:txbxContent>
                              <w:p w14:paraId="5FF248EA" w14:textId="77777777" w:rsidR="00000305" w:rsidRPr="00BF6AE3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background1"/>
                                    <w:sz w:val="14"/>
                                    <w:szCs w:val="14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background1"/>
                                    <w:sz w:val="14"/>
                                    <w:szCs w:val="14"/>
                                    <w:lang w:val="es-CO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CuadroTexto 13" o:spid="_x0000_s1122" type="#_x0000_t202" style="position:absolute;left:18121;top:8894;width:2326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" filled="f" stroked="f">
                        <v:textbox inset=",0,,0">
                          <w:txbxContent>
                            <w:p w14:paraId="6CE42367" w14:textId="77777777" w:rsidR="00000305" w:rsidRPr="00BF6AE3" w:rsidRDefault="00000305" w:rsidP="00000305">
                              <w:pPr>
                                <w:rPr>
                                  <w:rFonts w:ascii="Montserrat SemiBold" w:hAnsi="Montserrat SemiBold" w:cstheme="minorBidi"/>
                                  <w:color w:val="FFFFFF" w:themeColor="background1"/>
                                  <w:sz w:val="14"/>
                                  <w:szCs w:val="14"/>
                                  <w:lang w:val="es-CO"/>
                                </w:rPr>
                              </w:pPr>
                              <w:r>
                                <w:rPr>
                                  <w:rFonts w:ascii="Montserrat SemiBold" w:hAnsi="Montserrat SemiBold" w:cstheme="minorBidi"/>
                                  <w:color w:val="FFFFFF" w:themeColor="background1"/>
                                  <w:sz w:val="14"/>
                                  <w:szCs w:val="14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CuadroTexto 13" o:spid="_x0000_s1123" type="#_x0000_t202" style="position:absolute;left:18190;top:15270;width:2326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" filled="f" stroked="f">
                      <v:textbox inset=",0,,0">
                        <w:txbxContent>
                          <w:p w14:paraId="072F23ED" w14:textId="77777777" w:rsidR="00000305" w:rsidRPr="00BF6AE3" w:rsidRDefault="00000305" w:rsidP="00000305">
                            <w:pPr>
                              <w:rPr>
                                <w:rFonts w:ascii="Montserrat SemiBold" w:hAnsi="Montserrat SemiBold" w:cstheme="minorBidi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rFonts w:ascii="Montserrat SemiBold" w:hAnsi="Montserrat SemiBold" w:cstheme="minorBidi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140" o:spid="_x0000_s1124" style="position:absolute;left:-4953;top:15112;width:15208;height:3259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" fillcolor="#d1164c" stroked="f" strokeweight="1pt">
                    <v:textbox inset=",1mm,,1mm">
                      <w:txbxContent>
                        <w:p w14:paraId="3681F82A" w14:textId="77777777" w:rsidR="00000305" w:rsidRPr="0005205E" w:rsidRDefault="00000305" w:rsidP="00000305">
                          <w:pPr>
                            <w:pStyle w:val="Textoennegritaazul"/>
                            <w:tabs>
                              <w:tab w:val="left" w:pos="1346"/>
                            </w:tabs>
                            <w:rPr>
                              <w:rFonts w:ascii="Montserrat SemiBold" w:hAnsi="Montserrat SemiBold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</w:rPr>
                          </w:pPr>
                          <w:r w:rsidRPr="0005205E">
                            <w:rPr>
                              <w:rFonts w:ascii="Montserrat SemiBold" w:hAnsi="Montserrat SemiBold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</w:rPr>
                            <w:t>Los 5 ¿por qué?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  <w:r w:rsidR="00EA1CFB" w:rsidRPr="00037814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Información general</w:t>
      </w:r>
    </w:p>
    <w:p w14:paraId="3F9B61EC" w14:textId="31EFCA6A" w:rsidR="002B752D" w:rsidRPr="008035DB" w:rsidRDefault="002B752D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838"/>
        <w:gridCol w:w="3402"/>
        <w:gridCol w:w="1276"/>
        <w:gridCol w:w="3548"/>
      </w:tblGrid>
      <w:tr w:rsidR="002B752D" w:rsidRPr="008035DB" w14:paraId="6A63C666" w14:textId="77777777" w:rsidTr="003126F0">
        <w:trPr>
          <w:trHeight w:val="139"/>
        </w:trPr>
        <w:tc>
          <w:tcPr>
            <w:tcW w:w="1838" w:type="dxa"/>
            <w:vAlign w:val="center"/>
          </w:tcPr>
          <w:p w14:paraId="6296B2E8" w14:textId="0F820171" w:rsidR="002B752D" w:rsidRPr="008035DB" w:rsidRDefault="002B752D" w:rsidP="00AD08F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"/>
              <w:rFonts w:cs="Calibri"/>
              <w:szCs w:val="18"/>
            </w:rPr>
            <w:id w:val="325562686"/>
            <w:lock w:val="sdtLocked"/>
            <w:placeholder>
              <w:docPart w:val="E0ADEA9EC39642D8BAF01005BCC36665"/>
            </w:placeholder>
            <w:showingPlcHdr/>
            <w:comboBox>
              <w:listItem w:value="Elija un elemento."/>
              <w:listItem w:displayText="Gestión Estratégica" w:value="Gestión Estratégica"/>
              <w:listItem w:displayText="Gestión Comercial" w:value="Gestión Comercial"/>
              <w:listItem w:displayText="Gestión de Operaciones" w:value="Gestión de Operaciones"/>
              <w:listItem w:displayText="Gestión Humana" w:value="Gestión Humana"/>
              <w:listItem w:displayText="Gestión de Aprovisionamiento" w:value="Gestión de Aprovisionamiento"/>
              <w:listItem w:displayText="Gestión Financiera" w:value="Gestión Financiera"/>
              <w:listItem w:displayText="Gestión de Calidad y Servicio al Cliente" w:value="Gestión de Calidad y Servicio al Cliente"/>
            </w:comboBox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24"/>
            </w:rPr>
          </w:sdtEndPr>
          <w:sdtContent>
            <w:tc>
              <w:tcPr>
                <w:tcW w:w="3402" w:type="dxa"/>
                <w:vAlign w:val="center"/>
              </w:tcPr>
              <w:p w14:paraId="4A5A5DA0" w14:textId="3DB431AD" w:rsidR="002B752D" w:rsidRPr="003509D9" w:rsidRDefault="003509D9" w:rsidP="00AD08F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Calibri" w:hAnsi="Calibri" w:cs="Calibri"/>
                    <w:b w:val="0"/>
                    <w:bCs w:val="0"/>
                    <w:color w:val="auto"/>
                    <w:sz w:val="18"/>
                    <w:szCs w:val="18"/>
                  </w:rPr>
                </w:pPr>
                <w:r w:rsidRPr="003509D9">
                  <w:rPr>
                    <w:rStyle w:val="Textodelmarcadordeposicin"/>
                    <w:rFonts w:ascii="Calibri" w:hAnsi="Calibri" w:cs="Calibri"/>
                    <w:b w:val="0"/>
                    <w:bCs w:val="0"/>
                    <w:sz w:val="18"/>
                    <w:szCs w:val="18"/>
                  </w:rPr>
                  <w:t xml:space="preserve">Elija un Proceso               </w:t>
                </w:r>
              </w:p>
            </w:tc>
          </w:sdtContent>
        </w:sdt>
        <w:tc>
          <w:tcPr>
            <w:tcW w:w="1276" w:type="dxa"/>
            <w:vAlign w:val="center"/>
          </w:tcPr>
          <w:p w14:paraId="07C699D2" w14:textId="77777777" w:rsidR="002B752D" w:rsidRPr="008035DB" w:rsidRDefault="002B752D" w:rsidP="00AD08F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"/>
              <w:b w:val="0"/>
              <w:bCs w:val="0"/>
              <w:color w:val="auto"/>
            </w:rPr>
            <w:id w:val="492458652"/>
            <w:lock w:val="sdtLocked"/>
            <w:placeholder>
              <w:docPart w:val="5091E3D34BE74B71B25E016D575B9ABF"/>
            </w:placeholder>
            <w:showingPlcHdr/>
            <w:text/>
          </w:sdtPr>
          <w:sdtEndPr>
            <w:rPr>
              <w:rStyle w:val="dilig"/>
            </w:rPr>
          </w:sdtEndPr>
          <w:sdtContent>
            <w:tc>
              <w:tcPr>
                <w:tcW w:w="3548" w:type="dxa"/>
                <w:vAlign w:val="center"/>
              </w:tcPr>
              <w:p w14:paraId="6907C6D5" w14:textId="103B33CF" w:rsidR="002B752D" w:rsidRPr="003509D9" w:rsidRDefault="003509D9" w:rsidP="00AD08F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</w:tbl>
    <w:p w14:paraId="0A7A9812" w14:textId="1094EF5F" w:rsidR="002B752D" w:rsidRPr="008035DB" w:rsidRDefault="002B752D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843"/>
        <w:gridCol w:w="3410"/>
        <w:gridCol w:w="1268"/>
        <w:gridCol w:w="2263"/>
        <w:gridCol w:w="283"/>
        <w:gridCol w:w="458"/>
        <w:gridCol w:w="535"/>
        <w:gridCol w:w="283"/>
      </w:tblGrid>
      <w:tr w:rsidR="001D656F" w:rsidRPr="008035DB" w14:paraId="1FB5B756" w14:textId="77777777" w:rsidTr="00DD3013">
        <w:trPr>
          <w:trHeight w:val="52"/>
        </w:trPr>
        <w:tc>
          <w:tcPr>
            <w:tcW w:w="1843" w:type="dxa"/>
          </w:tcPr>
          <w:p w14:paraId="686F1356" w14:textId="579CA81A" w:rsidR="00CE7834" w:rsidRPr="008035DB" w:rsidRDefault="00CE7834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"/>
              <w:b w:val="0"/>
              <w:bCs w:val="0"/>
              <w:color w:val="auto"/>
            </w:rPr>
            <w:id w:val="-910148789"/>
            <w:lock w:val="sdtLocked"/>
            <w:placeholder>
              <w:docPart w:val="E3FECADCC8CF4475BCFCC2045E01BDBA"/>
            </w:placeholder>
            <w:showingPlcHdr/>
            <w:text/>
          </w:sdtPr>
          <w:sdtEndPr>
            <w:rPr>
              <w:rStyle w:val="dilig"/>
            </w:rPr>
          </w:sdtEndPr>
          <w:sdtContent>
            <w:tc>
              <w:tcPr>
                <w:tcW w:w="3410" w:type="dxa"/>
              </w:tcPr>
              <w:p w14:paraId="0845BB50" w14:textId="0BD1510C" w:rsidR="00CE7834" w:rsidRPr="003509D9" w:rsidRDefault="003509D9" w:rsidP="00DD301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1268" w:type="dxa"/>
          </w:tcPr>
          <w:p w14:paraId="762FA335" w14:textId="77777777" w:rsidR="00CE7834" w:rsidRPr="008035DB" w:rsidRDefault="00CE7834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id w:val="256104945"/>
            <w:placeholder>
              <w:docPart w:val="32423F73E144455E8B5B934DFA6CB730"/>
            </w:placeholder>
            <w:showingPlcHdr/>
            <w:date w:fullDate="2023-02-04T00:00:00Z">
              <w:dateFormat w:val="d/MM/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2263" w:type="dxa"/>
              </w:tcPr>
              <w:p w14:paraId="1C951C78" w14:textId="567BEC24" w:rsidR="00CE7834" w:rsidRPr="008035DB" w:rsidRDefault="003509D9" w:rsidP="00DD301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sz w:val="16"/>
                    <w:szCs w:val="16"/>
                  </w:rPr>
                  <w:t>Fecha</w:t>
                </w:r>
              </w:p>
            </w:tc>
          </w:sdtContent>
        </w:sdt>
        <w:tc>
          <w:tcPr>
            <w:tcW w:w="283" w:type="dxa"/>
          </w:tcPr>
          <w:p w14:paraId="1F71F6F2" w14:textId="40FAA70F" w:rsidR="00CE7834" w:rsidRPr="008035DB" w:rsidRDefault="004F5C6C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r w:rsidRPr="008035DB"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  <w:t>AM</w:t>
            </w:r>
          </w:p>
        </w:tc>
        <w:tc>
          <w:tcPr>
            <w:tcW w:w="458" w:type="dxa"/>
          </w:tcPr>
          <w:p w14:paraId="272E0EDD" w14:textId="773874A6" w:rsidR="00CE7834" w:rsidRPr="008035DB" w:rsidRDefault="00EF681B" w:rsidP="00DD3013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889854027"/>
                <w:placeholder>
                  <w:docPart w:val="B28D095568EC4C3CB24D78F61CB93ABD"/>
                </w:placeholder>
                <w:showingPlcHdr/>
                <w:comboBox>
                  <w:listItem w:value="Elija un elemento.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comboBox>
              </w:sdtPr>
              <w:sdtEndPr/>
              <w:sdtContent>
                <w:r w:rsidR="003509D9"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MM</w:t>
                </w:r>
              </w:sdtContent>
            </w:sdt>
          </w:p>
        </w:tc>
        <w:tc>
          <w:tcPr>
            <w:tcW w:w="535" w:type="dxa"/>
          </w:tcPr>
          <w:p w14:paraId="15EE91AF" w14:textId="1A4FFC16" w:rsidR="00CE7834" w:rsidRPr="008035DB" w:rsidRDefault="00EF681B" w:rsidP="00DD3013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1429652205"/>
                <w:placeholder>
                  <w:docPart w:val="244A6478E37449F0BCED5C4220080069"/>
                </w:placeholder>
                <w:showingPlcHdr/>
                <w:comboBox>
                  <w:listItem w:value="Elija un elemento."/>
                  <w:listItem w:displayText="P" w:value="P"/>
                  <w:listItem w:displayText="GE" w:value="GE"/>
                  <w:listItem w:displayText="GCA" w:value="GCA"/>
                  <w:listItem w:displayText="GC" w:value="GC"/>
                  <w:listItem w:displayText="GO" w:value="GO"/>
                  <w:listItem w:displayText="GH" w:value="GH"/>
                  <w:listItem w:displayText="GA" w:value="GA"/>
                  <w:listItem w:displayText="GF" w:value="GF"/>
                </w:comboBox>
              </w:sdtPr>
              <w:sdtEndPr/>
              <w:sdtContent>
                <w:r w:rsidR="003509D9" w:rsidRPr="008035DB">
                  <w:rPr>
                    <w:rStyle w:val="Textodelmarcadordeposicin"/>
                    <w:rFonts w:ascii="Montserrat Light" w:hAnsi="Montserrat Light"/>
                    <w:sz w:val="16"/>
                    <w:szCs w:val="16"/>
                  </w:rPr>
                  <w:t>P/P</w:t>
                </w:r>
              </w:sdtContent>
            </w:sdt>
          </w:p>
        </w:tc>
        <w:sdt>
          <w:sdtPr>
            <w:rPr>
              <w:rFonts w:ascii="Montserrat Light" w:hAnsi="Montserrat Light"/>
              <w:color w:val="auto"/>
              <w:sz w:val="16"/>
              <w:szCs w:val="16"/>
            </w:rPr>
            <w:id w:val="416443582"/>
            <w:placeholder>
              <w:docPart w:val="4010DD42207D422F99E12326D5A5C645"/>
            </w:placeholder>
            <w:showingPlcHdr/>
            <w:comboBox>
              <w:listItem w:value="Elija un elemento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EndPr>
            <w:rPr>
              <w:b w:val="0"/>
              <w:bCs w:val="0"/>
            </w:rPr>
          </w:sdtEndPr>
          <w:sdtContent>
            <w:tc>
              <w:tcPr>
                <w:tcW w:w="283" w:type="dxa"/>
              </w:tcPr>
              <w:p w14:paraId="721B6319" w14:textId="7A0D96F0" w:rsidR="00CE7834" w:rsidRPr="008035DB" w:rsidRDefault="003509D9" w:rsidP="00DD3013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sz w:val="16"/>
                    <w:szCs w:val="16"/>
                  </w:rPr>
                  <w:t>#</w:t>
                </w:r>
              </w:p>
            </w:tc>
          </w:sdtContent>
        </w:sdt>
      </w:tr>
    </w:tbl>
    <w:p w14:paraId="19B5E8F8" w14:textId="1D8E7471" w:rsidR="007C563F" w:rsidRPr="008035DB" w:rsidRDefault="007C563F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468E1399" w14:textId="3798294C" w:rsidR="007A38F4" w:rsidRDefault="007A38F4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</w:t>
      </w:r>
    </w:p>
    <w:p w14:paraId="1EAC7BDB" w14:textId="77777777" w:rsidR="00CF4096" w:rsidRPr="008035DB" w:rsidRDefault="00CF4096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0891031D" w14:textId="6B592E39" w:rsidR="00EA1CFB" w:rsidRPr="00CF4096" w:rsidRDefault="00D37C1F" w:rsidP="00EA1CFB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CF4096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Origen</w:t>
      </w:r>
      <w:r w:rsidR="000E5BCB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de la No Conformidad u Oportunidad</w:t>
      </w:r>
    </w:p>
    <w:p w14:paraId="2DC8EF63" w14:textId="7028D012" w:rsidR="007D6E94" w:rsidRPr="00655459" w:rsidRDefault="007D6E94" w:rsidP="00DE020C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0"/>
          <w:szCs w:val="10"/>
        </w:rPr>
      </w:pPr>
    </w:p>
    <w:p w14:paraId="6BA3C344" w14:textId="5D89196A" w:rsidR="00EB77C8" w:rsidRPr="008035DB" w:rsidRDefault="00EB77C8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1481920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656C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="009F4666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</w:t>
      </w:r>
      <w:r w:rsidR="00331A9A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1953819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1C7">
            <w:rPr>
              <w:rFonts w:ascii="MS Gothic" w:eastAsia="MS Gothic" w:hAnsi="MS Gothic" w:hint="eastAsia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</w:t>
      </w:r>
      <w:r w:rsidR="00DE020C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76058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D55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</w:p>
    <w:p w14:paraId="262DADE3" w14:textId="79D4E43F" w:rsidR="00A316E0" w:rsidRPr="00655459" w:rsidRDefault="00A316E0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22"/>
          <w:szCs w:val="22"/>
        </w:rPr>
      </w:pPr>
    </w:p>
    <w:p w14:paraId="3161CE48" w14:textId="5DE6EB66" w:rsidR="00A316E0" w:rsidRPr="008035DB" w:rsidRDefault="00A316E0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840781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105574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</w:t>
      </w:r>
      <w:r w:rsidR="00DE020C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1314761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D55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</w:p>
    <w:p w14:paraId="465D3386" w14:textId="561E7B1D" w:rsidR="00D37C1F" w:rsidRPr="008035DB" w:rsidRDefault="00D37C1F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11BEB7EB" w14:textId="399F700F" w:rsidR="00997F0A" w:rsidRDefault="00997F0A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2A6ED04" w14:textId="77777777" w:rsidR="00655459" w:rsidRPr="008035DB" w:rsidRDefault="00655459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18775621" w14:textId="13F0C7D2" w:rsidR="00D37C1F" w:rsidRDefault="003D7362" w:rsidP="00EA1CFB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bookmarkStart w:id="0" w:name="_Hlk126562753"/>
      <w:r w:rsidRPr="00655459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Descripción </w:t>
      </w:r>
      <w:r w:rsidR="00AF2C60" w:rsidRPr="00655459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de la situación que genera la Acción de Mejora</w:t>
      </w:r>
    </w:p>
    <w:bookmarkEnd w:id="0"/>
    <w:p w14:paraId="55192AFF" w14:textId="774C9484" w:rsidR="00C7193C" w:rsidRPr="00655459" w:rsidRDefault="00C7193C" w:rsidP="00C7193C">
      <w:pPr>
        <w:pStyle w:val="Textoennegritaazul"/>
        <w:tabs>
          <w:tab w:val="left" w:pos="9402"/>
        </w:tabs>
        <w:spacing w:after="0"/>
        <w:ind w:left="539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ab/>
      </w:r>
    </w:p>
    <w:tbl>
      <w:tblPr>
        <w:tblStyle w:val="Tablaconcuadrcula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0064"/>
      </w:tblGrid>
      <w:tr w:rsidR="00286F95" w:rsidRPr="008035DB" w14:paraId="1F385A36" w14:textId="77777777" w:rsidTr="007D306B">
        <w:trPr>
          <w:trHeight w:val="2041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659EFC0D" w14:textId="1322AE85" w:rsidR="00286F95" w:rsidRPr="008035DB" w:rsidRDefault="00EF681B" w:rsidP="00FE2820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Style w:val="dilig"/>
                </w:rPr>
                <w:id w:val="-1227598886"/>
                <w:placeholder>
                  <w:docPart w:val="DEF3A8A56E004F2AAE8D355770B4F6DA"/>
                </w:placeholder>
                <w:showingPlcHdr/>
                <w:text w:multiLine="1"/>
              </w:sdtPr>
              <w:sdtEndPr>
                <w:rPr>
                  <w:rStyle w:val="Estilo2"/>
                  <w:rFonts w:ascii="Montserrat Light" w:hAnsi="Montserrat Light"/>
                  <w:color w:val="0D0D0D" w:themeColor="accent5" w:themeTint="F2"/>
                  <w:sz w:val="16"/>
                  <w:szCs w:val="16"/>
                </w:rPr>
              </w:sdtEndPr>
              <w:sdtContent>
                <w:r w:rsidR="004379B6" w:rsidRPr="003509D9">
                  <w:rPr>
                    <w:rStyle w:val="Textodelmarcadordeposicin"/>
                    <w:rFonts w:ascii="Calibri" w:hAnsi="Calibri" w:cs="Calibri"/>
                    <w:b w:val="0"/>
                    <w:bCs w:val="0"/>
                    <w:sz w:val="18"/>
                    <w:szCs w:val="18"/>
                  </w:rPr>
                  <w:t>Haga clic o pulse aquí para escribir texto.</w:t>
                </w:r>
              </w:sdtContent>
            </w:sdt>
          </w:p>
        </w:tc>
      </w:tr>
    </w:tbl>
    <w:p w14:paraId="5F6F770E" w14:textId="77777777" w:rsidR="00A60015" w:rsidRDefault="00A60015" w:rsidP="00DF78DA">
      <w:pPr>
        <w:pStyle w:val="Textoennegritaazul"/>
        <w:tabs>
          <w:tab w:val="left" w:pos="284"/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3F40EC5" w14:textId="77777777" w:rsidR="00530E00" w:rsidRDefault="00530E00" w:rsidP="00530E00">
      <w:pPr>
        <w:pStyle w:val="Textoennegritaazul"/>
        <w:tabs>
          <w:tab w:val="left" w:pos="284"/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4"/>
          <w:szCs w:val="14"/>
        </w:rPr>
      </w:pPr>
    </w:p>
    <w:p w14:paraId="4103D182" w14:textId="77777777" w:rsidR="00B459B5" w:rsidRPr="00530E00" w:rsidRDefault="00B459B5" w:rsidP="00530E00">
      <w:pPr>
        <w:pStyle w:val="Textoennegritaazul"/>
        <w:tabs>
          <w:tab w:val="left" w:pos="284"/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4"/>
          <w:szCs w:val="14"/>
        </w:rPr>
      </w:pPr>
    </w:p>
    <w:p w14:paraId="63080FC6" w14:textId="1318E6BC" w:rsidR="005C4F67" w:rsidRPr="00530E00" w:rsidRDefault="00FE2820" w:rsidP="005C4F67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530E00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Análisis de causa raíz</w:t>
      </w:r>
    </w:p>
    <w:p w14:paraId="4AF8901C" w14:textId="770405AB" w:rsidR="005C4F67" w:rsidRPr="008035DB" w:rsidRDefault="005C4F67" w:rsidP="002A489D">
      <w:pPr>
        <w:pStyle w:val="Textoennegritaazul"/>
        <w:tabs>
          <w:tab w:val="left" w:pos="1346"/>
        </w:tabs>
        <w:spacing w:after="0"/>
        <w:ind w:left="539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78740D7F" w14:textId="5CDDBBD1" w:rsidR="00A60015" w:rsidRPr="008035DB" w:rsidRDefault="00A60015" w:rsidP="00A60015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80" w:firstRow="0" w:lastRow="0" w:firstColumn="1" w:lastColumn="0" w:noHBand="0" w:noVBand="1"/>
      </w:tblPr>
      <w:tblGrid>
        <w:gridCol w:w="6945"/>
      </w:tblGrid>
      <w:tr w:rsidR="00953B75" w:rsidRPr="008035DB" w14:paraId="10E3CC38" w14:textId="77777777" w:rsidTr="00EC67F5">
        <w:trPr>
          <w:trHeight w:val="903"/>
        </w:trPr>
        <w:sdt>
          <w:sdtPr>
            <w:rPr>
              <w:rStyle w:val="dilig"/>
            </w:rPr>
            <w:id w:val="-295067014"/>
            <w:lock w:val="sdtLocked"/>
            <w:placeholder>
              <w:docPart w:val="F6E9C10216724C9CBD38BF880AA3E24E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0319D3ED" w14:textId="189D4276" w:rsidR="00953B75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953B75" w:rsidRPr="008035DB" w14:paraId="395A9515" w14:textId="77777777" w:rsidTr="00EC67F5">
        <w:trPr>
          <w:trHeight w:val="137"/>
        </w:trPr>
        <w:tc>
          <w:tcPr>
            <w:tcW w:w="6945" w:type="dxa"/>
          </w:tcPr>
          <w:p w14:paraId="0E1E3EC4" w14:textId="77777777" w:rsidR="00953B75" w:rsidRPr="008035DB" w:rsidRDefault="00953B75" w:rsidP="00624326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953B75" w:rsidRPr="008035DB" w14:paraId="634D08BD" w14:textId="77777777" w:rsidTr="00EC67F5">
        <w:trPr>
          <w:trHeight w:val="907"/>
        </w:trPr>
        <w:sdt>
          <w:sdtPr>
            <w:rPr>
              <w:rStyle w:val="dilig"/>
            </w:rPr>
            <w:id w:val="909587957"/>
            <w:lock w:val="sdtLocked"/>
            <w:placeholder>
              <w:docPart w:val="F278DFE789FB408EBE1D56D3BD56EEAE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63162317" w14:textId="6F370AFE" w:rsidR="00953B75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953B75" w:rsidRPr="008035DB" w14:paraId="6550950A" w14:textId="77777777" w:rsidTr="00EC67F5">
        <w:trPr>
          <w:trHeight w:val="141"/>
        </w:trPr>
        <w:tc>
          <w:tcPr>
            <w:tcW w:w="6945" w:type="dxa"/>
          </w:tcPr>
          <w:p w14:paraId="1D551D45" w14:textId="77777777" w:rsidR="00953B75" w:rsidRPr="008035DB" w:rsidRDefault="00953B75" w:rsidP="00A01ADC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953B75" w:rsidRPr="008035DB" w14:paraId="483B49D3" w14:textId="77777777" w:rsidTr="00EC67F5">
        <w:trPr>
          <w:trHeight w:val="891"/>
        </w:trPr>
        <w:sdt>
          <w:sdtPr>
            <w:rPr>
              <w:rStyle w:val="dilig"/>
            </w:rPr>
            <w:id w:val="-1278330616"/>
            <w:lock w:val="sdtLocked"/>
            <w:placeholder>
              <w:docPart w:val="C5A724156DEE41FABC2C6C32304CE982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5F728A94" w14:textId="01C8E720" w:rsidR="00953B75" w:rsidRPr="008035DB" w:rsidRDefault="007D306B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8751E9" w:rsidRPr="008035DB" w14:paraId="389BF3AE" w14:textId="77777777" w:rsidTr="00EC67F5">
        <w:trPr>
          <w:trHeight w:val="56"/>
        </w:trPr>
        <w:tc>
          <w:tcPr>
            <w:tcW w:w="6945" w:type="dxa"/>
          </w:tcPr>
          <w:p w14:paraId="46E775B8" w14:textId="77777777" w:rsidR="008751E9" w:rsidRPr="008035DB" w:rsidRDefault="008751E9" w:rsidP="008751E9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8751E9" w:rsidRPr="008035DB" w14:paraId="65FFA83D" w14:textId="77777777" w:rsidTr="00EC67F5">
        <w:trPr>
          <w:trHeight w:val="881"/>
        </w:trPr>
        <w:sdt>
          <w:sdtPr>
            <w:rPr>
              <w:rStyle w:val="dilig"/>
            </w:rPr>
            <w:id w:val="1653945241"/>
            <w:lock w:val="sdtLocked"/>
            <w:placeholder>
              <w:docPart w:val="779AB79FAEE54E86AD276195C211BC28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1D4E7588" w14:textId="5A223D51" w:rsidR="008751E9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8751E9" w:rsidRPr="008035DB" w14:paraId="4A927AB1" w14:textId="77777777" w:rsidTr="00EC67F5">
        <w:trPr>
          <w:trHeight w:val="56"/>
        </w:trPr>
        <w:tc>
          <w:tcPr>
            <w:tcW w:w="6945" w:type="dxa"/>
          </w:tcPr>
          <w:p w14:paraId="642A6C88" w14:textId="77777777" w:rsidR="008751E9" w:rsidRPr="008035DB" w:rsidRDefault="008751E9" w:rsidP="00332F5F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8751E9" w:rsidRPr="008035DB" w14:paraId="0CD6313C" w14:textId="77777777" w:rsidTr="00EC67F5">
        <w:trPr>
          <w:trHeight w:val="743"/>
        </w:trPr>
        <w:sdt>
          <w:sdtPr>
            <w:rPr>
              <w:rStyle w:val="dilig"/>
            </w:rPr>
            <w:id w:val="-1063948073"/>
            <w:lock w:val="sdtLocked"/>
            <w:placeholder>
              <w:docPart w:val="AFA6C6C12A194D55B2DC03660526FF49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0885B750" w14:textId="6DB8D261" w:rsidR="008751E9" w:rsidRPr="008035DB" w:rsidRDefault="00090F44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</w:tbl>
    <w:p w14:paraId="31457AEB" w14:textId="20AC5C21" w:rsidR="00181A1E" w:rsidRPr="008035DB" w:rsidRDefault="00181A1E" w:rsidP="00181A1E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D32A8AF" w14:textId="28A09F47" w:rsidR="00256B15" w:rsidRPr="00571ECE" w:rsidRDefault="004B366B" w:rsidP="00256B15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571ECE">
        <w:rPr>
          <w:rFonts w:ascii="Montserrat SemiBold" w:hAnsi="Montserrat SemiBold"/>
          <w:b w:val="0"/>
          <w:bCs w:val="0"/>
          <w:color w:val="auto"/>
          <w:sz w:val="20"/>
          <w:szCs w:val="20"/>
        </w:rPr>
        <w:lastRenderedPageBreak/>
        <w:t>Plan de Acción</w:t>
      </w:r>
    </w:p>
    <w:tbl>
      <w:tblPr>
        <w:tblStyle w:val="Tablaconcuadrculaclara"/>
        <w:tblW w:w="480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6"/>
        <w:gridCol w:w="2452"/>
        <w:gridCol w:w="1697"/>
        <w:gridCol w:w="715"/>
        <w:gridCol w:w="2266"/>
        <w:gridCol w:w="1963"/>
        <w:gridCol w:w="715"/>
      </w:tblGrid>
      <w:tr w:rsidR="00145269" w:rsidRPr="00FC48B2" w14:paraId="1AD11C92" w14:textId="77777777" w:rsidTr="0037227E">
        <w:trPr>
          <w:trHeight w:val="351"/>
        </w:trPr>
        <w:tc>
          <w:tcPr>
            <w:tcW w:w="117" w:type="pct"/>
            <w:shd w:val="clear" w:color="auto" w:fill="EC4A78"/>
            <w:vAlign w:val="center"/>
          </w:tcPr>
          <w:p w14:paraId="61F26DA0" w14:textId="1A796FC8" w:rsidR="00E721BB" w:rsidRPr="00F56868" w:rsidRDefault="00E721BB" w:rsidP="00F56868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FFFFFF" w:themeColor="background1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FFFFFF" w:themeColor="background1"/>
                <w:sz w:val="12"/>
                <w:szCs w:val="12"/>
              </w:rPr>
              <w:t>#</w:t>
            </w:r>
          </w:p>
        </w:tc>
        <w:tc>
          <w:tcPr>
            <w:tcW w:w="1221" w:type="pct"/>
            <w:shd w:val="clear" w:color="auto" w:fill="EC4A78"/>
            <w:vAlign w:val="center"/>
          </w:tcPr>
          <w:p w14:paraId="2C646F83" w14:textId="20756825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Actividad</w:t>
            </w:r>
          </w:p>
        </w:tc>
        <w:tc>
          <w:tcPr>
            <w:tcW w:w="845" w:type="pct"/>
            <w:shd w:val="clear" w:color="auto" w:fill="EC4A78"/>
            <w:vAlign w:val="center"/>
          </w:tcPr>
          <w:p w14:paraId="20ED816E" w14:textId="4BE9F366" w:rsidR="00E721BB" w:rsidRPr="00067E05" w:rsidRDefault="00E721BB" w:rsidP="00F70B32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Responsable</w:t>
            </w:r>
          </w:p>
        </w:tc>
        <w:tc>
          <w:tcPr>
            <w:tcW w:w="356" w:type="pct"/>
            <w:shd w:val="clear" w:color="auto" w:fill="EC4A78"/>
            <w:vAlign w:val="center"/>
          </w:tcPr>
          <w:p w14:paraId="08CD2710" w14:textId="01E19E1A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Fecha de ejecución</w:t>
            </w:r>
          </w:p>
        </w:tc>
        <w:tc>
          <w:tcPr>
            <w:tcW w:w="1128" w:type="pct"/>
            <w:shd w:val="clear" w:color="auto" w:fill="EC4A78"/>
            <w:vAlign w:val="center"/>
          </w:tcPr>
          <w:p w14:paraId="19C38618" w14:textId="5EF5D1B3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Seguimiento y Evidencia de ejecución</w:t>
            </w:r>
          </w:p>
        </w:tc>
        <w:tc>
          <w:tcPr>
            <w:tcW w:w="977" w:type="pct"/>
            <w:shd w:val="clear" w:color="auto" w:fill="EC4A78"/>
            <w:vAlign w:val="center"/>
          </w:tcPr>
          <w:p w14:paraId="6CBBBDED" w14:textId="64B6651F" w:rsidR="00E721BB" w:rsidRPr="00067E05" w:rsidRDefault="00E721BB" w:rsidP="00E721BB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Responsable</w:t>
            </w:r>
          </w:p>
        </w:tc>
        <w:tc>
          <w:tcPr>
            <w:tcW w:w="356" w:type="pct"/>
            <w:shd w:val="clear" w:color="auto" w:fill="EC4A78"/>
          </w:tcPr>
          <w:p w14:paraId="75FA8CEE" w14:textId="15C2C993" w:rsidR="00E721BB" w:rsidRPr="00067E05" w:rsidRDefault="00E721BB" w:rsidP="00FE7954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Fecha de ejecución</w:t>
            </w:r>
          </w:p>
        </w:tc>
      </w:tr>
      <w:tr w:rsidR="00145269" w:rsidRPr="00FC48B2" w14:paraId="44E4778D" w14:textId="77777777" w:rsidTr="0037227E">
        <w:trPr>
          <w:trHeight w:val="416"/>
        </w:trPr>
        <w:tc>
          <w:tcPr>
            <w:tcW w:w="117" w:type="pct"/>
            <w:vAlign w:val="center"/>
          </w:tcPr>
          <w:p w14:paraId="6341C17D" w14:textId="13745B05" w:rsidR="00E721BB" w:rsidRPr="00F56868" w:rsidRDefault="00E721BB" w:rsidP="00F56868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1</w:t>
            </w:r>
          </w:p>
        </w:tc>
        <w:sdt>
          <w:sdtPr>
            <w:rPr>
              <w:rStyle w:val="dilig"/>
            </w:rPr>
            <w:id w:val="1856688492"/>
            <w:lock w:val="sdtLocked"/>
            <w:placeholder>
              <w:docPart w:val="F015E58DB10D425E8FE6182630104AF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6CA8B7F1" w14:textId="2611AA25" w:rsidR="00E721BB" w:rsidRPr="00FC48B2" w:rsidRDefault="00E721BB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1293180110"/>
            <w:lock w:val="sdtLocked"/>
            <w:placeholder>
              <w:docPart w:val="6FA0D8576B534BD5A8141A1B29E14EB9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651F15AB" w14:textId="4AA14A6E" w:rsidR="00E721BB" w:rsidRPr="00FC48B2" w:rsidRDefault="006F4AA2" w:rsidP="00F70B32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984611437"/>
            <w:lock w:val="sdtLocked"/>
            <w:placeholder>
              <w:docPart w:val="EFD093812B5346A094CAB8C7AA5009F7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230A9ADC" w14:textId="0343D449" w:rsidR="00E721BB" w:rsidRPr="00F22498" w:rsidRDefault="00E721BB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563283737"/>
            <w:lock w:val="sdtLocked"/>
            <w:placeholder>
              <w:docPart w:val="0DB4C89DCE92455385DC414756A918F5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C8930F7" w14:textId="126D3C25" w:rsidR="00E721BB" w:rsidRPr="00FC48B2" w:rsidRDefault="00E721BB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895730629"/>
            <w:placeholder>
              <w:docPart w:val="3BC4EEC0A9AA4D00A3A2CC88154FD09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481C7CAA" w14:textId="24FA5F1C" w:rsidR="00E721BB" w:rsidRPr="00F22498" w:rsidRDefault="00CD3C39" w:rsidP="0037227E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805515459"/>
            <w:placeholder>
              <w:docPart w:val="A2F1B2FECF4A48F983FCE698DB0C9DB2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524015A9" w14:textId="3EA72BDA" w:rsidR="00E721BB" w:rsidRPr="00FC48B2" w:rsidRDefault="0005671F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C0D4ECE" w14:textId="77777777" w:rsidTr="007C2C2E">
        <w:trPr>
          <w:trHeight w:val="408"/>
        </w:trPr>
        <w:tc>
          <w:tcPr>
            <w:tcW w:w="117" w:type="pct"/>
            <w:vAlign w:val="center"/>
          </w:tcPr>
          <w:p w14:paraId="2A347063" w14:textId="71D48609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2</w:t>
            </w:r>
          </w:p>
        </w:tc>
        <w:sdt>
          <w:sdtPr>
            <w:rPr>
              <w:rStyle w:val="dilig"/>
            </w:rPr>
            <w:id w:val="1063528931"/>
            <w:placeholder>
              <w:docPart w:val="1DB29EDA6C71463284ACDA0D8960EC0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8C85D55" w14:textId="54E34B19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1020744201"/>
            <w:placeholder>
              <w:docPart w:val="86B138E0FA2A4D0BAFCE766BEB85C960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76EFEDA6" w14:textId="3169BC14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849983434"/>
            <w:placeholder>
              <w:docPart w:val="CDB5D00CAEDD43A194893353991E5236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79B157C6" w14:textId="4FE89A57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943257844"/>
            <w:placeholder>
              <w:docPart w:val="9439F6E91C03439FA7743E9765EB9E0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EE3B3EF" w14:textId="6E175052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1871876281"/>
            <w:placeholder>
              <w:docPart w:val="0B5534764D8C4E37B123CCEEFEA5D26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65497E5C" w14:textId="1EDC5414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549957252"/>
            <w:placeholder>
              <w:docPart w:val="19068DE57C4C4D3E98A81A9447282D14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0B625E2B" w14:textId="23D95361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049B369B" w14:textId="77777777" w:rsidTr="007C2C2E">
        <w:trPr>
          <w:trHeight w:val="428"/>
        </w:trPr>
        <w:tc>
          <w:tcPr>
            <w:tcW w:w="117" w:type="pct"/>
            <w:vAlign w:val="center"/>
          </w:tcPr>
          <w:p w14:paraId="0F836579" w14:textId="01270275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3</w:t>
            </w:r>
          </w:p>
        </w:tc>
        <w:sdt>
          <w:sdtPr>
            <w:rPr>
              <w:rStyle w:val="dilig"/>
            </w:rPr>
            <w:id w:val="1077172597"/>
            <w:placeholder>
              <w:docPart w:val="D5B44E2FB91C41B0A891B1AFA091D189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ED8835C" w14:textId="1FC02BCF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309632779"/>
            <w:placeholder>
              <w:docPart w:val="D290BAAD2C2244D195D6C8D550FC6163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3D68EBE" w14:textId="431CF687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597089282"/>
            <w:placeholder>
              <w:docPart w:val="A5A59F17E6964924856E1BF1BE96360A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1334474D" w14:textId="0769A5C1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226106048"/>
            <w:placeholder>
              <w:docPart w:val="EF1BA9A6AB57403A85FEB12C1CCD7B95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33B2BB75" w14:textId="7B143A02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1832258167"/>
            <w:placeholder>
              <w:docPart w:val="157B048169E548548015A72D627430BF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3CDFA60F" w14:textId="6A530FD8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836726155"/>
            <w:placeholder>
              <w:docPart w:val="86F262E6CCD947E49D475141FBAC17F6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5A43A613" w14:textId="0BA968D0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6BBE3891" w14:textId="77777777" w:rsidTr="007C2C2E">
        <w:trPr>
          <w:trHeight w:val="406"/>
        </w:trPr>
        <w:tc>
          <w:tcPr>
            <w:tcW w:w="117" w:type="pct"/>
            <w:vAlign w:val="center"/>
          </w:tcPr>
          <w:p w14:paraId="30F98D65" w14:textId="5095E74B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4</w:t>
            </w:r>
          </w:p>
        </w:tc>
        <w:sdt>
          <w:sdtPr>
            <w:rPr>
              <w:rStyle w:val="dilig"/>
            </w:rPr>
            <w:id w:val="-1719651716"/>
            <w:placeholder>
              <w:docPart w:val="8E26249322A34726A6E6EBD4933D72E7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70B22AAA" w14:textId="0381BD39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992705517"/>
            <w:placeholder>
              <w:docPart w:val="6D44CAF7E79A490DA3C5EB0A199EE46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497B0EBD" w14:textId="63309D0B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613817325"/>
            <w:placeholder>
              <w:docPart w:val="1F608A248996438EA9DDF3866A3861C0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7E1BA6D4" w14:textId="49CAE815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883061192"/>
            <w:placeholder>
              <w:docPart w:val="D7E6614ABEE349FB8DE8CE164E9390E5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645BF9CD" w14:textId="5628BBDD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983976678"/>
            <w:placeholder>
              <w:docPart w:val="2F2F66B5821A4B5185728415F4E98C98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9F5AFEF" w14:textId="4EE186BA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380989595"/>
            <w:placeholder>
              <w:docPart w:val="E980DA4540CC4475B69B2D365FB875D8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66E784C4" w14:textId="23F00FF7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3E35E680" w14:textId="77777777" w:rsidTr="007C2C2E">
        <w:trPr>
          <w:trHeight w:val="412"/>
        </w:trPr>
        <w:tc>
          <w:tcPr>
            <w:tcW w:w="117" w:type="pct"/>
            <w:vAlign w:val="center"/>
          </w:tcPr>
          <w:p w14:paraId="5B739F4D" w14:textId="21D70935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5</w:t>
            </w:r>
          </w:p>
        </w:tc>
        <w:sdt>
          <w:sdtPr>
            <w:rPr>
              <w:rStyle w:val="dilig"/>
            </w:rPr>
            <w:id w:val="878981177"/>
            <w:placeholder>
              <w:docPart w:val="98F86B684FE347849FC7F74C0635AA1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7DB33199" w14:textId="28A00275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865596955"/>
            <w:placeholder>
              <w:docPart w:val="003C833ABE964E88885DF59A5021CF67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97426D8" w14:textId="76F79C4A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815012177"/>
            <w:placeholder>
              <w:docPart w:val="8A241D74CCE14FD9B48ED83B4EC2027F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5E82B89C" w14:textId="58A18923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7739182"/>
            <w:placeholder>
              <w:docPart w:val="0F21A9B1334B46398E1D8712AC284260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59625A9A" w14:textId="30760A15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874885803"/>
            <w:placeholder>
              <w:docPart w:val="465C2FB8BF0F46228E3CA59348E57B67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3E367FFA" w14:textId="5B6E562E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314463983"/>
            <w:placeholder>
              <w:docPart w:val="3E2FA4BC84624E01BC9813D8C591771C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5358F00A" w14:textId="39AC2898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4A8C9FCD" w14:textId="77777777" w:rsidTr="007C2C2E">
        <w:trPr>
          <w:trHeight w:val="418"/>
        </w:trPr>
        <w:tc>
          <w:tcPr>
            <w:tcW w:w="117" w:type="pct"/>
            <w:vAlign w:val="center"/>
          </w:tcPr>
          <w:p w14:paraId="6132234E" w14:textId="5188F6D7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6</w:t>
            </w:r>
          </w:p>
        </w:tc>
        <w:sdt>
          <w:sdtPr>
            <w:rPr>
              <w:rStyle w:val="dilig"/>
            </w:rPr>
            <w:id w:val="1980108286"/>
            <w:placeholder>
              <w:docPart w:val="5DAFEFDF54E5401E9A4A89569DB1A235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5B8151E2" w14:textId="1137035F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2089411278"/>
            <w:placeholder>
              <w:docPart w:val="9086EB9B164B4E1AA4111276A019E9CB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B355A84" w14:textId="2D6D7C65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796642267"/>
            <w:placeholder>
              <w:docPart w:val="32F0CAF65FA74480AFC0E505723E09E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0B2F302F" w14:textId="2A823B10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-1037343642"/>
            <w:placeholder>
              <w:docPart w:val="B8AB0D16D4634C1DB56CA749204FA756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4E2F86B2" w14:textId="7954E5A9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85142018"/>
            <w:placeholder>
              <w:docPart w:val="1CCA8C3CFB324BCB89EB2035C363EE3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C46C920" w14:textId="1A62F9FB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324079862"/>
            <w:placeholder>
              <w:docPart w:val="2E3432B6FF27495FB7C210F9888BB84B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1F32DEC8" w14:textId="38B48B65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07A2F23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50B7C32E" w14:textId="0E7285FA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7</w:t>
            </w:r>
          </w:p>
        </w:tc>
        <w:sdt>
          <w:sdtPr>
            <w:rPr>
              <w:rStyle w:val="dilig"/>
            </w:rPr>
            <w:id w:val="-957879627"/>
            <w:placeholder>
              <w:docPart w:val="413541966E0040D89CB7CFF90977F173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4C789DD" w14:textId="4AC5DDD6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2033870449"/>
            <w:placeholder>
              <w:docPart w:val="0141D6E8103F44C082C0810616839C77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052FD7E6" w14:textId="2A912140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479890804"/>
            <w:placeholder>
              <w:docPart w:val="A9CB287AE42348D3A9AD789EFAFF218E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6600A811" w14:textId="02E5594D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734118080"/>
            <w:placeholder>
              <w:docPart w:val="7D09055A08EC44EABC1DFDA51C0B7E2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79F6FB9" w14:textId="25657F0B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5931428"/>
            <w:placeholder>
              <w:docPart w:val="BAC9CD460A5946228D060E547AF6E58A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4B07431D" w14:textId="28AFFC6F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558396187"/>
            <w:placeholder>
              <w:docPart w:val="873A663889F844D49F4477161F557C5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01BBEF86" w14:textId="4A1DA8C5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7150CF4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2A9089B6" w14:textId="0A6E7A18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8</w:t>
            </w:r>
          </w:p>
        </w:tc>
        <w:sdt>
          <w:sdtPr>
            <w:rPr>
              <w:rStyle w:val="dilig"/>
            </w:rPr>
            <w:id w:val="-1659606982"/>
            <w:placeholder>
              <w:docPart w:val="288626B8B6F74046BAF412901FB72103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05FFCF3B" w14:textId="64012BD9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757584735"/>
            <w:placeholder>
              <w:docPart w:val="938FB2CCBD8B4C058DC82C923BD19B6B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53450D1" w14:textId="09BCD92E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127818363"/>
            <w:placeholder>
              <w:docPart w:val="B6015FE3B748406EA55FDD745918D12B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41BDC22E" w14:textId="6EBD191D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251938321"/>
            <w:placeholder>
              <w:docPart w:val="0D6F8DC440EA425ABA64487A8EC5CFE2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54884195" w14:textId="24E73428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254173681"/>
            <w:placeholder>
              <w:docPart w:val="2C5E05AECBDC4A4B8AC11551E592D35D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661CA2A8" w14:textId="5CD46E80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2032764204"/>
            <w:placeholder>
              <w:docPart w:val="6F5C625D2D21495C83CB80D5F8A51BA7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3CF18BDD" w14:textId="1AAF9FDD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B111BD7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59065B0D" w14:textId="4B4EA8FC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9</w:t>
            </w:r>
          </w:p>
        </w:tc>
        <w:sdt>
          <w:sdtPr>
            <w:rPr>
              <w:rStyle w:val="dilig"/>
            </w:rPr>
            <w:id w:val="1638223716"/>
            <w:placeholder>
              <w:docPart w:val="0EF9184D993C4E468877A6FED81C7DA8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63DFE2C1" w14:textId="08FBC5CB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371768680"/>
            <w:placeholder>
              <w:docPart w:val="01919D41CA324A93A4F992A7C02D7F1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41589EB9" w14:textId="011BD7EF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2142225684"/>
            <w:placeholder>
              <w:docPart w:val="F50DC74E79A94E9D839E99C40EED19BC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1F0AE892" w14:textId="7F9333A7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250850324"/>
            <w:placeholder>
              <w:docPart w:val="71B43DEE17DB463F8B09EE59BB065C08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16318E1" w14:textId="152BC4BE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479378968"/>
            <w:placeholder>
              <w:docPart w:val="ECFEBFDA4CA841D68647F05E7862AA93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9E70709" w14:textId="3475174A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46802783"/>
            <w:placeholder>
              <w:docPart w:val="E3A78646979A4841A859C9549819E690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6119CBF6" w14:textId="3FB3DEC3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74948A41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1FDAB8A9" w14:textId="0A433C64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10</w:t>
            </w:r>
          </w:p>
        </w:tc>
        <w:sdt>
          <w:sdtPr>
            <w:rPr>
              <w:rStyle w:val="dilig"/>
            </w:rPr>
            <w:id w:val="529686365"/>
            <w:placeholder>
              <w:docPart w:val="F73079D19F704FE6AA6ED80C9AE4B111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24EAE70A" w14:textId="65C001A3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-1435816341"/>
            <w:placeholder>
              <w:docPart w:val="8E7BB8D951EC4AF4B0C9C0398A9C0B5C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6123E568" w14:textId="0B249FAF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833600103"/>
            <w:placeholder>
              <w:docPart w:val="6ADFE2E9EB1F497082768E06A153406E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62AE3496" w14:textId="79AA7E7D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05671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dilig"/>
            </w:rPr>
            <w:id w:val="1710452259"/>
            <w:placeholder>
              <w:docPart w:val="ADB7CCAC257449D7BFF79BA5AB35F571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1A2CF40F" w14:textId="4354390C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dilig"/>
            </w:rPr>
            <w:id w:val="1600682363"/>
            <w:placeholder>
              <w:docPart w:val="5170F19A523E47C29A7E62E5615CB8E0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0340E0B7" w14:textId="67E388AB" w:rsidR="00CD3C39" w:rsidRPr="00F22498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528134143"/>
            <w:placeholder>
              <w:docPart w:val="6229CE63D8C04027B166B994418EE83D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56" w:type="pct"/>
                <w:vAlign w:val="center"/>
              </w:tcPr>
              <w:p w14:paraId="0DA6A757" w14:textId="3ED803AB" w:rsidR="00CD3C39" w:rsidRPr="00FC48B2" w:rsidRDefault="00CD3C3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</w:tbl>
    <w:p w14:paraId="2A721B50" w14:textId="77777777" w:rsidR="00571ECE" w:rsidRPr="008035DB" w:rsidRDefault="00571ECE" w:rsidP="00256B15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15A0F3D" w14:textId="5A9E3C4A" w:rsidR="00591122" w:rsidRPr="00571ECE" w:rsidRDefault="00875901" w:rsidP="00A51B6E">
      <w:pPr>
        <w:pStyle w:val="Textoennegritaazul"/>
        <w:numPr>
          <w:ilvl w:val="0"/>
          <w:numId w:val="2"/>
        </w:numPr>
        <w:tabs>
          <w:tab w:val="left" w:pos="284"/>
          <w:tab w:val="left" w:pos="1346"/>
        </w:tabs>
        <w:ind w:left="567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Evaluación de </w:t>
      </w:r>
      <w:r w:rsidR="00591122" w:rsidRPr="00571ECE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Riesgos</w:t>
      </w:r>
      <w:r w:rsidR="006B34C7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/Oportunidad</w:t>
      </w: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y Cierre</w:t>
      </w:r>
      <w:r w:rsidR="009A2C01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de la Acción de Mejora</w:t>
      </w:r>
    </w:p>
    <w:p w14:paraId="6B15EAE1" w14:textId="3E22BC9D" w:rsidR="00C4494D" w:rsidRPr="008035DB" w:rsidRDefault="007220DF" w:rsidP="004E7DE2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noProof/>
          <w:sz w:val="16"/>
          <w:szCs w:val="16"/>
          <w:lang w:bidi="es-ES"/>
        </w:rPr>
        <mc:AlternateContent>
          <mc:Choice Requires="wpg">
            <w:drawing>
              <wp:anchor distT="0" distB="0" distL="114300" distR="114300" simplePos="0" relativeHeight="251644920" behindDoc="1" locked="0" layoutInCell="1" allowOverlap="1" wp14:anchorId="323F5805" wp14:editId="5F5E55F8">
                <wp:simplePos x="0" y="0"/>
                <wp:positionH relativeFrom="column">
                  <wp:posOffset>80645</wp:posOffset>
                </wp:positionH>
                <wp:positionV relativeFrom="paragraph">
                  <wp:posOffset>88265</wp:posOffset>
                </wp:positionV>
                <wp:extent cx="6639005" cy="2799401"/>
                <wp:effectExtent l="0" t="0" r="9525" b="127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005" cy="2799401"/>
                          <a:chOff x="0" y="0"/>
                          <a:chExt cx="8328025" cy="3433942"/>
                        </a:xfrm>
                      </wpg:grpSpPr>
                      <wps:wsp>
                        <wps:cNvPr id="162" name="Rectángulo: esquinas redondeadas 66">
                          <a:extLst>
                            <a:ext uri="{FF2B5EF4-FFF2-40B4-BE49-F238E27FC236}">
                              <a16:creationId xmlns:a16="http://schemas.microsoft.com/office/drawing/2014/main" id="{00000000-0008-0000-0000-0000A200000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328025" cy="3433942"/>
                          </a:xfrm>
                          <a:prstGeom prst="roundRect">
                            <a:avLst>
                              <a:gd name="adj" fmla="val 571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rtlCol="0" anchor="t"/>
                      </wps:wsp>
                      <wpg:grpSp>
                        <wpg:cNvPr id="268" name="Grupo 268"/>
                        <wpg:cNvGrpSpPr/>
                        <wpg:grpSpPr>
                          <a:xfrm>
                            <a:off x="131674" y="1687150"/>
                            <a:ext cx="1588909" cy="226153"/>
                            <a:chOff x="2126966" y="252690"/>
                            <a:chExt cx="2066935" cy="310307"/>
                          </a:xfrm>
                        </wpg:grpSpPr>
                        <wps:wsp>
                          <wps:cNvPr id="269" name="Rectángulo: esquinas redondeadas 269"/>
                          <wps:cNvSpPr/>
                          <wps:spPr>
                            <a:xfrm>
                              <a:off x="2126966" y="252690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3A6BA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Nuevo riesgo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70" name="Rectángulo: esquinas redondeadas 270"/>
                          <wps:cNvSpPr/>
                          <wps:spPr>
                            <a:xfrm>
                              <a:off x="3877280" y="258197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76" name="Grupo 276"/>
                        <wpg:cNvGrpSpPr/>
                        <wpg:grpSpPr>
                          <a:xfrm>
                            <a:off x="125323" y="2028699"/>
                            <a:ext cx="3950336" cy="1145986"/>
                            <a:chOff x="22913" y="-243257"/>
                            <a:chExt cx="3950738" cy="1484355"/>
                          </a:xfrm>
                        </wpg:grpSpPr>
                        <wps:wsp>
                          <wps:cNvPr id="187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BB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13" y="-243257"/>
                              <a:ext cx="3950738" cy="267137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01066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Descripción del nuevo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  <wps:wsp>
                          <wps:cNvPr id="167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A7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05" y="32063"/>
                              <a:ext cx="3934902" cy="1209035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g:grpSp>
                        <wpg:cNvPr id="275" name="Grupo 275"/>
                        <wpg:cNvGrpSpPr/>
                        <wpg:grpSpPr>
                          <a:xfrm>
                            <a:off x="4279392" y="555955"/>
                            <a:ext cx="3945890" cy="942862"/>
                            <a:chOff x="0" y="0"/>
                            <a:chExt cx="5436235" cy="954399"/>
                          </a:xfrm>
                        </wpg:grpSpPr>
                        <wps:wsp>
                          <wps:cNvPr id="168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A8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23822"/>
                              <a:ext cx="5436235" cy="730577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207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CF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5436235" cy="214993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E2094C" w14:textId="77777777" w:rsidR="004E7DE2" w:rsidRPr="00A23C03" w:rsidRDefault="004E7DE2" w:rsidP="004E7DE2">
                                <w:pPr>
                                  <w:shd w:val="clear" w:color="auto" w:fill="D1164C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Motivo ¿Por qué no aplica?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</wpg:grpSp>
                      <wpg:grpSp>
                        <wpg:cNvPr id="277" name="Grupo 277"/>
                        <wpg:cNvGrpSpPr/>
                        <wpg:grpSpPr>
                          <a:xfrm>
                            <a:off x="4264762" y="2025975"/>
                            <a:ext cx="3950335" cy="1136009"/>
                            <a:chOff x="0" y="-245340"/>
                            <a:chExt cx="3950738" cy="1462867"/>
                          </a:xfrm>
                        </wpg:grpSpPr>
                        <wps:wsp>
                          <wps:cNvPr id="209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D1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-245340"/>
                              <a:ext cx="3950738" cy="2667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B8659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Acción para mitigar el nuevo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  <wps:wsp>
                          <wps:cNvPr id="210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D2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4999"/>
                              <a:ext cx="3950335" cy="1192528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g:grpSp>
                        <wpg:cNvPr id="278" name="Grupo 278"/>
                        <wpg:cNvGrpSpPr/>
                        <wpg:grpSpPr>
                          <a:xfrm>
                            <a:off x="131674" y="555875"/>
                            <a:ext cx="3945890" cy="911187"/>
                            <a:chOff x="0" y="-81"/>
                            <a:chExt cx="5436235" cy="921856"/>
                          </a:xfrm>
                        </wpg:grpSpPr>
                        <wps:wsp>
                          <wps:cNvPr id="279" name="Rectángulo: esquinas redondeadas 115"/>
                          <wps:cNvSpPr/>
                          <wps:spPr>
                            <a:xfrm>
                              <a:off x="0" y="210992"/>
                              <a:ext cx="5436235" cy="710783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280" name="Rectángulo: esquinas redondeadas 111"/>
                          <wps:cNvSpPr/>
                          <wps:spPr>
                            <a:xfrm>
                              <a:off x="0" y="-81"/>
                              <a:ext cx="5436235" cy="214962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ADC0BA" w14:textId="77777777" w:rsidR="004E7DE2" w:rsidRPr="00A23C03" w:rsidRDefault="004E7DE2" w:rsidP="004E7DE2">
                                <w:pPr>
                                  <w:shd w:val="clear" w:color="auto" w:fill="D1164C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Actualización de la acción para mitigar el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</wpg:grpSp>
                      <wpg:grpSp>
                        <wpg:cNvPr id="281" name="Grupo 281"/>
                        <wpg:cNvGrpSpPr/>
                        <wpg:grpSpPr>
                          <a:xfrm>
                            <a:off x="168250" y="182880"/>
                            <a:ext cx="1596224" cy="222140"/>
                            <a:chOff x="2117450" y="426973"/>
                            <a:chExt cx="2076451" cy="304800"/>
                          </a:xfrm>
                        </wpg:grpSpPr>
                        <wps:wsp>
                          <wps:cNvPr id="282" name="Rectángulo: esquinas redondeadas 282"/>
                          <wps:cNvSpPr/>
                          <wps:spPr>
                            <a:xfrm>
                              <a:off x="2117450" y="426973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9EA65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Riesgo Existente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83" name="Rectángulo: esquinas redondeadas 283"/>
                          <wps:cNvSpPr/>
                          <wps:spPr>
                            <a:xfrm>
                              <a:off x="3877280" y="426973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84" name="Grupo 284"/>
                        <wpg:cNvGrpSpPr/>
                        <wpg:grpSpPr>
                          <a:xfrm>
                            <a:off x="4279392" y="182880"/>
                            <a:ext cx="1596224" cy="222140"/>
                            <a:chOff x="2117450" y="426973"/>
                            <a:chExt cx="2076451" cy="304800"/>
                          </a:xfrm>
                        </wpg:grpSpPr>
                        <wps:wsp>
                          <wps:cNvPr id="285" name="Rectángulo: esquinas redondeadas 285"/>
                          <wps:cNvSpPr/>
                          <wps:spPr>
                            <a:xfrm>
                              <a:off x="2117450" y="426973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FC49C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No Aplica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86" name="Rectángulo: esquinas redondeadas 286"/>
                          <wps:cNvSpPr/>
                          <wps:spPr>
                            <a:xfrm>
                              <a:off x="3877280" y="426973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F5805" id="Grupo 48" o:spid="_x0000_s1125" style="position:absolute;margin-left:6.35pt;margin-top:6.95pt;width:522.75pt;height:220.45pt;z-index:-251671560;mso-width-relative:margin;mso-height-relative:margin" coordsize="83280,3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">
                <v:roundrect id="Rectángulo: esquinas redondeadas 66" o:spid="_x0000_s1126" style="position:absolute;width:83280;height:34339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" fillcolor="#d8d8d8 [2732]" stroked="f" strokeweight=".5pt"/>
                <v:group id="Grupo 268" o:spid="_x0000_s1127" style="position:absolute;left:1316;top:16871;width:15889;height:2262" coordorigin="21269,2526" coordsize="20669,3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roundrect id="Rectángulo: esquinas redondeadas 269" o:spid="_x0000_s1128" style="position:absolute;left:21269;top:2526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" fillcolor="#d1164c" stroked="f" strokeweight="1pt">
                    <v:textbox inset=",0,,0">
                      <w:txbxContent>
                        <w:p w14:paraId="54C3A6BA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Nuevo riesgo</w:t>
                          </w:r>
                        </w:p>
                      </w:txbxContent>
                    </v:textbox>
                  </v:roundrect>
                  <v:roundrect id="Rectángulo: esquinas redondeadas 270" o:spid="_x0000_s1129" style="position:absolute;left:38772;top:2581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" fillcolor="white [3212]" stroked="f" strokeweight="1pt"/>
                </v:group>
                <v:group id="Grupo 276" o:spid="_x0000_s1130" style="position:absolute;left:1253;top:20286;width:39503;height:11460" coordorigin="229,-2432" coordsize="39507,14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roundrect id="Rectángulo: esquinas redondeadas 111" o:spid="_x0000_s1131" style="position:absolute;left:229;top:-2432;width:39507;height:2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" fillcolor="#d1164c" stroked="f" strokeweight="1pt">
                    <v:textbox inset=",0,,0">
                      <w:txbxContent>
                        <w:p w14:paraId="70E01066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Descripción del nuevo riesgo</w:t>
                          </w:r>
                        </w:p>
                      </w:txbxContent>
                    </v:textbox>
                  </v:roundrect>
                  <v:roundrect id="Rectángulo: esquinas redondeadas 115" o:spid="_x0000_s1132" style="position:absolute;left:254;top:320;width:39349;height:12090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" fillcolor="white [3212]" stroked="f" strokeweight="1pt"/>
                </v:group>
                <v:group id="Grupo 275" o:spid="_x0000_s1133" style="position:absolute;left:42793;top:5559;width:39459;height:9429" coordsize="54362,9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oundrect id="Rectángulo: esquinas redondeadas 115" o:spid="_x0000_s1134" style="position:absolute;top:2238;width:54362;height:7305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" fillcolor="white [3212]" stroked="f" strokeweight="1pt"/>
                  <v:roundrect id="Rectángulo: esquinas redondeadas 111" o:spid="_x0000_s1135" style="position:absolute;width:54362;height:21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" fillcolor="#d1164c" stroked="f" strokeweight="1pt">
                    <v:textbox inset=",0,,0">
                      <w:txbxContent>
                        <w:p w14:paraId="5EE2094C" w14:textId="77777777" w:rsidR="004E7DE2" w:rsidRPr="00A23C03" w:rsidRDefault="004E7DE2" w:rsidP="004E7DE2">
                          <w:pPr>
                            <w:shd w:val="clear" w:color="auto" w:fill="D1164C"/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Motivo ¿Por qué no aplica?</w:t>
                          </w:r>
                        </w:p>
                      </w:txbxContent>
                    </v:textbox>
                  </v:roundrect>
                </v:group>
                <v:group id="Grupo 277" o:spid="_x0000_s1136" style="position:absolute;left:42647;top:20259;width:39503;height:11360" coordorigin=",-2453" coordsize="39507,1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roundrect id="Rectángulo: esquinas redondeadas 111" o:spid="_x0000_s1137" style="position:absolute;top:-2453;width:39507;height:26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" fillcolor="#d1164c" stroked="f" strokeweight="1pt">
                    <v:textbox inset=",0,,0">
                      <w:txbxContent>
                        <w:p w14:paraId="208B8659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Acción para mitigar el nuevo riesgo</w:t>
                          </w:r>
                        </w:p>
                      </w:txbxContent>
                    </v:textbox>
                  </v:roundrect>
                  <v:roundrect id="Rectángulo: esquinas redondeadas 115" o:spid="_x0000_s1138" style="position:absolute;top:249;width:39503;height:11926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" fillcolor="white [3212]" stroked="f" strokeweight="1pt"/>
                </v:group>
                <v:group id="Grupo 278" o:spid="_x0000_s1139" style="position:absolute;left:1316;top:5558;width:39459;height:9112" coordorigin="" coordsize="54362,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ectángulo: esquinas redondeadas 115" o:spid="_x0000_s1140" style="position:absolute;top:2109;width:54362;height:7108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" fillcolor="white [3212]" stroked="f" strokeweight="1pt"/>
                  <v:roundrect id="Rectángulo: esquinas redondeadas 111" o:spid="_x0000_s1141" style="position:absolute;width:54362;height:21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" fillcolor="#d1164c" stroked="f" strokeweight="1pt">
                    <v:textbox inset=",0,,0">
                      <w:txbxContent>
                        <w:p w14:paraId="23ADC0BA" w14:textId="77777777" w:rsidR="004E7DE2" w:rsidRPr="00A23C03" w:rsidRDefault="004E7DE2" w:rsidP="004E7DE2">
                          <w:pPr>
                            <w:shd w:val="clear" w:color="auto" w:fill="D1164C"/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Actualización de la acción para mitigar el riesgo</w:t>
                          </w:r>
                        </w:p>
                      </w:txbxContent>
                    </v:textbox>
                  </v:roundrect>
                </v:group>
                <v:group id="Grupo 281" o:spid="_x0000_s1142" style="position:absolute;left:1682;top:1828;width:15962;height:2222" coordorigin="21174,4269" coordsize="2076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oundrect id="Rectángulo: esquinas redondeadas 282" o:spid="_x0000_s1143" style="position:absolute;left:21174;top:4269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" fillcolor="#d1164c" stroked="f" strokeweight="1pt">
                    <v:textbox inset=",0,,0">
                      <w:txbxContent>
                        <w:p w14:paraId="0B19EA65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Riesgo Existente</w:t>
                          </w:r>
                        </w:p>
                      </w:txbxContent>
                    </v:textbox>
                  </v:roundrect>
                  <v:roundrect id="Rectángulo: esquinas redondeadas 283" o:spid="_x0000_s1144" style="position:absolute;left:38772;top:4269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" fillcolor="white [3212]" stroked="f" strokeweight="1pt"/>
                </v:group>
                <v:group id="Grupo 284" o:spid="_x0000_s1145" style="position:absolute;left:42793;top:1828;width:15963;height:2222" coordorigin="21174,4269" coordsize="2076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roundrect id="Rectángulo: esquinas redondeadas 285" o:spid="_x0000_s1146" style="position:absolute;left:21174;top:4269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" fillcolor="#d1164c" stroked="f" strokeweight="1pt">
                    <v:textbox inset=",0,,0">
                      <w:txbxContent>
                        <w:p w14:paraId="043FC49C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No Aplica</w:t>
                          </w:r>
                        </w:p>
                      </w:txbxContent>
                    </v:textbox>
                  </v:roundrect>
                  <v:roundrect id="Rectángulo: esquinas redondeadas 286" o:spid="_x0000_s1147" style="position:absolute;left:38772;top:4269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tblpX="27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4"/>
        <w:gridCol w:w="423"/>
        <w:gridCol w:w="2839"/>
        <w:gridCol w:w="236"/>
        <w:gridCol w:w="1626"/>
        <w:gridCol w:w="417"/>
        <w:gridCol w:w="3079"/>
      </w:tblGrid>
      <w:tr w:rsidR="007220DF" w:rsidRPr="008035DB" w14:paraId="70BA70B9" w14:textId="77777777" w:rsidTr="00CA6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tcW w:w="1699" w:type="dxa"/>
            <w:gridSpan w:val="2"/>
            <w:vAlign w:val="center"/>
          </w:tcPr>
          <w:p w14:paraId="433F8AEB" w14:textId="70E8A837" w:rsidR="00235541" w:rsidRPr="008035DB" w:rsidRDefault="006B34C7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r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  <w:t xml:space="preserve">               </w:t>
            </w:r>
          </w:p>
        </w:tc>
        <w:tc>
          <w:tcPr>
            <w:tcW w:w="423" w:type="dxa"/>
            <w:vAlign w:val="center"/>
          </w:tcPr>
          <w:p w14:paraId="77C13382" w14:textId="591B3F5F" w:rsidR="00235541" w:rsidRPr="008035DB" w:rsidRDefault="00EF681B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21628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0DF" w:rsidRPr="008035DB">
                  <w:rPr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839" w:type="dxa"/>
            <w:vAlign w:val="center"/>
          </w:tcPr>
          <w:p w14:paraId="70F59A8D" w14:textId="65AD22F3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862" w:type="dxa"/>
            <w:gridSpan w:val="2"/>
            <w:vAlign w:val="center"/>
          </w:tcPr>
          <w:p w14:paraId="3117C666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82313AA" w14:textId="6A2E7E68" w:rsidR="00235541" w:rsidRPr="008035DB" w:rsidRDefault="00EF681B" w:rsidP="000D331A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151776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6E0" w:rsidRPr="008035DB">
                  <w:rPr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079" w:type="dxa"/>
            <w:vAlign w:val="center"/>
          </w:tcPr>
          <w:p w14:paraId="19371201" w14:textId="5B464026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235541" w:rsidRPr="008035DB" w14:paraId="110B418D" w14:textId="77777777" w:rsidTr="00CA6568">
        <w:trPr>
          <w:trHeight w:val="401"/>
        </w:trPr>
        <w:tc>
          <w:tcPr>
            <w:tcW w:w="4961" w:type="dxa"/>
            <w:gridSpan w:val="4"/>
            <w:vAlign w:val="center"/>
          </w:tcPr>
          <w:p w14:paraId="05A8D97A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2BA99B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Align w:val="center"/>
          </w:tcPr>
          <w:p w14:paraId="39ABDB5D" w14:textId="02171921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901EE" w:rsidRPr="008035DB" w14:paraId="1CB2785A" w14:textId="77777777" w:rsidTr="00CA6568">
        <w:sdt>
          <w:sdtPr>
            <w:rPr>
              <w:rStyle w:val="dilig"/>
            </w:rPr>
            <w:id w:val="-1847085525"/>
            <w:lock w:val="sdtLocked"/>
            <w:placeholder>
              <w:docPart w:val="6517002C073641A583FD5DB5F7823C61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4961" w:type="dxa"/>
                <w:gridSpan w:val="4"/>
                <w:vMerge w:val="restart"/>
              </w:tcPr>
              <w:p w14:paraId="77DE6BA0" w14:textId="7A1C1EEC" w:rsidR="005901EE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236" w:type="dxa"/>
            <w:vAlign w:val="center"/>
          </w:tcPr>
          <w:p w14:paraId="5318AE1F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"/>
            </w:rPr>
            <w:id w:val="435940521"/>
            <w:lock w:val="sdtLocked"/>
            <w:placeholder>
              <w:docPart w:val="B5AD7878ECF3431ABA3F52AFC445C63E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5122" w:type="dxa"/>
                <w:gridSpan w:val="3"/>
                <w:vMerge w:val="restart"/>
              </w:tcPr>
              <w:p w14:paraId="2AD3DC2D" w14:textId="4695517B" w:rsidR="005901EE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5901EE" w:rsidRPr="008035DB" w14:paraId="0765D081" w14:textId="77777777" w:rsidTr="00CA6568">
        <w:tc>
          <w:tcPr>
            <w:tcW w:w="4961" w:type="dxa"/>
            <w:gridSpan w:val="4"/>
            <w:vMerge/>
            <w:vAlign w:val="center"/>
          </w:tcPr>
          <w:p w14:paraId="05BFCB8C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E9D2D6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29F06BD7" w14:textId="014C79D0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901EE" w:rsidRPr="008035DB" w14:paraId="7ACA5887" w14:textId="77777777" w:rsidTr="00CA6568">
        <w:tc>
          <w:tcPr>
            <w:tcW w:w="4961" w:type="dxa"/>
            <w:gridSpan w:val="4"/>
            <w:vMerge/>
            <w:vAlign w:val="center"/>
          </w:tcPr>
          <w:p w14:paraId="67FC9D95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187C8D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61364A39" w14:textId="534DB4A8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702FCB" w:rsidRPr="008035DB" w14:paraId="1EF8A9CE" w14:textId="77777777" w:rsidTr="00E93C52">
        <w:trPr>
          <w:trHeight w:val="295"/>
        </w:trPr>
        <w:tc>
          <w:tcPr>
            <w:tcW w:w="1555" w:type="dxa"/>
            <w:vAlign w:val="center"/>
          </w:tcPr>
          <w:p w14:paraId="52CFD395" w14:textId="77777777" w:rsidR="003456E0" w:rsidRPr="008035DB" w:rsidRDefault="003456E0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  <w:p w14:paraId="04A35A93" w14:textId="6BB0E78A" w:rsidR="00DE3B13" w:rsidRPr="008035DB" w:rsidRDefault="00DE3B13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9D67187" w14:textId="33DB43DD" w:rsidR="00082DB8" w:rsidRPr="008035DB" w:rsidRDefault="00EF681B" w:rsidP="00E93C52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aps/>
                  <w:color w:val="auto"/>
                  <w:sz w:val="16"/>
                  <w:szCs w:val="16"/>
                </w:rPr>
                <w:id w:val="-591545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568">
                  <w:rPr>
                    <w:rFonts w:ascii="MS Gothic" w:eastAsia="MS Gothic" w:hAnsi="MS Gothic" w:hint="eastAsia"/>
                    <w:b w:val="0"/>
                    <w:bCs w:val="0"/>
                    <w:caps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839" w:type="dxa"/>
            <w:vAlign w:val="center"/>
          </w:tcPr>
          <w:p w14:paraId="02CDFD65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862" w:type="dxa"/>
            <w:gridSpan w:val="2"/>
            <w:vAlign w:val="center"/>
          </w:tcPr>
          <w:p w14:paraId="337ECBC2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25B9092" w14:textId="53349BB2" w:rsidR="00082DB8" w:rsidRPr="008035DB" w:rsidRDefault="00082DB8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3079" w:type="dxa"/>
            <w:vAlign w:val="center"/>
          </w:tcPr>
          <w:p w14:paraId="2DC5F945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67070" w:rsidRPr="008035DB" w14:paraId="7C5E03AC" w14:textId="77777777" w:rsidTr="00CA6568">
        <w:trPr>
          <w:trHeight w:val="299"/>
        </w:trPr>
        <w:tc>
          <w:tcPr>
            <w:tcW w:w="4961" w:type="dxa"/>
            <w:gridSpan w:val="4"/>
            <w:vAlign w:val="center"/>
          </w:tcPr>
          <w:p w14:paraId="4497003A" w14:textId="77777777" w:rsidR="00082DB8" w:rsidRPr="00CA6568" w:rsidRDefault="00082DB8" w:rsidP="00CA6568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8"/>
                <w:szCs w:val="8"/>
              </w:rPr>
            </w:pPr>
          </w:p>
        </w:tc>
        <w:tc>
          <w:tcPr>
            <w:tcW w:w="5358" w:type="dxa"/>
            <w:gridSpan w:val="4"/>
            <w:vAlign w:val="center"/>
          </w:tcPr>
          <w:p w14:paraId="6FF09A58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B055DF" w:rsidRPr="008035DB" w14:paraId="06C5AA7C" w14:textId="77777777" w:rsidTr="00CA6568">
        <w:sdt>
          <w:sdtPr>
            <w:rPr>
              <w:rStyle w:val="dilig"/>
            </w:rPr>
            <w:id w:val="-788973663"/>
            <w:lock w:val="sdtLocked"/>
            <w:placeholder>
              <w:docPart w:val="76FAF9B4F6B14A9182BA3E5344A7C944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4961" w:type="dxa"/>
                <w:gridSpan w:val="4"/>
                <w:vMerge w:val="restart"/>
              </w:tcPr>
              <w:p w14:paraId="7039D905" w14:textId="77777777" w:rsidR="00082DB8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236" w:type="dxa"/>
            <w:vAlign w:val="center"/>
          </w:tcPr>
          <w:p w14:paraId="7647770B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"/>
            </w:rPr>
            <w:id w:val="1739356434"/>
            <w:lock w:val="sdtLocked"/>
            <w:placeholder>
              <w:docPart w:val="E65DB71CBE5A4F1CAF2CA09372722663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5122" w:type="dxa"/>
                <w:gridSpan w:val="3"/>
                <w:vMerge w:val="restart"/>
              </w:tcPr>
              <w:p w14:paraId="2EAEE64B" w14:textId="77777777" w:rsidR="00082DB8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7220DF" w:rsidRPr="008035DB" w14:paraId="4818823A" w14:textId="77777777" w:rsidTr="00CA6568">
        <w:tc>
          <w:tcPr>
            <w:tcW w:w="4961" w:type="dxa"/>
            <w:gridSpan w:val="4"/>
            <w:vMerge/>
            <w:vAlign w:val="center"/>
          </w:tcPr>
          <w:p w14:paraId="682A055A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F1C3147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679B33A0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7220DF" w:rsidRPr="008035DB" w14:paraId="5C6BA893" w14:textId="77777777" w:rsidTr="00CA6568">
        <w:tc>
          <w:tcPr>
            <w:tcW w:w="4961" w:type="dxa"/>
            <w:gridSpan w:val="4"/>
            <w:vMerge/>
            <w:vAlign w:val="center"/>
          </w:tcPr>
          <w:p w14:paraId="6F48C3A2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861284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138124C0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</w:tbl>
    <w:p w14:paraId="44953475" w14:textId="6A604DA0" w:rsidR="00EA55E5" w:rsidRPr="008035DB" w:rsidRDefault="00DE3B13" w:rsidP="00EA55E5">
      <w:pPr>
        <w:pStyle w:val="Textoennegritaazul"/>
        <w:tabs>
          <w:tab w:val="left" w:pos="1346"/>
        </w:tabs>
        <w:ind w:left="567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br w:type="textWrapping" w:clear="all"/>
      </w:r>
      <w:r w:rsidR="00EA55E5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14:paraId="681D68DF" w14:textId="73CF71C2" w:rsidR="00591122" w:rsidRPr="008035DB" w:rsidRDefault="00591122" w:rsidP="00591122">
      <w:pPr>
        <w:pStyle w:val="Textoennegritaazul"/>
        <w:tabs>
          <w:tab w:val="left" w:pos="1346"/>
        </w:tabs>
        <w:ind w:left="567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clara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1067"/>
      </w:tblGrid>
      <w:tr w:rsidR="00111D69" w:rsidRPr="00FC48B2" w14:paraId="25634B9C" w14:textId="77777777" w:rsidTr="00CD3C39">
        <w:trPr>
          <w:trHeight w:val="351"/>
          <w:jc w:val="center"/>
        </w:trPr>
        <w:tc>
          <w:tcPr>
            <w:tcW w:w="2122" w:type="dxa"/>
            <w:shd w:val="clear" w:color="auto" w:fill="CD154A"/>
            <w:vAlign w:val="center"/>
          </w:tcPr>
          <w:p w14:paraId="2EC4F541" w14:textId="2EB11203" w:rsidR="00111D69" w:rsidRPr="00395D7D" w:rsidRDefault="00395D7D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395D7D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Estado de la Acción de Mejora</w:t>
            </w:r>
          </w:p>
        </w:tc>
        <w:tc>
          <w:tcPr>
            <w:tcW w:w="3685" w:type="dxa"/>
            <w:shd w:val="clear" w:color="auto" w:fill="CD154A"/>
            <w:vAlign w:val="center"/>
          </w:tcPr>
          <w:p w14:paraId="55017BE7" w14:textId="3A01AE84" w:rsidR="00111D69" w:rsidRPr="00FC48B2" w:rsidRDefault="00111D69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Responsable</w:t>
            </w:r>
            <w:r w:rsid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 xml:space="preserve"> del Cierre</w:t>
            </w:r>
          </w:p>
        </w:tc>
        <w:tc>
          <w:tcPr>
            <w:tcW w:w="1067" w:type="dxa"/>
            <w:shd w:val="clear" w:color="auto" w:fill="CD154A"/>
            <w:vAlign w:val="center"/>
          </w:tcPr>
          <w:p w14:paraId="34FB3D16" w14:textId="174257E2" w:rsidR="00111D69" w:rsidRPr="00FC48B2" w:rsidRDefault="00111D69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 xml:space="preserve">Fecha de </w:t>
            </w:r>
            <w:r w:rsidR="004C35A0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Cierre</w:t>
            </w:r>
          </w:p>
        </w:tc>
      </w:tr>
      <w:tr w:rsidR="00111D69" w:rsidRPr="00F22498" w14:paraId="3B40F08B" w14:textId="77777777" w:rsidTr="00CD3C39">
        <w:trPr>
          <w:trHeight w:val="416"/>
          <w:jc w:val="center"/>
        </w:trPr>
        <w:sdt>
          <w:sdtPr>
            <w:rPr>
              <w:rStyle w:val="dilig"/>
            </w:rPr>
            <w:id w:val="93919207"/>
            <w:lock w:val="sdtLocked"/>
            <w:placeholder>
              <w:docPart w:val="F372CD1DDE114743ADD8825A75BEC9D3"/>
            </w:placeholder>
            <w:showingPlcHdr/>
            <w:comboBox>
              <w:listItem w:value="Elija un elemento."/>
              <w:listItem w:displayText="Abierta" w:value="Abierta"/>
              <w:listItem w:displayText="Cerrada" w:value="Cerrada"/>
            </w:comboBox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2122" w:type="dxa"/>
                <w:vAlign w:val="center"/>
              </w:tcPr>
              <w:p w14:paraId="6D58789C" w14:textId="208A6B74" w:rsidR="00111D69" w:rsidRPr="004C35A0" w:rsidRDefault="00067E05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Elija un elemento.</w:t>
                </w:r>
              </w:p>
            </w:tc>
          </w:sdtContent>
        </w:sdt>
        <w:sdt>
          <w:sdtPr>
            <w:rPr>
              <w:rStyle w:val="dilig"/>
            </w:rPr>
            <w:id w:val="-1357732602"/>
            <w:lock w:val="sdtLocked"/>
            <w:placeholder>
              <w:docPart w:val="13719B4614F543109CDD5C1D3C409A39"/>
            </w:placeholder>
            <w:showingPlcHdr/>
            <w:text w:multiLine="1"/>
          </w:sdtPr>
          <w:sdtEndPr>
            <w:rPr>
              <w:rStyle w:val="Fuentedeprrafopredeter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3685" w:type="dxa"/>
                <w:vAlign w:val="center"/>
              </w:tcPr>
              <w:p w14:paraId="7617E9D0" w14:textId="77777777" w:rsidR="00111D69" w:rsidRPr="004C35A0" w:rsidRDefault="00111D69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id w:val="1168363756"/>
            <w:placeholder>
              <w:docPart w:val="ED145609E2F846D3ABB8A1CCFCFAE71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1067" w:type="dxa"/>
                <w:vAlign w:val="center"/>
              </w:tcPr>
              <w:p w14:paraId="0E71B532" w14:textId="77777777" w:rsidR="00111D69" w:rsidRPr="004C35A0" w:rsidRDefault="00111D69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  <w:t>fecha</w:t>
                </w:r>
              </w:p>
            </w:tc>
          </w:sdtContent>
        </w:sdt>
      </w:tr>
    </w:tbl>
    <w:p w14:paraId="436B5A71" w14:textId="2320253F" w:rsidR="004B62AC" w:rsidRDefault="004B62AC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592FF87" w14:textId="77777777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95EEDAC" w14:textId="77777777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C16E0A3" w14:textId="332AB0E5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07D10980" w14:textId="77777777" w:rsidR="00076332" w:rsidRDefault="00076332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15CD70D" w14:textId="77777777" w:rsidR="00A67CE9" w:rsidRPr="008035DB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4E5CACE4" w14:textId="4AB39C6B" w:rsidR="00076332" w:rsidRDefault="00076332" w:rsidP="00076332">
      <w:pPr>
        <w:jc w:val="both"/>
        <w:rPr>
          <w:rFonts w:ascii="Montserrat Light" w:hAnsi="Montserrat Light"/>
          <w:b/>
          <w:bCs/>
          <w:sz w:val="20"/>
          <w:szCs w:val="20"/>
        </w:rPr>
      </w:pPr>
      <w:bookmarkStart w:id="1" w:name="_Hlk126587455"/>
      <w:r w:rsidRPr="00ED6257">
        <w:rPr>
          <w:rFonts w:ascii="Montserrat Light" w:hAnsi="Montserrat Light"/>
          <w:b/>
          <w:bCs/>
          <w:sz w:val="20"/>
          <w:szCs w:val="20"/>
        </w:rPr>
        <w:lastRenderedPageBreak/>
        <w:t>Control de versión</w:t>
      </w:r>
    </w:p>
    <w:p w14:paraId="67848B43" w14:textId="77777777" w:rsidR="00076332" w:rsidRDefault="00076332" w:rsidP="00076332">
      <w:pPr>
        <w:jc w:val="both"/>
        <w:rPr>
          <w:rFonts w:ascii="Montserrat Light" w:hAnsi="Montserrat Light"/>
          <w:b/>
          <w:bCs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4"/>
        <w:gridCol w:w="2395"/>
        <w:gridCol w:w="1843"/>
        <w:gridCol w:w="1714"/>
        <w:gridCol w:w="1383"/>
      </w:tblGrid>
      <w:tr w:rsidR="00076332" w:rsidRPr="00ED6257" w14:paraId="18DC9860" w14:textId="77777777" w:rsidTr="00076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tcW w:w="414" w:type="dxa"/>
            <w:shd w:val="clear" w:color="auto" w:fill="D9D9D9" w:themeFill="background1" w:themeFillShade="D9"/>
            <w:vAlign w:val="center"/>
          </w:tcPr>
          <w:p w14:paraId="54618BD5" w14:textId="77777777" w:rsidR="00076332" w:rsidRPr="00076332" w:rsidRDefault="00076332" w:rsidP="00924A04">
            <w:pPr>
              <w:rPr>
                <w:rFonts w:ascii="Montserrat Light" w:hAnsi="Montserrat Light"/>
                <w:b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sz w:val="12"/>
                <w:szCs w:val="12"/>
              </w:rPr>
              <w:t>#</w:t>
            </w:r>
          </w:p>
        </w:tc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D3E3E86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Descripción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F173D9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Elaboró</w:t>
            </w:r>
          </w:p>
        </w:tc>
        <w:tc>
          <w:tcPr>
            <w:tcW w:w="1714" w:type="dxa"/>
            <w:shd w:val="clear" w:color="auto" w:fill="D9D9D9" w:themeFill="background1" w:themeFillShade="D9"/>
            <w:vAlign w:val="center"/>
          </w:tcPr>
          <w:p w14:paraId="24F60527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Aprobó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D308149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Fecha</w:t>
            </w:r>
          </w:p>
        </w:tc>
      </w:tr>
      <w:tr w:rsidR="00076332" w:rsidRPr="00ED6257" w14:paraId="7BF00156" w14:textId="77777777" w:rsidTr="00076332">
        <w:trPr>
          <w:trHeight w:val="134"/>
          <w:jc w:val="center"/>
        </w:trPr>
        <w:tc>
          <w:tcPr>
            <w:tcW w:w="414" w:type="dxa"/>
            <w:vAlign w:val="center"/>
          </w:tcPr>
          <w:p w14:paraId="61CE5FF5" w14:textId="77777777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0</w:t>
            </w:r>
          </w:p>
        </w:tc>
        <w:tc>
          <w:tcPr>
            <w:tcW w:w="2395" w:type="dxa"/>
            <w:vAlign w:val="center"/>
          </w:tcPr>
          <w:p w14:paraId="454425FA" w14:textId="4276B871" w:rsidR="00076332" w:rsidRPr="00076332" w:rsidRDefault="00076332" w:rsidP="00076332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Versión inicial del documento</w:t>
            </w:r>
          </w:p>
        </w:tc>
        <w:tc>
          <w:tcPr>
            <w:tcW w:w="1843" w:type="dxa"/>
            <w:vAlign w:val="center"/>
          </w:tcPr>
          <w:p w14:paraId="6271B7D8" w14:textId="6F2017ED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A.M</w:t>
            </w:r>
          </w:p>
        </w:tc>
        <w:tc>
          <w:tcPr>
            <w:tcW w:w="1714" w:type="dxa"/>
            <w:vAlign w:val="center"/>
          </w:tcPr>
          <w:p w14:paraId="3FA6B302" w14:textId="5F01A107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Omar Augusto Rojas</w:t>
            </w:r>
          </w:p>
        </w:tc>
        <w:tc>
          <w:tcPr>
            <w:tcW w:w="1383" w:type="dxa"/>
            <w:vAlign w:val="center"/>
          </w:tcPr>
          <w:p w14:paraId="792E2FE3" w14:textId="5021E9B0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23/11/2011</w:t>
            </w:r>
          </w:p>
        </w:tc>
      </w:tr>
      <w:tr w:rsidR="00076332" w:rsidRPr="00ED6257" w14:paraId="4B9DDB4F" w14:textId="77777777" w:rsidTr="00076332">
        <w:trPr>
          <w:trHeight w:val="340"/>
          <w:jc w:val="center"/>
        </w:trPr>
        <w:tc>
          <w:tcPr>
            <w:tcW w:w="414" w:type="dxa"/>
            <w:vAlign w:val="center"/>
          </w:tcPr>
          <w:p w14:paraId="23AD1C77" w14:textId="01F34EC1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9</w:t>
            </w:r>
          </w:p>
        </w:tc>
        <w:tc>
          <w:tcPr>
            <w:tcW w:w="2395" w:type="dxa"/>
            <w:vAlign w:val="center"/>
          </w:tcPr>
          <w:p w14:paraId="4329C963" w14:textId="5F8E8CF5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Se incluye identificación del proceso/proyecto origen de la solicitud de AM</w:t>
            </w:r>
          </w:p>
        </w:tc>
        <w:tc>
          <w:tcPr>
            <w:tcW w:w="1843" w:type="dxa"/>
            <w:vAlign w:val="center"/>
          </w:tcPr>
          <w:p w14:paraId="351FB1BC" w14:textId="3D42C321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Andrea Melo</w:t>
            </w:r>
          </w:p>
        </w:tc>
        <w:tc>
          <w:tcPr>
            <w:tcW w:w="1714" w:type="dxa"/>
            <w:vAlign w:val="center"/>
          </w:tcPr>
          <w:p w14:paraId="1BF239D0" w14:textId="5C8B798F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proofErr w:type="spellStart"/>
            <w:r w:rsidRPr="00076332">
              <w:rPr>
                <w:rFonts w:ascii="Montserrat Light" w:hAnsi="Montserrat Light"/>
                <w:sz w:val="12"/>
                <w:szCs w:val="12"/>
              </w:rPr>
              <w:t>Jackeline</w:t>
            </w:r>
            <w:proofErr w:type="spellEnd"/>
            <w:r w:rsidRPr="00076332">
              <w:rPr>
                <w:rFonts w:ascii="Montserrat Light" w:hAnsi="Montserrat Light"/>
                <w:sz w:val="12"/>
                <w:szCs w:val="12"/>
              </w:rPr>
              <w:t xml:space="preserve"> Ordoñez</w:t>
            </w:r>
          </w:p>
        </w:tc>
        <w:tc>
          <w:tcPr>
            <w:tcW w:w="1383" w:type="dxa"/>
            <w:vAlign w:val="center"/>
          </w:tcPr>
          <w:p w14:paraId="36A0A31A" w14:textId="400EEBF7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20/05/2013</w:t>
            </w:r>
          </w:p>
        </w:tc>
      </w:tr>
      <w:tr w:rsidR="00076332" w:rsidRPr="00ED6257" w14:paraId="50808B90" w14:textId="77777777" w:rsidTr="00076332">
        <w:trPr>
          <w:trHeight w:val="262"/>
          <w:jc w:val="center"/>
        </w:trPr>
        <w:tc>
          <w:tcPr>
            <w:tcW w:w="414" w:type="dxa"/>
            <w:vAlign w:val="center"/>
          </w:tcPr>
          <w:p w14:paraId="68BB674D" w14:textId="7F864A07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10</w:t>
            </w:r>
          </w:p>
        </w:tc>
        <w:tc>
          <w:tcPr>
            <w:tcW w:w="2395" w:type="dxa"/>
            <w:vAlign w:val="center"/>
          </w:tcPr>
          <w:p w14:paraId="7876F28D" w14:textId="7AC27EE6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Actualización formato y logo</w:t>
            </w:r>
          </w:p>
        </w:tc>
        <w:tc>
          <w:tcPr>
            <w:tcW w:w="1843" w:type="dxa"/>
            <w:vAlign w:val="center"/>
          </w:tcPr>
          <w:p w14:paraId="0643F58D" w14:textId="45448F59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proofErr w:type="spellStart"/>
            <w:r w:rsidRPr="00076332">
              <w:rPr>
                <w:rFonts w:ascii="Montserrat Light" w:hAnsi="Montserrat Light"/>
                <w:sz w:val="12"/>
                <w:szCs w:val="12"/>
              </w:rPr>
              <w:t>Jackeline</w:t>
            </w:r>
            <w:proofErr w:type="spellEnd"/>
            <w:r w:rsidRPr="00076332">
              <w:rPr>
                <w:rFonts w:ascii="Montserrat Light" w:hAnsi="Montserrat Light"/>
                <w:sz w:val="12"/>
                <w:szCs w:val="12"/>
              </w:rPr>
              <w:t xml:space="preserve"> Ordoñez</w:t>
            </w:r>
          </w:p>
        </w:tc>
        <w:tc>
          <w:tcPr>
            <w:tcW w:w="1714" w:type="dxa"/>
            <w:vAlign w:val="center"/>
          </w:tcPr>
          <w:p w14:paraId="782FCC1B" w14:textId="6DC351FE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Salvador Angulo</w:t>
            </w:r>
          </w:p>
        </w:tc>
        <w:tc>
          <w:tcPr>
            <w:tcW w:w="1383" w:type="dxa"/>
            <w:vAlign w:val="center"/>
          </w:tcPr>
          <w:p w14:paraId="5CB61640" w14:textId="177F3335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21/05/2014</w:t>
            </w:r>
          </w:p>
        </w:tc>
      </w:tr>
      <w:tr w:rsidR="00076332" w:rsidRPr="00ED6257" w14:paraId="0DC47F43" w14:textId="77777777" w:rsidTr="00076332">
        <w:trPr>
          <w:trHeight w:val="262"/>
          <w:jc w:val="center"/>
        </w:trPr>
        <w:tc>
          <w:tcPr>
            <w:tcW w:w="414" w:type="dxa"/>
            <w:vAlign w:val="center"/>
          </w:tcPr>
          <w:p w14:paraId="26A68087" w14:textId="01BBD484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11</w:t>
            </w:r>
          </w:p>
        </w:tc>
        <w:tc>
          <w:tcPr>
            <w:tcW w:w="2395" w:type="dxa"/>
            <w:vAlign w:val="center"/>
          </w:tcPr>
          <w:p w14:paraId="5C9D8406" w14:textId="128B2CFA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Cambio de nombre y actualización de logo</w:t>
            </w:r>
          </w:p>
        </w:tc>
        <w:tc>
          <w:tcPr>
            <w:tcW w:w="1843" w:type="dxa"/>
            <w:vAlign w:val="center"/>
          </w:tcPr>
          <w:p w14:paraId="21DEB0E0" w14:textId="723C124F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Anderson Carrillo</w:t>
            </w:r>
          </w:p>
        </w:tc>
        <w:tc>
          <w:tcPr>
            <w:tcW w:w="1714" w:type="dxa"/>
            <w:vAlign w:val="center"/>
          </w:tcPr>
          <w:p w14:paraId="77343AEB" w14:textId="792D5E74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proofErr w:type="spellStart"/>
            <w:r w:rsidRPr="00076332">
              <w:rPr>
                <w:rFonts w:ascii="Montserrat Light" w:hAnsi="Montserrat Light"/>
                <w:sz w:val="12"/>
                <w:szCs w:val="12"/>
              </w:rPr>
              <w:t>Jackeline</w:t>
            </w:r>
            <w:proofErr w:type="spellEnd"/>
            <w:r w:rsidRPr="00076332">
              <w:rPr>
                <w:rFonts w:ascii="Montserrat Light" w:hAnsi="Montserrat Light"/>
                <w:sz w:val="12"/>
                <w:szCs w:val="12"/>
              </w:rPr>
              <w:t xml:space="preserve"> Ordoñez</w:t>
            </w:r>
          </w:p>
        </w:tc>
        <w:tc>
          <w:tcPr>
            <w:tcW w:w="1383" w:type="dxa"/>
            <w:vAlign w:val="center"/>
          </w:tcPr>
          <w:p w14:paraId="29C53665" w14:textId="05DC2EE1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16/03/2018</w:t>
            </w:r>
          </w:p>
        </w:tc>
      </w:tr>
      <w:tr w:rsidR="00076332" w:rsidRPr="00ED6257" w14:paraId="3B946560" w14:textId="77777777" w:rsidTr="00076332">
        <w:trPr>
          <w:trHeight w:val="329"/>
          <w:jc w:val="center"/>
        </w:trPr>
        <w:tc>
          <w:tcPr>
            <w:tcW w:w="414" w:type="dxa"/>
            <w:vAlign w:val="center"/>
          </w:tcPr>
          <w:p w14:paraId="42B797D4" w14:textId="7A71A46B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12</w:t>
            </w:r>
          </w:p>
        </w:tc>
        <w:tc>
          <w:tcPr>
            <w:tcW w:w="2395" w:type="dxa"/>
            <w:vAlign w:val="center"/>
          </w:tcPr>
          <w:p w14:paraId="18487835" w14:textId="00492A32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Actualización del formato a formulario y logo</w:t>
            </w:r>
          </w:p>
        </w:tc>
        <w:tc>
          <w:tcPr>
            <w:tcW w:w="1843" w:type="dxa"/>
            <w:vAlign w:val="center"/>
          </w:tcPr>
          <w:p w14:paraId="2F385B14" w14:textId="05975DC2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Patricia Espinel</w:t>
            </w:r>
          </w:p>
        </w:tc>
        <w:tc>
          <w:tcPr>
            <w:tcW w:w="1714" w:type="dxa"/>
            <w:vAlign w:val="center"/>
          </w:tcPr>
          <w:p w14:paraId="200ACF3B" w14:textId="3E141F70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Jennifer Parra H</w:t>
            </w:r>
          </w:p>
        </w:tc>
        <w:tc>
          <w:tcPr>
            <w:tcW w:w="1383" w:type="dxa"/>
            <w:vAlign w:val="center"/>
          </w:tcPr>
          <w:p w14:paraId="59BCD06A" w14:textId="6AFF312C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28/01/2023</w:t>
            </w:r>
          </w:p>
        </w:tc>
      </w:tr>
    </w:tbl>
    <w:p w14:paraId="2A49054A" w14:textId="77777777" w:rsidR="00076332" w:rsidRDefault="00076332" w:rsidP="00C4123A">
      <w:pPr>
        <w:spacing w:before="100" w:beforeAutospacing="1" w:after="100" w:afterAutospacing="1"/>
        <w:rPr>
          <w:rFonts w:ascii="Montserrat SemiBold" w:hAnsi="Montserrat SemiBold"/>
          <w:sz w:val="20"/>
          <w:szCs w:val="20"/>
        </w:rPr>
      </w:pPr>
    </w:p>
    <w:bookmarkEnd w:id="1"/>
    <w:p w14:paraId="52C83474" w14:textId="20319D8B" w:rsidR="00EA55E5" w:rsidRPr="008035DB" w:rsidRDefault="00EA55E5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0D988566" w14:textId="2DBDCDC6" w:rsidR="00EA55E5" w:rsidRPr="008035DB" w:rsidRDefault="00EA55E5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</w:t>
      </w:r>
    </w:p>
    <w:p w14:paraId="113BCD93" w14:textId="4856ABD0" w:rsidR="00FE2820" w:rsidRPr="008035DB" w:rsidRDefault="004B62AC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D2CC2" wp14:editId="400A22AE">
                <wp:simplePos x="0" y="0"/>
                <wp:positionH relativeFrom="column">
                  <wp:posOffset>2071301</wp:posOffset>
                </wp:positionH>
                <wp:positionV relativeFrom="paragraph">
                  <wp:posOffset>2656152</wp:posOffset>
                </wp:positionV>
                <wp:extent cx="4463387" cy="570230"/>
                <wp:effectExtent l="0" t="0" r="0" b="127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387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46BEC" w14:textId="77777777" w:rsidR="004B62AC" w:rsidRPr="004B62AC" w:rsidRDefault="004B62AC" w:rsidP="004B62AC">
                            <w:pPr>
                              <w:jc w:val="left"/>
                              <w:rPr>
                                <w:rFonts w:ascii="Montserrat Light" w:hAnsi="Montserrat Light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2CC2" id="Cuadro de texto 145" o:spid="_x0000_s1148" type="#_x0000_t202" style="position:absolute;margin-left:163.1pt;margin-top:209.15pt;width:351.4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" filled="f" stroked="f" strokeweight="1pt">
                <v:textbox>
                  <w:txbxContent>
                    <w:p w14:paraId="4E446BEC" w14:textId="77777777" w:rsidR="004B62AC" w:rsidRPr="004B62AC" w:rsidRDefault="004B62AC" w:rsidP="004B62AC">
                      <w:pPr>
                        <w:jc w:val="left"/>
                        <w:rPr>
                          <w:rFonts w:ascii="Montserrat Light" w:hAnsi="Montserrat Light"/>
                          <w:sz w:val="16"/>
                          <w:szCs w:val="16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35DB">
        <w:rPr>
          <w:rFonts w:ascii="Montserrat Light" w:hAnsi="Montserrat Light"/>
          <w:b w:val="0"/>
          <w:bCs w:val="0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DB900" wp14:editId="03A080C9">
                <wp:simplePos x="0" y="0"/>
                <wp:positionH relativeFrom="column">
                  <wp:posOffset>2065185</wp:posOffset>
                </wp:positionH>
                <wp:positionV relativeFrom="paragraph">
                  <wp:posOffset>2019769</wp:posOffset>
                </wp:positionV>
                <wp:extent cx="4463387" cy="570230"/>
                <wp:effectExtent l="0" t="0" r="0" b="127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387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81D09" w14:textId="77777777" w:rsidR="004B62AC" w:rsidRPr="004B62AC" w:rsidRDefault="004B62AC" w:rsidP="004B62AC">
                            <w:pPr>
                              <w:jc w:val="left"/>
                              <w:rPr>
                                <w:rFonts w:ascii="Montserrat Light" w:hAnsi="Montserrat Light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B900" id="Cuadro de texto 143" o:spid="_x0000_s1149" type="#_x0000_t202" style="position:absolute;margin-left:162.6pt;margin-top:159.05pt;width:351.4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" filled="f" stroked="f" strokeweight="1pt">
                <v:textbox>
                  <w:txbxContent>
                    <w:p w14:paraId="08181D09" w14:textId="77777777" w:rsidR="004B62AC" w:rsidRPr="004B62AC" w:rsidRDefault="004B62AC" w:rsidP="004B62AC">
                      <w:pPr>
                        <w:jc w:val="left"/>
                        <w:rPr>
                          <w:rFonts w:ascii="Montserrat Light" w:hAnsi="Montserrat Light"/>
                          <w:sz w:val="16"/>
                          <w:szCs w:val="16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2820" w:rsidRPr="008035DB" w:rsidSect="0041549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928" w:right="720" w:bottom="1729" w:left="720" w:header="567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55C2" w14:textId="77777777" w:rsidR="00DE7A1E" w:rsidRDefault="00DE7A1E" w:rsidP="00CF31BB">
      <w:r>
        <w:separator/>
      </w:r>
    </w:p>
  </w:endnote>
  <w:endnote w:type="continuationSeparator" w:id="0">
    <w:p w14:paraId="1ECF774C" w14:textId="77777777" w:rsidR="00DE7A1E" w:rsidRDefault="00DE7A1E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B7EC" w14:textId="02C7478C" w:rsidR="00A23C03" w:rsidRPr="00A23C03" w:rsidRDefault="00A23C03" w:rsidP="00A23C03">
    <w:pPr>
      <w:spacing w:after="0"/>
      <w:jc w:val="right"/>
      <w:rPr>
        <w:rFonts w:ascii="Montserrat Light" w:hAnsi="Montserrat Light"/>
        <w:color w:val="auto"/>
        <w:sz w:val="14"/>
        <w:szCs w:val="16"/>
        <w:lang w:val="es-CO"/>
      </w:rPr>
    </w:pPr>
    <w:r w:rsidRPr="00A23C03">
      <w:rPr>
        <w:rFonts w:ascii="Montserrat Light" w:hAnsi="Montserrat Light"/>
        <w:color w:val="auto"/>
        <w:sz w:val="14"/>
        <w:szCs w:val="16"/>
      </w:rPr>
      <w:t>Código:</w:t>
    </w:r>
    <w:r>
      <w:rPr>
        <w:rFonts w:ascii="Montserrat Light" w:hAnsi="Montserrat Light"/>
        <w:color w:val="auto"/>
        <w:sz w:val="14"/>
        <w:szCs w:val="16"/>
      </w:rPr>
      <w:t xml:space="preserve"> </w:t>
    </w:r>
    <w:r w:rsidRPr="00A23C03">
      <w:rPr>
        <w:rFonts w:ascii="Montserrat Light" w:hAnsi="Montserrat Light"/>
        <w:color w:val="auto"/>
        <w:sz w:val="12"/>
        <w:szCs w:val="14"/>
      </w:rPr>
      <w:t>GCA-P02-F02</w:t>
    </w:r>
  </w:p>
  <w:p w14:paraId="296F94AE" w14:textId="77777777" w:rsidR="00A23C03" w:rsidRPr="00A23C03" w:rsidRDefault="00A23C03" w:rsidP="00A23C03">
    <w:pPr>
      <w:spacing w:after="0"/>
      <w:rPr>
        <w:rFonts w:ascii="Montserrat Light" w:hAnsi="Montserrat Light"/>
        <w:color w:val="auto"/>
        <w:sz w:val="14"/>
        <w:szCs w:val="16"/>
      </w:rPr>
    </w:pPr>
  </w:p>
  <w:p w14:paraId="6945B296" w14:textId="0DA6C395" w:rsidR="00591122" w:rsidRDefault="005911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  <w:sz w:val="16"/>
        <w:szCs w:val="16"/>
      </w:rPr>
      <w:id w:val="-1292889703"/>
      <w:docPartObj>
        <w:docPartGallery w:val="Page Numbers (Bottom of Page)"/>
        <w:docPartUnique/>
      </w:docPartObj>
    </w:sdtPr>
    <w:sdtEndPr/>
    <w:sdtContent>
      <w:sdt>
        <w:sdtPr>
          <w:rPr>
            <w:rFonts w:ascii="Montserrat Light" w:hAnsi="Montserrat Light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C74B72" w14:textId="3E1D5C27" w:rsidR="00FA449C" w:rsidRPr="008D0CB0" w:rsidRDefault="00FA449C">
            <w:pPr>
              <w:pStyle w:val="Piedepgina"/>
              <w:jc w:val="right"/>
              <w:rPr>
                <w:rFonts w:ascii="Montserrat Light" w:hAnsi="Montserrat Light"/>
                <w:sz w:val="16"/>
                <w:szCs w:val="16"/>
              </w:rPr>
            </w:pPr>
            <w:r w:rsidRPr="008D0CB0">
              <w:rPr>
                <w:rFonts w:ascii="Montserrat Light" w:hAnsi="Montserrat Light"/>
                <w:sz w:val="16"/>
                <w:szCs w:val="16"/>
              </w:rPr>
              <w:t xml:space="preserve">Página 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begin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instrText>PAGE</w:instrTex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separate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t>2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end"/>
            </w:r>
            <w:r w:rsidRPr="008D0CB0">
              <w:rPr>
                <w:rFonts w:ascii="Montserrat Light" w:hAnsi="Montserrat Light"/>
                <w:sz w:val="16"/>
                <w:szCs w:val="16"/>
              </w:rPr>
              <w:t xml:space="preserve"> de 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begin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instrText>NUMPAGES</w:instrTex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separate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t>2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FB2AC2" w14:textId="48DC12C3" w:rsidR="00AE3FB7" w:rsidRDefault="00AE3FB7" w:rsidP="0005205E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0F5" w14:textId="77777777" w:rsidR="00DE7A1E" w:rsidRDefault="00DE7A1E" w:rsidP="00CF31BB">
      <w:r>
        <w:separator/>
      </w:r>
    </w:p>
  </w:footnote>
  <w:footnote w:type="continuationSeparator" w:id="0">
    <w:p w14:paraId="62DD2DFE" w14:textId="77777777" w:rsidR="00DE7A1E" w:rsidRDefault="00DE7A1E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895F" w14:textId="1FBCF991" w:rsidR="00307FCD" w:rsidRDefault="00307FC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C6F1D98" wp14:editId="74A97320">
              <wp:simplePos x="0" y="0"/>
              <wp:positionH relativeFrom="column">
                <wp:posOffset>2400935</wp:posOffset>
              </wp:positionH>
              <wp:positionV relativeFrom="paragraph">
                <wp:posOffset>0</wp:posOffset>
              </wp:positionV>
              <wp:extent cx="3488055" cy="555625"/>
              <wp:effectExtent l="0" t="0" r="0" b="0"/>
              <wp:wrapNone/>
              <wp:docPr id="262" name="Rectángulo: esquinas redondeadas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8055" cy="555625"/>
                      </a:xfrm>
                      <a:prstGeom prst="roundRect">
                        <a:avLst>
                          <a:gd name="adj" fmla="val 10054"/>
                        </a:avLst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9DF8D0" w14:textId="77777777" w:rsidR="00307FCD" w:rsidRDefault="00307FCD" w:rsidP="00307FCD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395EF1A5" w14:textId="77777777" w:rsidR="00307FCD" w:rsidRPr="00DB7778" w:rsidRDefault="00307FCD" w:rsidP="00307FCD">
                          <w:pPr>
                            <w:spacing w:after="0"/>
                            <w:rPr>
                              <w:rFonts w:ascii="Montserrat SemiBold" w:hAnsi="Montserrat SemiBold"/>
                              <w:sz w:val="18"/>
                              <w:szCs w:val="20"/>
                              <w:lang w:val="es-CO"/>
                            </w:rPr>
                          </w:pPr>
                          <w:r w:rsidRPr="00DB7778">
                            <w:rPr>
                              <w:rFonts w:ascii="Montserrat SemiBold" w:hAnsi="Montserrat SemiBold"/>
                              <w:b/>
                              <w:bCs/>
                              <w:sz w:val="18"/>
                              <w:szCs w:val="20"/>
                            </w:rPr>
                            <w:t>REGISTRO DE ACCIONES DE MEJORA</w:t>
                          </w:r>
                        </w:p>
                      </w:txbxContent>
                    </wps:txbx>
                    <wps:bodyPr bIns="36000" rtlCol="0" anchor="b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6F1D98" id="Rectángulo: esquinas redondeadas 262" o:spid="_x0000_s1150" style="position:absolute;left:0;text-align:left;margin-left:189.05pt;margin-top:0;width:274.65pt;height:4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6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" fillcolor="window" stroked="f" strokeweight="1pt">
              <v:textbox inset=",,,1mm">
                <w:txbxContent>
                  <w:p w14:paraId="1A9DF8D0" w14:textId="77777777" w:rsidR="00307FCD" w:rsidRDefault="00307FCD" w:rsidP="00307FCD">
                    <w:pPr>
                      <w:rPr>
                        <w:b/>
                        <w:bCs/>
                      </w:rPr>
                    </w:pPr>
                  </w:p>
                  <w:p w14:paraId="395EF1A5" w14:textId="77777777" w:rsidR="00307FCD" w:rsidRPr="00DB7778" w:rsidRDefault="00307FCD" w:rsidP="00307FCD">
                    <w:pPr>
                      <w:spacing w:after="0"/>
                      <w:rPr>
                        <w:rFonts w:ascii="Montserrat SemiBold" w:hAnsi="Montserrat SemiBold"/>
                        <w:sz w:val="18"/>
                        <w:szCs w:val="20"/>
                        <w:lang w:val="es-CO"/>
                      </w:rPr>
                    </w:pPr>
                    <w:r w:rsidRPr="00DB7778">
                      <w:rPr>
                        <w:rFonts w:ascii="Montserrat SemiBold" w:hAnsi="Montserrat SemiBold"/>
                        <w:b/>
                        <w:bCs/>
                        <w:sz w:val="18"/>
                        <w:szCs w:val="20"/>
                      </w:rPr>
                      <w:t>REGISTRO DE ACCIONES DE MEJORA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91520" behindDoc="0" locked="0" layoutInCell="1" allowOverlap="1" wp14:anchorId="2544714C" wp14:editId="23B27AED">
          <wp:simplePos x="0" y="0"/>
          <wp:positionH relativeFrom="column">
            <wp:posOffset>3450590</wp:posOffset>
          </wp:positionH>
          <wp:positionV relativeFrom="paragraph">
            <wp:posOffset>36195</wp:posOffset>
          </wp:positionV>
          <wp:extent cx="1457791" cy="245565"/>
          <wp:effectExtent l="0" t="0" r="0" b="2540"/>
          <wp:wrapNone/>
          <wp:docPr id="460" name="Imagen 460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Imagen 263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791" cy="245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E0F" w14:textId="25658C0D" w:rsidR="00BC1B68" w:rsidRDefault="008E0FC8" w:rsidP="0052715B">
    <w:pPr>
      <w:pStyle w:val="Encabezado"/>
      <w:jc w:val="right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22912" behindDoc="0" locked="0" layoutInCell="1" allowOverlap="1" wp14:anchorId="01F7A151" wp14:editId="28DE6ACB">
              <wp:simplePos x="0" y="0"/>
              <wp:positionH relativeFrom="column">
                <wp:posOffset>0</wp:posOffset>
              </wp:positionH>
              <wp:positionV relativeFrom="paragraph">
                <wp:posOffset>-5203</wp:posOffset>
              </wp:positionV>
              <wp:extent cx="6648450" cy="76454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764540"/>
                        <a:chOff x="0" y="0"/>
                        <a:chExt cx="6648450" cy="764540"/>
                      </a:xfrm>
                    </wpg:grpSpPr>
                    <wps:wsp>
                      <wps:cNvPr id="6" name="Rectángulo: esquinas redondeadas 6"/>
                      <wps:cNvSpPr/>
                      <wps:spPr>
                        <a:xfrm>
                          <a:off x="0" y="0"/>
                          <a:ext cx="6648450" cy="764540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18A7" w14:textId="5ACE5D78" w:rsidR="00D87BF8" w:rsidRDefault="00D87BF8" w:rsidP="00D87BF8"/>
                          <w:p w14:paraId="39E4ADB8" w14:textId="14E93F9E" w:rsidR="00D87BF8" w:rsidRDefault="00D87BF8" w:rsidP="00D87BF8"/>
                          <w:p w14:paraId="533A46B8" w14:textId="7DB7F521" w:rsidR="00D87BF8" w:rsidRDefault="00D87BF8" w:rsidP="00D87BF8"/>
                          <w:p w14:paraId="1543EF99" w14:textId="77777777" w:rsidR="00D87BF8" w:rsidRDefault="00D87BF8" w:rsidP="00D87BF8"/>
                        </w:txbxContent>
                      </wps:txbx>
                      <wps:bodyPr rtlCol="0" anchor="t"/>
                    </wps:wsp>
                    <wps:wsp>
                      <wps:cNvPr id="24" name="Rectángulo: esquinas redondeadas 24"/>
                      <wps:cNvSpPr/>
                      <wps:spPr>
                        <a:xfrm>
                          <a:off x="5158854" y="423080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49F78" w14:textId="0ED698F2" w:rsidR="00DB7778" w:rsidRPr="00DB7778" w:rsidRDefault="00D87BF8" w:rsidP="00D87BF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 w:rsidRPr="00D87BF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</w:rPr>
                              <w:t>Última</w:t>
                            </w:r>
                            <w:r w:rsidR="00DB7778"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modificación:</w:t>
                            </w:r>
                          </w:p>
                          <w:p w14:paraId="5F86BF52" w14:textId="1B342E19" w:rsidR="00DB7778" w:rsidRPr="00E57194" w:rsidRDefault="00076332" w:rsidP="00D87BF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28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0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1/202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54075B23" w14:textId="77777777" w:rsidR="00DB7778" w:rsidRPr="00D87BF8" w:rsidRDefault="00DB7778" w:rsidP="00D87BF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27" name="Rectángulo: esquinas redondeadas 27"/>
                      <wps:cNvSpPr/>
                      <wps:spPr>
                        <a:xfrm>
                          <a:off x="1562669" y="47766"/>
                          <a:ext cx="3488055" cy="682654"/>
                        </a:xfrm>
                        <a:prstGeom prst="roundRect">
                          <a:avLst>
                            <a:gd name="adj" fmla="val 10054"/>
                          </a:avLst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0F842" w14:textId="77777777" w:rsidR="00DB7778" w:rsidRDefault="00DB7778" w:rsidP="00DB777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8BC13A" w14:textId="0D70944A" w:rsidR="00DB7778" w:rsidRPr="00D165C8" w:rsidRDefault="00707D8F" w:rsidP="00187321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D165C8">
                              <w:rPr>
                                <w:rFonts w:ascii="Montserrat SemiBold" w:hAnsi="Montserrat SemiBold"/>
                                <w:sz w:val="18"/>
                                <w:szCs w:val="20"/>
                              </w:rPr>
                              <w:t xml:space="preserve">FORMULARIO </w:t>
                            </w:r>
                            <w:r w:rsidR="00DB7778" w:rsidRPr="00D165C8">
                              <w:rPr>
                                <w:rFonts w:ascii="Montserrat SemiBold" w:hAnsi="Montserrat SemiBold"/>
                                <w:sz w:val="18"/>
                                <w:szCs w:val="20"/>
                              </w:rPr>
                              <w:t>REGISTRO DE ACCIONES DE MEJORA</w:t>
                            </w:r>
                          </w:p>
                        </w:txbxContent>
                      </wps:txbx>
                      <wps:bodyPr bIns="36000" rtlCol="0" anchor="b">
                        <a:noAutofit/>
                      </wps:bodyPr>
                    </wps:wsp>
                    <wps:wsp>
                      <wps:cNvPr id="30" name="Rectángulo: esquinas redondeadas 30"/>
                      <wps:cNvSpPr/>
                      <wps:spPr>
                        <a:xfrm>
                          <a:off x="5152030" y="81886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C6EAA" w14:textId="59D1BB28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Versión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:</w:t>
                            </w:r>
                          </w:p>
                          <w:p w14:paraId="07BEE424" w14:textId="626FD031" w:rsidR="00DB7778" w:rsidRPr="00E57194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1</w:t>
                            </w:r>
                            <w:r w:rsidR="00BF5EE1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31" name="Rectángulo: esquinas redondeadas 31"/>
                      <wps:cNvSpPr/>
                      <wps:spPr>
                        <a:xfrm>
                          <a:off x="122830" y="81886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6EEB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Código:</w:t>
                            </w:r>
                          </w:p>
                          <w:p w14:paraId="12FAE532" w14:textId="77777777" w:rsidR="00DB7778" w:rsidRPr="00103912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103912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GCA-P02-F02</w:t>
                            </w:r>
                          </w:p>
                          <w:p w14:paraId="1F3AC21B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32" name="Rectángulo: esquinas redondeadas 32"/>
                      <wps:cNvSpPr/>
                      <wps:spPr>
                        <a:xfrm>
                          <a:off x="122830" y="423080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CABA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Fecha elaboración:</w:t>
                            </w:r>
                          </w:p>
                          <w:p w14:paraId="6D5F2750" w14:textId="37F84674" w:rsidR="00DB7778" w:rsidRPr="00DB7778" w:rsidRDefault="00076332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23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11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/2003</w:t>
                            </w:r>
                          </w:p>
                        </w:txbxContent>
                      </wps:txbx>
                      <wps:bodyPr tIns="36000" bIns="0" rtlCol="0" anchor="t"/>
                    </wps:wsp>
                    <pic:pic xmlns:pic="http://schemas.openxmlformats.org/drawingml/2006/picture">
                      <pic:nvPicPr>
                        <pic:cNvPr id="218" name="Imagen 21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13546" y="122830"/>
                          <a:ext cx="1457325" cy="2451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F7A151" id="Grupo 2" o:spid="_x0000_s1151" style="position:absolute;left:0;text-align:left;margin-left:0;margin-top:-.4pt;width:523.5pt;height:60.2pt;z-index:251622912" coordsize="66484,7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Ao8P3hwYWNrZXQg&#10;ZW5kPSJ3Ij8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">
              <v:roundrect id="Rectángulo: esquinas redondeadas 6" o:spid="_x0000_s1152" style="position:absolute;width:66484;height:7645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" fillcolor="#f5f5f5" stroked="f" strokeweight=".5pt">
                <v:textbox>
                  <w:txbxContent>
                    <w:p w14:paraId="316B18A7" w14:textId="5ACE5D78" w:rsidR="00D87BF8" w:rsidRDefault="00D87BF8" w:rsidP="00D87BF8"/>
                    <w:p w14:paraId="39E4ADB8" w14:textId="14E93F9E" w:rsidR="00D87BF8" w:rsidRDefault="00D87BF8" w:rsidP="00D87BF8"/>
                    <w:p w14:paraId="533A46B8" w14:textId="7DB7F521" w:rsidR="00D87BF8" w:rsidRDefault="00D87BF8" w:rsidP="00D87BF8"/>
                    <w:p w14:paraId="1543EF99" w14:textId="77777777" w:rsidR="00D87BF8" w:rsidRDefault="00D87BF8" w:rsidP="00D87BF8"/>
                  </w:txbxContent>
                </v:textbox>
              </v:roundrect>
              <v:roundrect id="Rectángulo: esquinas redondeadas 24" o:spid="_x0000_s1153" style="position:absolute;left:51588;top:4230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" fillcolor="#a5a5a5 [2092]" stroked="f" strokeweight=".5pt">
                <v:textbox inset=",1mm,,0">
                  <w:txbxContent>
                    <w:p w14:paraId="6DA49F78" w14:textId="0ED698F2" w:rsidR="00DB7778" w:rsidRPr="00DB7778" w:rsidRDefault="00D87BF8" w:rsidP="00D87BF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  <w:lang w:val="es-CO"/>
                        </w:rPr>
                      </w:pPr>
                      <w:r w:rsidRPr="00D87BF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</w:rPr>
                        <w:t>Última</w:t>
                      </w:r>
                      <w:r w:rsidR="00DB7778"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</w:rPr>
                        <w:t xml:space="preserve"> modificación:</w:t>
                      </w:r>
                    </w:p>
                    <w:p w14:paraId="5F86BF52" w14:textId="1B342E19" w:rsidR="00DB7778" w:rsidRPr="00E57194" w:rsidRDefault="00076332" w:rsidP="00D87BF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  <w:lang w:val="es-CO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28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0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1/202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3</w:t>
                      </w:r>
                    </w:p>
                    <w:p w14:paraId="54075B23" w14:textId="77777777" w:rsidR="00DB7778" w:rsidRPr="00D87BF8" w:rsidRDefault="00DB7778" w:rsidP="00D87BF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  <v:roundrect id="Rectángulo: esquinas redondeadas 27" o:spid="_x0000_s1154" style="position:absolute;left:15626;top:477;width:34881;height:6827;visibility:visible;mso-wrap-style:square;v-text-anchor:bottom" arcsize="6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" fillcolor="window" stroked="f" strokeweight="1pt">
                <v:textbox inset=",,,1mm">
                  <w:txbxContent>
                    <w:p w14:paraId="1D70F842" w14:textId="77777777" w:rsidR="00DB7778" w:rsidRDefault="00DB7778" w:rsidP="00DB7778">
                      <w:pPr>
                        <w:rPr>
                          <w:b/>
                          <w:bCs/>
                        </w:rPr>
                      </w:pPr>
                    </w:p>
                    <w:p w14:paraId="378BC13A" w14:textId="0D70944A" w:rsidR="00DB7778" w:rsidRPr="00D165C8" w:rsidRDefault="00707D8F" w:rsidP="00187321">
                      <w:pPr>
                        <w:spacing w:after="0"/>
                        <w:rPr>
                          <w:rFonts w:ascii="Montserrat SemiBold" w:hAnsi="Montserrat SemiBold"/>
                          <w:sz w:val="18"/>
                          <w:szCs w:val="20"/>
                          <w:lang w:val="es-CO"/>
                        </w:rPr>
                      </w:pPr>
                      <w:r w:rsidRPr="00D165C8">
                        <w:rPr>
                          <w:rFonts w:ascii="Montserrat SemiBold" w:hAnsi="Montserrat SemiBold"/>
                          <w:sz w:val="18"/>
                          <w:szCs w:val="20"/>
                        </w:rPr>
                        <w:t xml:space="preserve">FORMULARIO </w:t>
                      </w:r>
                      <w:r w:rsidR="00DB7778" w:rsidRPr="00D165C8">
                        <w:rPr>
                          <w:rFonts w:ascii="Montserrat SemiBold" w:hAnsi="Montserrat SemiBold"/>
                          <w:sz w:val="18"/>
                          <w:szCs w:val="20"/>
                        </w:rPr>
                        <w:t>REGISTRO DE ACCIONES DE MEJORA</w:t>
                      </w:r>
                    </w:p>
                  </w:txbxContent>
                </v:textbox>
              </v:roundrect>
              <v:roundrect id="Rectángulo: esquinas redondeadas 30" o:spid="_x0000_s1155" style="position:absolute;left:51520;top:818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" fillcolor="#a5a5a5 [2092]" stroked="f" strokeweight=".5pt">
                <v:textbox inset=",1mm,,0">
                  <w:txbxContent>
                    <w:p w14:paraId="400C6EAA" w14:textId="59D1BB28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Versión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:</w:t>
                      </w:r>
                    </w:p>
                    <w:p w14:paraId="07BEE424" w14:textId="626FD031" w:rsidR="00DB7778" w:rsidRPr="00E57194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  <w:r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1</w:t>
                      </w:r>
                      <w:r w:rsidR="00BF5EE1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roundrect>
              <v:roundrect id="Rectángulo: esquinas redondeadas 31" o:spid="_x0000_s1156" style="position:absolute;left:1228;top:818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" fillcolor="#a5a5a5 [2092]" stroked="f" strokeweight=".5pt">
                <v:textbox inset=",1mm,,0">
                  <w:txbxContent>
                    <w:p w14:paraId="119B6EEB" w14:textId="77777777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Código:</w:t>
                      </w:r>
                    </w:p>
                    <w:p w14:paraId="12FAE532" w14:textId="77777777" w:rsidR="00DB7778" w:rsidRPr="00103912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103912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GCA-P02-F02</w:t>
                      </w:r>
                    </w:p>
                    <w:p w14:paraId="1F3AC21B" w14:textId="77777777" w:rsidR="00DB7778" w:rsidRPr="00DB7778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  <v:roundrect id="Rectángulo: esquinas redondeadas 32" o:spid="_x0000_s1157" style="position:absolute;left:1228;top:4230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" fillcolor="#a5a5a5 [2092]" stroked="f" strokeweight=".5pt">
                <v:textbox inset=",1mm,,0">
                  <w:txbxContent>
                    <w:p w14:paraId="5E6DCABA" w14:textId="77777777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Fecha elaboración:</w:t>
                      </w:r>
                    </w:p>
                    <w:p w14:paraId="6D5F2750" w14:textId="37F84674" w:rsidR="00DB7778" w:rsidRPr="00DB7778" w:rsidRDefault="00076332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23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/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11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/2003</w:t>
                      </w: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18" o:spid="_x0000_s1158" type="#_x0000_t75" style="position:absolute;left:26135;top:1228;width:14573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2B752D">
      <w:rPr>
        <w:noProof/>
        <w:lang w:bidi="es-ES"/>
      </w:rPr>
      <w:t xml:space="preserve"> </w:t>
    </w:r>
    <w:r w:rsidR="0006158A">
      <w:rPr>
        <w:noProof/>
        <w:lang w:bidi="es-ES"/>
      </w:rPr>
      <w:drawing>
        <wp:inline distT="0" distB="0" distL="0" distR="0" wp14:anchorId="2A7719D3" wp14:editId="00451B25">
          <wp:extent cx="1800225" cy="436496"/>
          <wp:effectExtent l="0" t="0" r="0" b="1905"/>
          <wp:docPr id="461" name="Imagen 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489" cy="44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34AB" w:rsidRPr="00BD4CBB">
      <w:rPr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E72"/>
    <w:multiLevelType w:val="hybridMultilevel"/>
    <w:tmpl w:val="82683C30"/>
    <w:lvl w:ilvl="0" w:tplc="0D663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2627D"/>
    <w:multiLevelType w:val="hybridMultilevel"/>
    <w:tmpl w:val="B52A84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57FA8"/>
    <w:multiLevelType w:val="hybridMultilevel"/>
    <w:tmpl w:val="B900E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75B9"/>
    <w:multiLevelType w:val="hybridMultilevel"/>
    <w:tmpl w:val="182486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7986172">
    <w:abstractNumId w:val="2"/>
  </w:num>
  <w:num w:numId="2" w16cid:durableId="596862712">
    <w:abstractNumId w:val="0"/>
  </w:num>
  <w:num w:numId="3" w16cid:durableId="353462544">
    <w:abstractNumId w:val="1"/>
  </w:num>
  <w:num w:numId="4" w16cid:durableId="17597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ocumentProtection w:edit="forms" w:formatting="1" w:enforcement="1" w:cryptProviderType="rsaAES" w:cryptAlgorithmClass="hash" w:cryptAlgorithmType="typeAny" w:cryptAlgorithmSid="14" w:cryptSpinCount="100000" w:hash="5JY0EpdMCITSbNE9Jn/zeIPcyyfbrRoIWm3A9lFKpR56/ZQbnOQQ5a0gtD0VDnI/tqQwssDoC4E13anj1AYe8g==" w:salt="UxM16svPv0lGlCIHXF/8tg=="/>
  <w:autoFormatOverride/>
  <w:styleLockTheme/>
  <w:styleLockQFSet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78"/>
    <w:rsid w:val="00000305"/>
    <w:rsid w:val="00010EA3"/>
    <w:rsid w:val="0003166C"/>
    <w:rsid w:val="0003650B"/>
    <w:rsid w:val="00037814"/>
    <w:rsid w:val="00037A5B"/>
    <w:rsid w:val="0005016B"/>
    <w:rsid w:val="0005205E"/>
    <w:rsid w:val="0005671F"/>
    <w:rsid w:val="0006158A"/>
    <w:rsid w:val="00067E05"/>
    <w:rsid w:val="00076332"/>
    <w:rsid w:val="00082DB8"/>
    <w:rsid w:val="000901D9"/>
    <w:rsid w:val="00090F44"/>
    <w:rsid w:val="00097205"/>
    <w:rsid w:val="000A7FDC"/>
    <w:rsid w:val="000C4590"/>
    <w:rsid w:val="000C75BF"/>
    <w:rsid w:val="000D10D4"/>
    <w:rsid w:val="000D331A"/>
    <w:rsid w:val="000D3BD9"/>
    <w:rsid w:val="000D4CB3"/>
    <w:rsid w:val="000D6033"/>
    <w:rsid w:val="000E4810"/>
    <w:rsid w:val="000E5BCB"/>
    <w:rsid w:val="000F0A50"/>
    <w:rsid w:val="000F1364"/>
    <w:rsid w:val="001034AB"/>
    <w:rsid w:val="00103912"/>
    <w:rsid w:val="00105F82"/>
    <w:rsid w:val="00110721"/>
    <w:rsid w:val="00111D2E"/>
    <w:rsid w:val="00111D69"/>
    <w:rsid w:val="00114372"/>
    <w:rsid w:val="00117E68"/>
    <w:rsid w:val="001257F0"/>
    <w:rsid w:val="00127911"/>
    <w:rsid w:val="001446AA"/>
    <w:rsid w:val="00144704"/>
    <w:rsid w:val="00145269"/>
    <w:rsid w:val="0016108E"/>
    <w:rsid w:val="00165FEE"/>
    <w:rsid w:val="0017456A"/>
    <w:rsid w:val="00176134"/>
    <w:rsid w:val="00181A1E"/>
    <w:rsid w:val="00187321"/>
    <w:rsid w:val="00197460"/>
    <w:rsid w:val="001A199E"/>
    <w:rsid w:val="001A5C15"/>
    <w:rsid w:val="001D0E1E"/>
    <w:rsid w:val="001D656F"/>
    <w:rsid w:val="001E3212"/>
    <w:rsid w:val="001E6E14"/>
    <w:rsid w:val="00235541"/>
    <w:rsid w:val="00235CF1"/>
    <w:rsid w:val="0023714D"/>
    <w:rsid w:val="002439D8"/>
    <w:rsid w:val="00246BBD"/>
    <w:rsid w:val="00247A64"/>
    <w:rsid w:val="0025130C"/>
    <w:rsid w:val="00256391"/>
    <w:rsid w:val="00256B15"/>
    <w:rsid w:val="00257177"/>
    <w:rsid w:val="002633EB"/>
    <w:rsid w:val="00265218"/>
    <w:rsid w:val="002707B1"/>
    <w:rsid w:val="00286F95"/>
    <w:rsid w:val="00290E59"/>
    <w:rsid w:val="00294192"/>
    <w:rsid w:val="00296478"/>
    <w:rsid w:val="002A489D"/>
    <w:rsid w:val="002B4534"/>
    <w:rsid w:val="002B752D"/>
    <w:rsid w:val="002C6ABD"/>
    <w:rsid w:val="002D3842"/>
    <w:rsid w:val="002E2D51"/>
    <w:rsid w:val="002F21C7"/>
    <w:rsid w:val="002F3764"/>
    <w:rsid w:val="002F65C3"/>
    <w:rsid w:val="003071A0"/>
    <w:rsid w:val="00307FCD"/>
    <w:rsid w:val="003126F0"/>
    <w:rsid w:val="003212F4"/>
    <w:rsid w:val="0033196C"/>
    <w:rsid w:val="00331A9A"/>
    <w:rsid w:val="00332F5F"/>
    <w:rsid w:val="00334379"/>
    <w:rsid w:val="00337C0F"/>
    <w:rsid w:val="003421B0"/>
    <w:rsid w:val="0034253F"/>
    <w:rsid w:val="003456E0"/>
    <w:rsid w:val="003509D9"/>
    <w:rsid w:val="00353C0A"/>
    <w:rsid w:val="003628DE"/>
    <w:rsid w:val="00366F6D"/>
    <w:rsid w:val="0037227E"/>
    <w:rsid w:val="00375486"/>
    <w:rsid w:val="00387A5A"/>
    <w:rsid w:val="00393234"/>
    <w:rsid w:val="0039418E"/>
    <w:rsid w:val="00395D7D"/>
    <w:rsid w:val="003A44DA"/>
    <w:rsid w:val="003A747E"/>
    <w:rsid w:val="003C0671"/>
    <w:rsid w:val="003C31E4"/>
    <w:rsid w:val="003D14D8"/>
    <w:rsid w:val="003D2758"/>
    <w:rsid w:val="003D7362"/>
    <w:rsid w:val="003E0129"/>
    <w:rsid w:val="003E23C1"/>
    <w:rsid w:val="003E2DC3"/>
    <w:rsid w:val="003F221E"/>
    <w:rsid w:val="003F443B"/>
    <w:rsid w:val="00404124"/>
    <w:rsid w:val="00404635"/>
    <w:rsid w:val="00410453"/>
    <w:rsid w:val="00415497"/>
    <w:rsid w:val="00415A3B"/>
    <w:rsid w:val="00424CC1"/>
    <w:rsid w:val="004339A0"/>
    <w:rsid w:val="00435E8C"/>
    <w:rsid w:val="004379B6"/>
    <w:rsid w:val="004402F8"/>
    <w:rsid w:val="0044234B"/>
    <w:rsid w:val="00443253"/>
    <w:rsid w:val="004464D1"/>
    <w:rsid w:val="00461A63"/>
    <w:rsid w:val="004639AF"/>
    <w:rsid w:val="00463B35"/>
    <w:rsid w:val="00465BA1"/>
    <w:rsid w:val="00472EAB"/>
    <w:rsid w:val="00482917"/>
    <w:rsid w:val="00483B8D"/>
    <w:rsid w:val="00484B09"/>
    <w:rsid w:val="004874E4"/>
    <w:rsid w:val="00495E47"/>
    <w:rsid w:val="004A6E96"/>
    <w:rsid w:val="004B337C"/>
    <w:rsid w:val="004B366B"/>
    <w:rsid w:val="004B62AC"/>
    <w:rsid w:val="004C2F50"/>
    <w:rsid w:val="004C35A0"/>
    <w:rsid w:val="004C656C"/>
    <w:rsid w:val="004D6B17"/>
    <w:rsid w:val="004E0253"/>
    <w:rsid w:val="004E7DE2"/>
    <w:rsid w:val="004F116F"/>
    <w:rsid w:val="004F5B85"/>
    <w:rsid w:val="004F5C6C"/>
    <w:rsid w:val="005132CB"/>
    <w:rsid w:val="0052086E"/>
    <w:rsid w:val="0052715B"/>
    <w:rsid w:val="00530E00"/>
    <w:rsid w:val="00542A22"/>
    <w:rsid w:val="00556A0F"/>
    <w:rsid w:val="0056499C"/>
    <w:rsid w:val="00567070"/>
    <w:rsid w:val="00571ECE"/>
    <w:rsid w:val="005837B3"/>
    <w:rsid w:val="005838D6"/>
    <w:rsid w:val="00587ABD"/>
    <w:rsid w:val="005901EE"/>
    <w:rsid w:val="00591122"/>
    <w:rsid w:val="00594C5A"/>
    <w:rsid w:val="005A5667"/>
    <w:rsid w:val="005C4F67"/>
    <w:rsid w:val="005D124E"/>
    <w:rsid w:val="005E0AD0"/>
    <w:rsid w:val="005F5A74"/>
    <w:rsid w:val="00620CA4"/>
    <w:rsid w:val="00624326"/>
    <w:rsid w:val="00642CA0"/>
    <w:rsid w:val="00643F5A"/>
    <w:rsid w:val="006448E7"/>
    <w:rsid w:val="00646107"/>
    <w:rsid w:val="00654EB7"/>
    <w:rsid w:val="0065503A"/>
    <w:rsid w:val="00655459"/>
    <w:rsid w:val="0066081E"/>
    <w:rsid w:val="00661424"/>
    <w:rsid w:val="00662B39"/>
    <w:rsid w:val="00671CA6"/>
    <w:rsid w:val="00673084"/>
    <w:rsid w:val="006828E5"/>
    <w:rsid w:val="00684557"/>
    <w:rsid w:val="00684FDB"/>
    <w:rsid w:val="00691241"/>
    <w:rsid w:val="006977E1"/>
    <w:rsid w:val="006A1BFA"/>
    <w:rsid w:val="006A3609"/>
    <w:rsid w:val="006B34C7"/>
    <w:rsid w:val="006C6285"/>
    <w:rsid w:val="006C7D64"/>
    <w:rsid w:val="006D14F3"/>
    <w:rsid w:val="006D3853"/>
    <w:rsid w:val="006D5062"/>
    <w:rsid w:val="006E37D4"/>
    <w:rsid w:val="006E5E94"/>
    <w:rsid w:val="006F4AA2"/>
    <w:rsid w:val="006F5A28"/>
    <w:rsid w:val="00702FCB"/>
    <w:rsid w:val="00707D8F"/>
    <w:rsid w:val="0071089C"/>
    <w:rsid w:val="007220DF"/>
    <w:rsid w:val="007261BF"/>
    <w:rsid w:val="00727979"/>
    <w:rsid w:val="007328C6"/>
    <w:rsid w:val="00736F5A"/>
    <w:rsid w:val="00740FC7"/>
    <w:rsid w:val="00746790"/>
    <w:rsid w:val="007571B6"/>
    <w:rsid w:val="007647F8"/>
    <w:rsid w:val="00772314"/>
    <w:rsid w:val="0077358E"/>
    <w:rsid w:val="00773FF0"/>
    <w:rsid w:val="0077641F"/>
    <w:rsid w:val="00777FD6"/>
    <w:rsid w:val="007817D7"/>
    <w:rsid w:val="00794D69"/>
    <w:rsid w:val="007954A0"/>
    <w:rsid w:val="00795903"/>
    <w:rsid w:val="007A38F4"/>
    <w:rsid w:val="007B46D2"/>
    <w:rsid w:val="007B52D2"/>
    <w:rsid w:val="007B65F3"/>
    <w:rsid w:val="007B67C4"/>
    <w:rsid w:val="007C1F7D"/>
    <w:rsid w:val="007C563F"/>
    <w:rsid w:val="007D306B"/>
    <w:rsid w:val="007D4902"/>
    <w:rsid w:val="007D6E94"/>
    <w:rsid w:val="007F17D3"/>
    <w:rsid w:val="00801E2E"/>
    <w:rsid w:val="008035DB"/>
    <w:rsid w:val="00805FFD"/>
    <w:rsid w:val="00836392"/>
    <w:rsid w:val="0084616D"/>
    <w:rsid w:val="00862005"/>
    <w:rsid w:val="0086250A"/>
    <w:rsid w:val="008648F2"/>
    <w:rsid w:val="0086674A"/>
    <w:rsid w:val="00866A2A"/>
    <w:rsid w:val="00870A3B"/>
    <w:rsid w:val="008751E9"/>
    <w:rsid w:val="00875901"/>
    <w:rsid w:val="008930C4"/>
    <w:rsid w:val="00895CEA"/>
    <w:rsid w:val="00896AA5"/>
    <w:rsid w:val="00896DD4"/>
    <w:rsid w:val="00897025"/>
    <w:rsid w:val="00897C67"/>
    <w:rsid w:val="008A78EA"/>
    <w:rsid w:val="008C197C"/>
    <w:rsid w:val="008D0BB4"/>
    <w:rsid w:val="008D0CB0"/>
    <w:rsid w:val="008D3EE1"/>
    <w:rsid w:val="008D7006"/>
    <w:rsid w:val="008E0FC8"/>
    <w:rsid w:val="00902315"/>
    <w:rsid w:val="009150BA"/>
    <w:rsid w:val="00915E7E"/>
    <w:rsid w:val="009173AA"/>
    <w:rsid w:val="009258E6"/>
    <w:rsid w:val="0093389D"/>
    <w:rsid w:val="009460EB"/>
    <w:rsid w:val="00950866"/>
    <w:rsid w:val="00953B75"/>
    <w:rsid w:val="009565F5"/>
    <w:rsid w:val="009572EA"/>
    <w:rsid w:val="0097046C"/>
    <w:rsid w:val="00976C4A"/>
    <w:rsid w:val="00996286"/>
    <w:rsid w:val="00997F0A"/>
    <w:rsid w:val="009A2C01"/>
    <w:rsid w:val="009B0A36"/>
    <w:rsid w:val="009B170C"/>
    <w:rsid w:val="009B1C5A"/>
    <w:rsid w:val="009C3872"/>
    <w:rsid w:val="009D42FE"/>
    <w:rsid w:val="009E6AC6"/>
    <w:rsid w:val="009F0C32"/>
    <w:rsid w:val="009F4666"/>
    <w:rsid w:val="009F75EA"/>
    <w:rsid w:val="00A01ADC"/>
    <w:rsid w:val="00A23C03"/>
    <w:rsid w:val="00A316E0"/>
    <w:rsid w:val="00A3321A"/>
    <w:rsid w:val="00A44CE0"/>
    <w:rsid w:val="00A51B6E"/>
    <w:rsid w:val="00A51C28"/>
    <w:rsid w:val="00A60015"/>
    <w:rsid w:val="00A65AFC"/>
    <w:rsid w:val="00A67CE9"/>
    <w:rsid w:val="00A7086F"/>
    <w:rsid w:val="00A73AE1"/>
    <w:rsid w:val="00A81434"/>
    <w:rsid w:val="00A822A8"/>
    <w:rsid w:val="00A914DB"/>
    <w:rsid w:val="00AB0181"/>
    <w:rsid w:val="00AB2833"/>
    <w:rsid w:val="00AB69FC"/>
    <w:rsid w:val="00AB6D51"/>
    <w:rsid w:val="00AC1F70"/>
    <w:rsid w:val="00AC7198"/>
    <w:rsid w:val="00AD08F3"/>
    <w:rsid w:val="00AE3FB7"/>
    <w:rsid w:val="00AE6690"/>
    <w:rsid w:val="00AF2C60"/>
    <w:rsid w:val="00B055DF"/>
    <w:rsid w:val="00B122BA"/>
    <w:rsid w:val="00B125A5"/>
    <w:rsid w:val="00B161B1"/>
    <w:rsid w:val="00B20E64"/>
    <w:rsid w:val="00B232E2"/>
    <w:rsid w:val="00B277E2"/>
    <w:rsid w:val="00B459B5"/>
    <w:rsid w:val="00B52AFE"/>
    <w:rsid w:val="00B55179"/>
    <w:rsid w:val="00B609EA"/>
    <w:rsid w:val="00B63A3D"/>
    <w:rsid w:val="00B669DE"/>
    <w:rsid w:val="00B675AF"/>
    <w:rsid w:val="00B716EB"/>
    <w:rsid w:val="00B728F2"/>
    <w:rsid w:val="00B95BA1"/>
    <w:rsid w:val="00BA2369"/>
    <w:rsid w:val="00BA41B5"/>
    <w:rsid w:val="00BA7863"/>
    <w:rsid w:val="00BB2AF7"/>
    <w:rsid w:val="00BB52E2"/>
    <w:rsid w:val="00BB6B92"/>
    <w:rsid w:val="00BC1B68"/>
    <w:rsid w:val="00BD4CBB"/>
    <w:rsid w:val="00BD68C6"/>
    <w:rsid w:val="00BE5E97"/>
    <w:rsid w:val="00BF5A49"/>
    <w:rsid w:val="00BF5D1E"/>
    <w:rsid w:val="00BF5EE1"/>
    <w:rsid w:val="00BF6AE3"/>
    <w:rsid w:val="00C037C1"/>
    <w:rsid w:val="00C109D7"/>
    <w:rsid w:val="00C30703"/>
    <w:rsid w:val="00C3076B"/>
    <w:rsid w:val="00C36518"/>
    <w:rsid w:val="00C4123A"/>
    <w:rsid w:val="00C4494D"/>
    <w:rsid w:val="00C47226"/>
    <w:rsid w:val="00C50E6D"/>
    <w:rsid w:val="00C63FD1"/>
    <w:rsid w:val="00C648D7"/>
    <w:rsid w:val="00C67FB0"/>
    <w:rsid w:val="00C7193C"/>
    <w:rsid w:val="00C7647F"/>
    <w:rsid w:val="00C822DF"/>
    <w:rsid w:val="00C83B77"/>
    <w:rsid w:val="00C86F5A"/>
    <w:rsid w:val="00CA6568"/>
    <w:rsid w:val="00CA75BD"/>
    <w:rsid w:val="00CB1EC9"/>
    <w:rsid w:val="00CC6ACD"/>
    <w:rsid w:val="00CD3C39"/>
    <w:rsid w:val="00CE5510"/>
    <w:rsid w:val="00CE7834"/>
    <w:rsid w:val="00CF31BB"/>
    <w:rsid w:val="00CF4096"/>
    <w:rsid w:val="00D13FA1"/>
    <w:rsid w:val="00D165C8"/>
    <w:rsid w:val="00D17EEF"/>
    <w:rsid w:val="00D26993"/>
    <w:rsid w:val="00D35685"/>
    <w:rsid w:val="00D357B7"/>
    <w:rsid w:val="00D37C1F"/>
    <w:rsid w:val="00D4436A"/>
    <w:rsid w:val="00D45C8D"/>
    <w:rsid w:val="00D50A0B"/>
    <w:rsid w:val="00D51C3C"/>
    <w:rsid w:val="00D86153"/>
    <w:rsid w:val="00D87BF8"/>
    <w:rsid w:val="00D96401"/>
    <w:rsid w:val="00DB14F5"/>
    <w:rsid w:val="00DB7778"/>
    <w:rsid w:val="00DC4318"/>
    <w:rsid w:val="00DC43AC"/>
    <w:rsid w:val="00DC6C1E"/>
    <w:rsid w:val="00DD3013"/>
    <w:rsid w:val="00DE020C"/>
    <w:rsid w:val="00DE3B13"/>
    <w:rsid w:val="00DE3C23"/>
    <w:rsid w:val="00DE5422"/>
    <w:rsid w:val="00DE7A1E"/>
    <w:rsid w:val="00DF78DA"/>
    <w:rsid w:val="00E120EC"/>
    <w:rsid w:val="00E141F4"/>
    <w:rsid w:val="00E44101"/>
    <w:rsid w:val="00E4537E"/>
    <w:rsid w:val="00E53AFF"/>
    <w:rsid w:val="00E57194"/>
    <w:rsid w:val="00E60787"/>
    <w:rsid w:val="00E65C52"/>
    <w:rsid w:val="00E70DAE"/>
    <w:rsid w:val="00E721BB"/>
    <w:rsid w:val="00E73BC7"/>
    <w:rsid w:val="00E93C52"/>
    <w:rsid w:val="00EA1CFB"/>
    <w:rsid w:val="00EA3118"/>
    <w:rsid w:val="00EA4B35"/>
    <w:rsid w:val="00EA55E5"/>
    <w:rsid w:val="00EA7E1B"/>
    <w:rsid w:val="00EB60E8"/>
    <w:rsid w:val="00EB77C8"/>
    <w:rsid w:val="00EB7C40"/>
    <w:rsid w:val="00EC341B"/>
    <w:rsid w:val="00EC67F5"/>
    <w:rsid w:val="00EE0AAA"/>
    <w:rsid w:val="00EF681B"/>
    <w:rsid w:val="00EF779D"/>
    <w:rsid w:val="00F0578B"/>
    <w:rsid w:val="00F22498"/>
    <w:rsid w:val="00F27B67"/>
    <w:rsid w:val="00F30184"/>
    <w:rsid w:val="00F41DBB"/>
    <w:rsid w:val="00F506CE"/>
    <w:rsid w:val="00F509AB"/>
    <w:rsid w:val="00F53AA1"/>
    <w:rsid w:val="00F5524A"/>
    <w:rsid w:val="00F56868"/>
    <w:rsid w:val="00F61F81"/>
    <w:rsid w:val="00F70B32"/>
    <w:rsid w:val="00F807DC"/>
    <w:rsid w:val="00F840DB"/>
    <w:rsid w:val="00F841F8"/>
    <w:rsid w:val="00F93D5D"/>
    <w:rsid w:val="00F94750"/>
    <w:rsid w:val="00F96262"/>
    <w:rsid w:val="00FA449C"/>
    <w:rsid w:val="00FB12B9"/>
    <w:rsid w:val="00FB1D55"/>
    <w:rsid w:val="00FC0271"/>
    <w:rsid w:val="00FC3D24"/>
    <w:rsid w:val="00FC48B2"/>
    <w:rsid w:val="00FC6227"/>
    <w:rsid w:val="00FD41C0"/>
    <w:rsid w:val="00FD5420"/>
    <w:rsid w:val="00FE2820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1E8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s-E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semiHidden="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semiHidden="1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semiHidden="1" w:uiPriority="22" w:qFormat="1"/>
    <w:lsdException w:name="Emphasis" w:locked="0" w:semiHidden="1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semiHidden="1" w:uiPriority="34" w:qFormat="1"/>
    <w:lsdException w:name="Quote" w:locked="0" w:semiHidden="1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semiHidden="1" w:uiPriority="31" w:qFormat="1"/>
    <w:lsdException w:name="Intense Reference" w:locked="0" w:semiHidden="1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locked="0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A55E5"/>
    <w:pPr>
      <w:spacing w:after="120"/>
      <w:jc w:val="center"/>
    </w:pPr>
    <w:rPr>
      <w:rFonts w:asciiTheme="minorHAnsi" w:hAnsiTheme="minorHAnsi"/>
      <w:color w:val="000000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AFF"/>
  </w:style>
  <w:style w:type="paragraph" w:styleId="Piedepgina">
    <w:name w:val="footer"/>
    <w:basedOn w:val="Normal"/>
    <w:link w:val="PiedepginaCar"/>
    <w:uiPriority w:val="99"/>
    <w:rsid w:val="00BC1B6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FF"/>
  </w:style>
  <w:style w:type="table" w:styleId="Tablaconcuadrcula">
    <w:name w:val="Table Grid"/>
    <w:basedOn w:val="Tablaelegante"/>
    <w:uiPriority w:val="39"/>
    <w:locked/>
    <w:rsid w:val="004B366B"/>
    <w:rPr>
      <w:rFonts w:ascii="Montserrat Light" w:hAnsi="Montserrat Light"/>
      <w:sz w:val="16"/>
      <w:lang w:val="es-CO" w:eastAsia="es-CO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25130C"/>
    <w:pPr>
      <w:contextualSpacing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tuloCar">
    <w:name w:val="Título Car"/>
    <w:link w:val="Ttulo"/>
    <w:rsid w:val="0025130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o">
    <w:name w:val="Texto"/>
    <w:basedOn w:val="Normal"/>
    <w:next w:val="Normal"/>
    <w:uiPriority w:val="1"/>
    <w:qFormat/>
    <w:locked/>
    <w:rsid w:val="00643F5A"/>
  </w:style>
  <w:style w:type="paragraph" w:customStyle="1" w:styleId="Textoazul">
    <w:name w:val="Texto azul"/>
    <w:basedOn w:val="Normal"/>
    <w:uiPriority w:val="3"/>
    <w:qFormat/>
    <w:locked/>
    <w:rsid w:val="0052715B"/>
    <w:rPr>
      <w:color w:val="1F497D" w:themeColor="text2"/>
    </w:rPr>
  </w:style>
  <w:style w:type="paragraph" w:customStyle="1" w:styleId="Contactos">
    <w:name w:val="Contactos"/>
    <w:basedOn w:val="Normal"/>
    <w:uiPriority w:val="5"/>
    <w:qFormat/>
    <w:locked/>
    <w:rsid w:val="0052715B"/>
    <w:rPr>
      <w:color w:val="1F497D" w:themeColor="text2"/>
      <w:sz w:val="20"/>
      <w:szCs w:val="20"/>
    </w:rPr>
  </w:style>
  <w:style w:type="character" w:styleId="Textodelmarcadordeposicin">
    <w:name w:val="Placeholder Text"/>
    <w:uiPriority w:val="99"/>
    <w:semiHidden/>
    <w:rsid w:val="00E53AFF"/>
    <w:rPr>
      <w:color w:val="808080"/>
    </w:rPr>
  </w:style>
  <w:style w:type="paragraph" w:customStyle="1" w:styleId="Textoennegrita1">
    <w:name w:val="Texto en negrita1"/>
    <w:basedOn w:val="Texto"/>
    <w:uiPriority w:val="2"/>
    <w:qFormat/>
    <w:locked/>
    <w:rsid w:val="0016108E"/>
    <w:pPr>
      <w:jc w:val="left"/>
    </w:pPr>
    <w:rPr>
      <w:b/>
      <w:bCs/>
      <w:color w:val="000000" w:themeColor="text1"/>
      <w:sz w:val="24"/>
    </w:rPr>
  </w:style>
  <w:style w:type="paragraph" w:customStyle="1" w:styleId="Textoennegritaazul">
    <w:name w:val="Texto en negrita azul"/>
    <w:basedOn w:val="Textoazul"/>
    <w:uiPriority w:val="4"/>
    <w:qFormat/>
    <w:locked/>
    <w:rsid w:val="0052715B"/>
    <w:rPr>
      <w:b/>
      <w:bCs/>
      <w:sz w:val="24"/>
    </w:rPr>
  </w:style>
  <w:style w:type="paragraph" w:customStyle="1" w:styleId="Notas">
    <w:name w:val="Notas"/>
    <w:basedOn w:val="Textoazul"/>
    <w:uiPriority w:val="6"/>
    <w:qFormat/>
    <w:locked/>
    <w:rsid w:val="001A199E"/>
    <w:rPr>
      <w:i/>
      <w:iCs/>
      <w:sz w:val="20"/>
    </w:rPr>
  </w:style>
  <w:style w:type="paragraph" w:styleId="Prrafodelista">
    <w:name w:val="List Paragraph"/>
    <w:basedOn w:val="Normal"/>
    <w:uiPriority w:val="34"/>
    <w:semiHidden/>
    <w:qFormat/>
    <w:rsid w:val="00C83B77"/>
    <w:pPr>
      <w:ind w:left="720"/>
      <w:contextualSpacing/>
    </w:pPr>
  </w:style>
  <w:style w:type="table" w:styleId="Tablaconcuadrcula1clara-nfasis5">
    <w:name w:val="Grid Table 1 Light Accent 5"/>
    <w:basedOn w:val="Tablanormal"/>
    <w:uiPriority w:val="46"/>
    <w:locked/>
    <w:rsid w:val="004B366B"/>
    <w:tblPr>
      <w:tblStyleRowBandSize w:val="1"/>
      <w:tblStyleColBandSize w:val="1"/>
      <w:tblBorders>
        <w:top w:val="single" w:sz="4" w:space="0" w:color="999999" w:themeColor="accent5" w:themeTint="66"/>
        <w:left w:val="single" w:sz="4" w:space="0" w:color="999999" w:themeColor="accent5" w:themeTint="66"/>
        <w:bottom w:val="single" w:sz="4" w:space="0" w:color="999999" w:themeColor="accent5" w:themeTint="66"/>
        <w:right w:val="single" w:sz="4" w:space="0" w:color="999999" w:themeColor="accent5" w:themeTint="66"/>
        <w:insideH w:val="single" w:sz="4" w:space="0" w:color="999999" w:themeColor="accent5" w:themeTint="66"/>
        <w:insideV w:val="single" w:sz="4" w:space="0" w:color="9999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elegante">
    <w:name w:val="Table Elegant"/>
    <w:basedOn w:val="Tablanormal"/>
    <w:uiPriority w:val="99"/>
    <w:semiHidden/>
    <w:unhideWhenUsed/>
    <w:locked/>
    <w:rsid w:val="004B366B"/>
    <w:pPr>
      <w:spacing w:after="120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locked/>
    <w:rsid w:val="00D50A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stilo1">
    <w:name w:val="Estilo1"/>
    <w:basedOn w:val="Fuentedeprrafopredeter"/>
    <w:uiPriority w:val="1"/>
    <w:locked/>
    <w:rsid w:val="00F0578B"/>
    <w:rPr>
      <w:rFonts w:ascii="Montserrat Light" w:hAnsi="Montserrat Light"/>
      <w:sz w:val="18"/>
    </w:rPr>
  </w:style>
  <w:style w:type="character" w:customStyle="1" w:styleId="Estilo2">
    <w:name w:val="Estilo2"/>
    <w:basedOn w:val="Fuentedeprrafopredeter"/>
    <w:uiPriority w:val="1"/>
    <w:locked/>
    <w:rsid w:val="00165FEE"/>
    <w:rPr>
      <w:rFonts w:ascii="Montserrat Light" w:hAnsi="Montserrat Light"/>
      <w:color w:val="0D0D0D" w:themeColor="accent5" w:themeTint="F2"/>
      <w:sz w:val="16"/>
    </w:rPr>
  </w:style>
  <w:style w:type="character" w:customStyle="1" w:styleId="Estilo3">
    <w:name w:val="Estilo3"/>
    <w:basedOn w:val="Fuentedeprrafopredeter"/>
    <w:uiPriority w:val="1"/>
    <w:locked/>
    <w:rsid w:val="003509D9"/>
    <w:rPr>
      <w:rFonts w:ascii="Calibri" w:hAnsi="Calibri"/>
      <w:sz w:val="16"/>
    </w:rPr>
  </w:style>
  <w:style w:type="character" w:customStyle="1" w:styleId="Estilo4">
    <w:name w:val="Estilo4"/>
    <w:basedOn w:val="Fuentedeprrafopredeter"/>
    <w:uiPriority w:val="1"/>
    <w:locked/>
    <w:rsid w:val="003509D9"/>
    <w:rPr>
      <w:rFonts w:ascii="Calibri" w:hAnsi="Calibri"/>
      <w:sz w:val="16"/>
    </w:rPr>
  </w:style>
  <w:style w:type="character" w:customStyle="1" w:styleId="dilig">
    <w:name w:val="dilig"/>
    <w:basedOn w:val="Fuentedeprrafopredeter"/>
    <w:uiPriority w:val="1"/>
    <w:locked/>
    <w:rsid w:val="003509D9"/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.parra\AppData\Roaming\Microsoft\Templates\Formulario%20de%20solicitud%20de%20vacaciones%20de%20un%20empleado%20de%20peque&#241;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ADEA9EC39642D8BAF01005BCC36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B13EC-19AB-480E-9FAA-2D39A3023E88}"/>
      </w:docPartPr>
      <w:docPartBody>
        <w:p w:rsidR="003E4D2C" w:rsidRDefault="00F524A8" w:rsidP="00F524A8">
          <w:pPr>
            <w:pStyle w:val="E0ADEA9EC39642D8BAF01005BCC366657"/>
          </w:pPr>
          <w:r w:rsidRPr="003509D9">
            <w:rPr>
              <w:rStyle w:val="Textodelmarcadordeposicin"/>
              <w:rFonts w:ascii="Calibri" w:hAnsi="Calibri" w:cs="Calibri"/>
              <w:b w:val="0"/>
              <w:bCs w:val="0"/>
              <w:sz w:val="18"/>
              <w:szCs w:val="18"/>
            </w:rPr>
            <w:t xml:space="preserve">Elija un Proceso               </w:t>
          </w:r>
        </w:p>
      </w:docPartBody>
    </w:docPart>
    <w:docPart>
      <w:docPartPr>
        <w:name w:val="5091E3D34BE74B71B25E016D575B9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2137E-0BAE-4053-A666-5BF8E342C5BA}"/>
      </w:docPartPr>
      <w:docPartBody>
        <w:p w:rsidR="003E4D2C" w:rsidRDefault="00F524A8" w:rsidP="00F524A8">
          <w:pPr>
            <w:pStyle w:val="5091E3D34BE74B71B25E016D575B9ABF3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32423F73E144455E8B5B934DFA6C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EFEE7-2463-4E15-A560-9AFFCE31B9B9}"/>
      </w:docPartPr>
      <w:docPartBody>
        <w:p w:rsidR="003E4D2C" w:rsidRDefault="00F524A8" w:rsidP="00F524A8">
          <w:pPr>
            <w:pStyle w:val="32423F73E144455E8B5B934DFA6CB7302"/>
          </w:pPr>
          <w:r w:rsidRPr="008035DB">
            <w:rPr>
              <w:rStyle w:val="Textodelmarcadordeposicin"/>
              <w:rFonts w:ascii="Montserrat Light" w:hAnsi="Montserrat Light"/>
              <w:b w:val="0"/>
              <w:sz w:val="16"/>
              <w:szCs w:val="16"/>
            </w:rPr>
            <w:t>Fecha</w:t>
          </w:r>
        </w:p>
      </w:docPartBody>
    </w:docPart>
    <w:docPart>
      <w:docPartPr>
        <w:name w:val="4010DD42207D422F99E12326D5A5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7D85-BBD7-4139-90B0-04B4A5CACAB6}"/>
      </w:docPartPr>
      <w:docPartBody>
        <w:p w:rsidR="003E4D2C" w:rsidRDefault="00F524A8" w:rsidP="00F524A8">
          <w:pPr>
            <w:pStyle w:val="4010DD42207D422F99E12326D5A5C6455"/>
          </w:pPr>
          <w:r w:rsidRPr="008035DB">
            <w:rPr>
              <w:rStyle w:val="Textodelmarcadordeposicin"/>
              <w:rFonts w:ascii="Montserrat Light" w:hAnsi="Montserrat Light"/>
              <w:sz w:val="16"/>
              <w:szCs w:val="16"/>
            </w:rPr>
            <w:t>#</w:t>
          </w:r>
        </w:p>
      </w:docPartBody>
    </w:docPart>
    <w:docPart>
      <w:docPartPr>
        <w:name w:val="244A6478E37449F0BCED5C422008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565B5-1E6F-4DD3-AB3A-82E220C3BD28}"/>
      </w:docPartPr>
      <w:docPartBody>
        <w:p w:rsidR="003E4D2C" w:rsidRDefault="00F524A8" w:rsidP="00F524A8">
          <w:pPr>
            <w:pStyle w:val="244A6478E37449F0BCED5C42200800696"/>
          </w:pPr>
          <w:r w:rsidRPr="008035DB">
            <w:rPr>
              <w:rStyle w:val="Textodelmarcadordeposicin"/>
              <w:rFonts w:ascii="Montserrat Light" w:hAnsi="Montserrat Light"/>
              <w:sz w:val="16"/>
              <w:szCs w:val="16"/>
            </w:rPr>
            <w:t>P/P</w:t>
          </w:r>
        </w:p>
      </w:docPartBody>
    </w:docPart>
    <w:docPart>
      <w:docPartPr>
        <w:name w:val="B28D095568EC4C3CB24D78F61CB93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87B3-3F54-4155-824A-E15956C6E07E}"/>
      </w:docPartPr>
      <w:docPartBody>
        <w:p w:rsidR="003E4D2C" w:rsidRDefault="00F524A8" w:rsidP="00F524A8">
          <w:pPr>
            <w:pStyle w:val="B28D095568EC4C3CB24D78F61CB93ABD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MM</w:t>
          </w:r>
        </w:p>
      </w:docPartBody>
    </w:docPart>
    <w:docPart>
      <w:docPartPr>
        <w:name w:val="E3FECADCC8CF4475BCFCC2045E01B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B503-DA49-42E1-9B6B-0CEDE5E4C504}"/>
      </w:docPartPr>
      <w:docPartBody>
        <w:p w:rsidR="00F524A8" w:rsidRDefault="00F524A8" w:rsidP="00F524A8">
          <w:pPr>
            <w:pStyle w:val="E3FECADCC8CF4475BCFCC2045E01BDBA2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DEF3A8A56E004F2AAE8D355770B4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605A-BF04-4316-9E40-5C17A6956ACC}"/>
      </w:docPartPr>
      <w:docPartBody>
        <w:p w:rsidR="00F524A8" w:rsidRDefault="00F524A8" w:rsidP="00F524A8">
          <w:pPr>
            <w:pStyle w:val="DEF3A8A56E004F2AAE8D355770B4F6DA6"/>
          </w:pPr>
          <w:r w:rsidRPr="003509D9">
            <w:rPr>
              <w:rStyle w:val="Textodelmarcadordeposicin"/>
              <w:rFonts w:ascii="Calibri" w:hAnsi="Calibri" w:cs="Calibri"/>
              <w:b w:val="0"/>
              <w:bCs w:val="0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F6E9C10216724C9CBD38BF880AA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ABDDE-18FF-4232-9003-6D4938742703}"/>
      </w:docPartPr>
      <w:docPartBody>
        <w:p w:rsidR="00F524A8" w:rsidRDefault="00F524A8" w:rsidP="00F524A8">
          <w:pPr>
            <w:pStyle w:val="F6E9C10216724C9CBD38BF880AA3E24E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F278DFE789FB408EBE1D56D3BD56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CBDD0-F5EB-4251-AF42-0A5119326BFC}"/>
      </w:docPartPr>
      <w:docPartBody>
        <w:p w:rsidR="00F524A8" w:rsidRDefault="00F524A8" w:rsidP="00F524A8">
          <w:pPr>
            <w:pStyle w:val="F278DFE789FB408EBE1D56D3BD56EEAE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C5A724156DEE41FABC2C6C32304C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A66D-38A7-42A8-AAEF-A3E7EA8B6EFA}"/>
      </w:docPartPr>
      <w:docPartBody>
        <w:p w:rsidR="00F524A8" w:rsidRDefault="00F524A8" w:rsidP="00F524A8">
          <w:pPr>
            <w:pStyle w:val="C5A724156DEE41FABC2C6C32304CE982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779AB79FAEE54E86AD276195C211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F29EF-3121-45FF-B9F7-91FD0814F055}"/>
      </w:docPartPr>
      <w:docPartBody>
        <w:p w:rsidR="00F524A8" w:rsidRDefault="00F524A8" w:rsidP="00F524A8">
          <w:pPr>
            <w:pStyle w:val="779AB79FAEE54E86AD276195C211BC28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AFA6C6C12A194D55B2DC03660526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A5D9-D160-4B30-B1A8-9B8B59F721CB}"/>
      </w:docPartPr>
      <w:docPartBody>
        <w:p w:rsidR="00F524A8" w:rsidRDefault="00F524A8" w:rsidP="00F524A8">
          <w:pPr>
            <w:pStyle w:val="AFA6C6C12A194D55B2DC03660526FF496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6517002C073641A583FD5DB5F782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EE883-50A4-4508-8CE5-BC6707941BFA}"/>
      </w:docPartPr>
      <w:docPartBody>
        <w:p w:rsidR="00F524A8" w:rsidRDefault="00F524A8" w:rsidP="00F524A8">
          <w:pPr>
            <w:pStyle w:val="6517002C073641A583FD5DB5F7823C617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B5AD7878ECF3431ABA3F52AFC445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5927-C9A5-4E05-B1E5-3C5947E5DCF7}"/>
      </w:docPartPr>
      <w:docPartBody>
        <w:p w:rsidR="00F524A8" w:rsidRDefault="00F524A8" w:rsidP="00F524A8">
          <w:pPr>
            <w:pStyle w:val="B5AD7878ECF3431ABA3F52AFC445C63E7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76FAF9B4F6B14A9182BA3E5344A7C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2066-5744-49C5-B304-B7EB9C4F2360}"/>
      </w:docPartPr>
      <w:docPartBody>
        <w:p w:rsidR="00F524A8" w:rsidRDefault="00F524A8" w:rsidP="00F524A8">
          <w:pPr>
            <w:pStyle w:val="76FAF9B4F6B14A9182BA3E5344A7C9447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E65DB71CBE5A4F1CAF2CA0937272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EA274-469C-4156-B673-3A82D415BB13}"/>
      </w:docPartPr>
      <w:docPartBody>
        <w:p w:rsidR="00F524A8" w:rsidRDefault="00F524A8" w:rsidP="00F524A8">
          <w:pPr>
            <w:pStyle w:val="E65DB71CBE5A4F1CAF2CA093727226637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F015E58DB10D425E8FE618263010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95C2-A770-455A-B99B-7D8CDA106685}"/>
      </w:docPartPr>
      <w:docPartBody>
        <w:p w:rsidR="00F524A8" w:rsidRDefault="00F524A8" w:rsidP="00F524A8">
          <w:pPr>
            <w:pStyle w:val="F015E58DB10D425E8FE6182630104AFC7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6FA0D8576B534BD5A8141A1B29E1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4B9C-23E8-4BD8-ACEE-6F891E9A965D}"/>
      </w:docPartPr>
      <w:docPartBody>
        <w:p w:rsidR="00F524A8" w:rsidRDefault="00F524A8" w:rsidP="00F524A8">
          <w:pPr>
            <w:pStyle w:val="6FA0D8576B534BD5A8141A1B29E14EB97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EFD093812B5346A094CAB8C7AA50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8BA31-CEAD-4AB0-9CB4-179F03876993}"/>
      </w:docPartPr>
      <w:docPartBody>
        <w:p w:rsidR="00F524A8" w:rsidRDefault="00F524A8" w:rsidP="00F524A8">
          <w:pPr>
            <w:pStyle w:val="EFD093812B5346A094CAB8C7AA5009F77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0DB4C89DCE92455385DC414756A91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57FB-52A9-4481-B8D5-9EBC8E257AD4}"/>
      </w:docPartPr>
      <w:docPartBody>
        <w:p w:rsidR="00F524A8" w:rsidRDefault="00F524A8" w:rsidP="00F524A8">
          <w:pPr>
            <w:pStyle w:val="0DB4C89DCE92455385DC414756A918F57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3BC4EEC0A9AA4D00A3A2CC88154F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98D8D-01AF-4B69-B505-166EF6A8D273}"/>
      </w:docPartPr>
      <w:docPartBody>
        <w:p w:rsidR="00F524A8" w:rsidRDefault="00F524A8" w:rsidP="00F524A8">
          <w:pPr>
            <w:pStyle w:val="3BC4EEC0A9AA4D00A3A2CC88154FD09C7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A2F1B2FECF4A48F983FCE698DB0C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52439-445E-460C-8EA9-D0513C425B78}"/>
      </w:docPartPr>
      <w:docPartBody>
        <w:p w:rsidR="00F524A8" w:rsidRDefault="00F524A8" w:rsidP="00F524A8">
          <w:pPr>
            <w:pStyle w:val="A2F1B2FECF4A48F983FCE698DB0C9DB27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13719B4614F543109CDD5C1D3C40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440AD-E1FE-4AD6-8F6D-FDCC6DE68482}"/>
      </w:docPartPr>
      <w:docPartBody>
        <w:p w:rsidR="00F524A8" w:rsidRDefault="00F524A8" w:rsidP="00F524A8">
          <w:pPr>
            <w:pStyle w:val="13719B4614F543109CDD5C1D3C409A397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ED145609E2F846D3ABB8A1CCFCFAE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1C82E-044C-4C5B-951C-0DD53E07DFAA}"/>
      </w:docPartPr>
      <w:docPartBody>
        <w:p w:rsidR="00F524A8" w:rsidRDefault="00F524A8" w:rsidP="00F524A8">
          <w:pPr>
            <w:pStyle w:val="ED145609E2F846D3ABB8A1CCFCFAE7137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t>fecha</w:t>
          </w:r>
        </w:p>
      </w:docPartBody>
    </w:docPart>
    <w:docPart>
      <w:docPartPr>
        <w:name w:val="F372CD1DDE114743ADD8825A75B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D7BD-041E-4741-A152-B165B5E5D3E4}"/>
      </w:docPartPr>
      <w:docPartBody>
        <w:p w:rsidR="00F524A8" w:rsidRDefault="00F524A8" w:rsidP="00F524A8">
          <w:pPr>
            <w:pStyle w:val="F372CD1DDE114743ADD8825A75BEC9D37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Elija un elemento.</w:t>
          </w:r>
        </w:p>
      </w:docPartBody>
    </w:docPart>
    <w:docPart>
      <w:docPartPr>
        <w:name w:val="1DB29EDA6C71463284ACDA0D8960E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BBFC0-90DA-4EE8-966E-C370C39DE18F}"/>
      </w:docPartPr>
      <w:docPartBody>
        <w:p w:rsidR="00A13514" w:rsidRDefault="00F524A8" w:rsidP="00F524A8">
          <w:pPr>
            <w:pStyle w:val="1DB29EDA6C71463284ACDA0D8960EC0D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86B138E0FA2A4D0BAFCE766BEB85C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E367-0DE2-4D2E-A207-F549C3615893}"/>
      </w:docPartPr>
      <w:docPartBody>
        <w:p w:rsidR="00A13514" w:rsidRDefault="00F524A8" w:rsidP="00F524A8">
          <w:pPr>
            <w:pStyle w:val="86B138E0FA2A4D0BAFCE766BEB85C960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CDB5D00CAEDD43A194893353991E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1B7AB-CE83-4ADE-AC07-C8FA68A93020}"/>
      </w:docPartPr>
      <w:docPartBody>
        <w:p w:rsidR="00A13514" w:rsidRDefault="00F524A8" w:rsidP="00F524A8">
          <w:pPr>
            <w:pStyle w:val="CDB5D00CAEDD43A194893353991E5236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9439F6E91C03439FA7743E9765EB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007CE-D911-4A14-8EE4-D6A613CA340D}"/>
      </w:docPartPr>
      <w:docPartBody>
        <w:p w:rsidR="00A13514" w:rsidRDefault="00F524A8" w:rsidP="00F524A8">
          <w:pPr>
            <w:pStyle w:val="9439F6E91C03439FA7743E9765EB9E0D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0B5534764D8C4E37B123CCEEFEA5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72D8-1BEF-4649-A7E6-80E3E773B9AB}"/>
      </w:docPartPr>
      <w:docPartBody>
        <w:p w:rsidR="00A13514" w:rsidRDefault="00F524A8" w:rsidP="00F524A8">
          <w:pPr>
            <w:pStyle w:val="0B5534764D8C4E37B123CCEEFEA5D26C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19068DE57C4C4D3E98A81A944728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C7AD-8F86-4384-9168-C5FAEC4C0F3E}"/>
      </w:docPartPr>
      <w:docPartBody>
        <w:p w:rsidR="00A13514" w:rsidRDefault="00F524A8" w:rsidP="00F524A8">
          <w:pPr>
            <w:pStyle w:val="19068DE57C4C4D3E98A81A9447282D14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D5B44E2FB91C41B0A891B1AFA091D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FD42F-F571-4BC6-B42B-6ED3C744664B}"/>
      </w:docPartPr>
      <w:docPartBody>
        <w:p w:rsidR="00A13514" w:rsidRDefault="00F524A8" w:rsidP="00F524A8">
          <w:pPr>
            <w:pStyle w:val="D5B44E2FB91C41B0A891B1AFA091D189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D290BAAD2C2244D195D6C8D550FC6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DB43E-3BEA-4B75-A135-9A3308B92A9C}"/>
      </w:docPartPr>
      <w:docPartBody>
        <w:p w:rsidR="00A13514" w:rsidRDefault="00F524A8" w:rsidP="00F524A8">
          <w:pPr>
            <w:pStyle w:val="D290BAAD2C2244D195D6C8D550FC6163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A5A59F17E6964924856E1BF1BE963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F9276-F1D6-49EC-B218-B583E5DE8759}"/>
      </w:docPartPr>
      <w:docPartBody>
        <w:p w:rsidR="00A13514" w:rsidRDefault="00F524A8" w:rsidP="00F524A8">
          <w:pPr>
            <w:pStyle w:val="A5A59F17E6964924856E1BF1BE96360A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EF1BA9A6AB57403A85FEB12C1CCD7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57CC4-9D49-448E-BB8D-95CC9DA73342}"/>
      </w:docPartPr>
      <w:docPartBody>
        <w:p w:rsidR="00A13514" w:rsidRDefault="00F524A8" w:rsidP="00F524A8">
          <w:pPr>
            <w:pStyle w:val="EF1BA9A6AB57403A85FEB12C1CCD7B95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157B048169E548548015A72D6274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C440-8AB6-4CF9-BF36-50A1A4358DE4}"/>
      </w:docPartPr>
      <w:docPartBody>
        <w:p w:rsidR="00A13514" w:rsidRDefault="00F524A8" w:rsidP="00F524A8">
          <w:pPr>
            <w:pStyle w:val="157B048169E548548015A72D627430BF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86F262E6CCD947E49D475141FBAC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012C-F8C5-4A24-8D6E-239DBAEB4AC0}"/>
      </w:docPartPr>
      <w:docPartBody>
        <w:p w:rsidR="00A13514" w:rsidRDefault="00F524A8" w:rsidP="00F524A8">
          <w:pPr>
            <w:pStyle w:val="86F262E6CCD947E49D475141FBAC17F6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8E26249322A34726A6E6EBD4933D7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81730-C720-4878-A9FB-6FB828C0ED37}"/>
      </w:docPartPr>
      <w:docPartBody>
        <w:p w:rsidR="00A13514" w:rsidRDefault="00F524A8" w:rsidP="00F524A8">
          <w:pPr>
            <w:pStyle w:val="8E26249322A34726A6E6EBD4933D72E7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6D44CAF7E79A490DA3C5EB0A199EE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96A2-F1BA-4A6E-85CE-3C9D1D0D04B8}"/>
      </w:docPartPr>
      <w:docPartBody>
        <w:p w:rsidR="00A13514" w:rsidRDefault="00F524A8" w:rsidP="00F524A8">
          <w:pPr>
            <w:pStyle w:val="6D44CAF7E79A490DA3C5EB0A199EE46D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1F608A248996438EA9DDF3866A386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F985-9975-4858-87C2-782DB9FC1AD5}"/>
      </w:docPartPr>
      <w:docPartBody>
        <w:p w:rsidR="00A13514" w:rsidRDefault="00F524A8" w:rsidP="00F524A8">
          <w:pPr>
            <w:pStyle w:val="1F608A248996438EA9DDF3866A3861C0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D7E6614ABEE349FB8DE8CE164E939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6C001-033C-44F8-A26B-B5EE5002ACEB}"/>
      </w:docPartPr>
      <w:docPartBody>
        <w:p w:rsidR="00A13514" w:rsidRDefault="00F524A8" w:rsidP="00F524A8">
          <w:pPr>
            <w:pStyle w:val="D7E6614ABEE349FB8DE8CE164E9390E5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2F2F66B5821A4B5185728415F4E98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6D66F-2B26-4ED1-93EB-B098A3636419}"/>
      </w:docPartPr>
      <w:docPartBody>
        <w:p w:rsidR="00A13514" w:rsidRDefault="00F524A8" w:rsidP="00F524A8">
          <w:pPr>
            <w:pStyle w:val="2F2F66B5821A4B5185728415F4E98C98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E980DA4540CC4475B69B2D365FB87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66DA-9AB5-4994-9935-3E45E26D18DE}"/>
      </w:docPartPr>
      <w:docPartBody>
        <w:p w:rsidR="00A13514" w:rsidRDefault="00F524A8" w:rsidP="00F524A8">
          <w:pPr>
            <w:pStyle w:val="E980DA4540CC4475B69B2D365FB875D8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98F86B684FE347849FC7F74C063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1504-D2D9-4F87-8196-F21795A940AB}"/>
      </w:docPartPr>
      <w:docPartBody>
        <w:p w:rsidR="00A13514" w:rsidRDefault="00F524A8" w:rsidP="00F524A8">
          <w:pPr>
            <w:pStyle w:val="98F86B684FE347849FC7F74C0635AA1D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003C833ABE964E88885DF59A5021C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F13A1-8582-4306-B93C-75F0C010ADE6}"/>
      </w:docPartPr>
      <w:docPartBody>
        <w:p w:rsidR="00A13514" w:rsidRDefault="00F524A8" w:rsidP="00F524A8">
          <w:pPr>
            <w:pStyle w:val="003C833ABE964E88885DF59A5021CF67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8A241D74CCE14FD9B48ED83B4EC2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B8591-26AE-4697-8A34-649CCE913BFA}"/>
      </w:docPartPr>
      <w:docPartBody>
        <w:p w:rsidR="00A13514" w:rsidRDefault="00F524A8" w:rsidP="00F524A8">
          <w:pPr>
            <w:pStyle w:val="8A241D74CCE14FD9B48ED83B4EC2027F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0F21A9B1334B46398E1D8712AC28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C67FC-3894-46DF-B9CA-BD0D65C93DEC}"/>
      </w:docPartPr>
      <w:docPartBody>
        <w:p w:rsidR="00A13514" w:rsidRDefault="00F524A8" w:rsidP="00F524A8">
          <w:pPr>
            <w:pStyle w:val="0F21A9B1334B46398E1D8712AC284260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465C2FB8BF0F46228E3CA59348E57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1B982-2CB2-4BEF-8E28-31BA48695FF9}"/>
      </w:docPartPr>
      <w:docPartBody>
        <w:p w:rsidR="00A13514" w:rsidRDefault="00F524A8" w:rsidP="00F524A8">
          <w:pPr>
            <w:pStyle w:val="465C2FB8BF0F46228E3CA59348E57B67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3E2FA4BC84624E01BC9813D8C5917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76BE0-7BBC-405B-AD6D-DE3FCFAB3604}"/>
      </w:docPartPr>
      <w:docPartBody>
        <w:p w:rsidR="00A13514" w:rsidRDefault="00F524A8" w:rsidP="00F524A8">
          <w:pPr>
            <w:pStyle w:val="3E2FA4BC84624E01BC9813D8C591771C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5DAFEFDF54E5401E9A4A89569DB1A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9A2AB-D746-4F8A-9DDD-0A7A916346CD}"/>
      </w:docPartPr>
      <w:docPartBody>
        <w:p w:rsidR="00A13514" w:rsidRDefault="00F524A8" w:rsidP="00F524A8">
          <w:pPr>
            <w:pStyle w:val="5DAFEFDF54E5401E9A4A89569DB1A235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9086EB9B164B4E1AA4111276A019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9BE8-E455-4FD5-89DC-2EABAB5A11DE}"/>
      </w:docPartPr>
      <w:docPartBody>
        <w:p w:rsidR="00A13514" w:rsidRDefault="00F524A8" w:rsidP="00F524A8">
          <w:pPr>
            <w:pStyle w:val="9086EB9B164B4E1AA4111276A019E9CB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32F0CAF65FA74480AFC0E505723E0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25D0-F962-47F8-A06A-3AE4B767A6DD}"/>
      </w:docPartPr>
      <w:docPartBody>
        <w:p w:rsidR="00A13514" w:rsidRDefault="00F524A8" w:rsidP="00F524A8">
          <w:pPr>
            <w:pStyle w:val="32F0CAF65FA74480AFC0E505723E09E3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B8AB0D16D4634C1DB56CA749204F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EAE3-85EF-439D-8D14-EDA423024099}"/>
      </w:docPartPr>
      <w:docPartBody>
        <w:p w:rsidR="00A13514" w:rsidRDefault="00F524A8" w:rsidP="00F524A8">
          <w:pPr>
            <w:pStyle w:val="B8AB0D16D4634C1DB56CA749204FA756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1CCA8C3CFB324BCB89EB2035C363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57964-6797-477E-9613-53F475843842}"/>
      </w:docPartPr>
      <w:docPartBody>
        <w:p w:rsidR="00A13514" w:rsidRDefault="00F524A8" w:rsidP="00F524A8">
          <w:pPr>
            <w:pStyle w:val="1CCA8C3CFB324BCB89EB2035C363EE3C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2E3432B6FF27495FB7C210F9888B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3FAD2-F4C5-4662-A70C-8439FFC60CA7}"/>
      </w:docPartPr>
      <w:docPartBody>
        <w:p w:rsidR="00A13514" w:rsidRDefault="00F524A8" w:rsidP="00F524A8">
          <w:pPr>
            <w:pStyle w:val="2E3432B6FF27495FB7C210F9888BB84B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413541966E0040D89CB7CFF90977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C74D-1737-4BDC-B3C4-240104FF7CB7}"/>
      </w:docPartPr>
      <w:docPartBody>
        <w:p w:rsidR="00A13514" w:rsidRDefault="00F524A8" w:rsidP="00F524A8">
          <w:pPr>
            <w:pStyle w:val="413541966E0040D89CB7CFF90977F173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0141D6E8103F44C082C0810616839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B18F7-232F-4784-8B8C-44529E4FA9AA}"/>
      </w:docPartPr>
      <w:docPartBody>
        <w:p w:rsidR="00A13514" w:rsidRDefault="00F524A8" w:rsidP="00F524A8">
          <w:pPr>
            <w:pStyle w:val="0141D6E8103F44C082C0810616839C77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A9CB287AE42348D3A9AD789EFAFF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40D9-C9B2-4D5B-B23A-A30E896DD372}"/>
      </w:docPartPr>
      <w:docPartBody>
        <w:p w:rsidR="00A13514" w:rsidRDefault="00F524A8" w:rsidP="00F524A8">
          <w:pPr>
            <w:pStyle w:val="A9CB287AE42348D3A9AD789EFAFF218E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7D09055A08EC44EABC1DFDA51C0B7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270BE-75A0-4D0F-9031-A6DFC9EC5B0A}"/>
      </w:docPartPr>
      <w:docPartBody>
        <w:p w:rsidR="00A13514" w:rsidRDefault="00F524A8" w:rsidP="00F524A8">
          <w:pPr>
            <w:pStyle w:val="7D09055A08EC44EABC1DFDA51C0B7E2D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BAC9CD460A5946228D060E547AF6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C6F3-1F79-4E28-A5AF-E319C81138C2}"/>
      </w:docPartPr>
      <w:docPartBody>
        <w:p w:rsidR="00A13514" w:rsidRDefault="00F524A8" w:rsidP="00F524A8">
          <w:pPr>
            <w:pStyle w:val="BAC9CD460A5946228D060E547AF6E58A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873A663889F844D49F4477161F557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4784-1D0D-457F-94EB-837C6B46F9E6}"/>
      </w:docPartPr>
      <w:docPartBody>
        <w:p w:rsidR="00A13514" w:rsidRDefault="00F524A8" w:rsidP="00F524A8">
          <w:pPr>
            <w:pStyle w:val="873A663889F844D49F4477161F557C53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288626B8B6F74046BAF412901FB7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575D-2383-4680-9D8F-7AD975BA84B6}"/>
      </w:docPartPr>
      <w:docPartBody>
        <w:p w:rsidR="00A13514" w:rsidRDefault="00F524A8" w:rsidP="00F524A8">
          <w:pPr>
            <w:pStyle w:val="288626B8B6F74046BAF412901FB72103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938FB2CCBD8B4C058DC82C923BD1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43A4-315F-4156-89FE-06B309F5E282}"/>
      </w:docPartPr>
      <w:docPartBody>
        <w:p w:rsidR="00A13514" w:rsidRDefault="00F524A8" w:rsidP="00F524A8">
          <w:pPr>
            <w:pStyle w:val="938FB2CCBD8B4C058DC82C923BD19B6B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B6015FE3B748406EA55FDD745918D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FE0C1-4CF6-4AA7-AD98-B9E488026D5D}"/>
      </w:docPartPr>
      <w:docPartBody>
        <w:p w:rsidR="00A13514" w:rsidRDefault="00F524A8" w:rsidP="00F524A8">
          <w:pPr>
            <w:pStyle w:val="B6015FE3B748406EA55FDD745918D12B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0D6F8DC440EA425ABA64487A8EC5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9004-6FB5-4753-8BAB-0E457BCDBABD}"/>
      </w:docPartPr>
      <w:docPartBody>
        <w:p w:rsidR="00A13514" w:rsidRDefault="00F524A8" w:rsidP="00F524A8">
          <w:pPr>
            <w:pStyle w:val="0D6F8DC440EA425ABA64487A8EC5CFE2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2C5E05AECBDC4A4B8AC11551E592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18AE-EEBB-44B0-8A22-53A4CFB9CC88}"/>
      </w:docPartPr>
      <w:docPartBody>
        <w:p w:rsidR="00A13514" w:rsidRDefault="00F524A8" w:rsidP="00F524A8">
          <w:pPr>
            <w:pStyle w:val="2C5E05AECBDC4A4B8AC11551E592D35D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6F5C625D2D21495C83CB80D5F8A5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C4EA-9D1E-4909-8E36-505918D044F6}"/>
      </w:docPartPr>
      <w:docPartBody>
        <w:p w:rsidR="00A13514" w:rsidRDefault="00F524A8" w:rsidP="00F524A8">
          <w:pPr>
            <w:pStyle w:val="6F5C625D2D21495C83CB80D5F8A51BA7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0EF9184D993C4E468877A6FED81C7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0E4F-0897-4D39-9399-9F9F2447119F}"/>
      </w:docPartPr>
      <w:docPartBody>
        <w:p w:rsidR="00A13514" w:rsidRDefault="00F524A8" w:rsidP="00F524A8">
          <w:pPr>
            <w:pStyle w:val="0EF9184D993C4E468877A6FED81C7DA8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01919D41CA324A93A4F992A7C02D7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A4121-0539-407D-91D0-DB11CB50A924}"/>
      </w:docPartPr>
      <w:docPartBody>
        <w:p w:rsidR="00A13514" w:rsidRDefault="00F524A8" w:rsidP="00F524A8">
          <w:pPr>
            <w:pStyle w:val="01919D41CA324A93A4F992A7C02D7F1C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F50DC74E79A94E9D839E99C40EED1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83DDA-1316-4EC8-91E0-58EB05F300C4}"/>
      </w:docPartPr>
      <w:docPartBody>
        <w:p w:rsidR="00A13514" w:rsidRDefault="00F524A8" w:rsidP="00F524A8">
          <w:pPr>
            <w:pStyle w:val="F50DC74E79A94E9D839E99C40EED19BC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71B43DEE17DB463F8B09EE59BB065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76F87-A56A-4AA8-9869-FE869C178AB3}"/>
      </w:docPartPr>
      <w:docPartBody>
        <w:p w:rsidR="00A13514" w:rsidRDefault="00F524A8" w:rsidP="00F524A8">
          <w:pPr>
            <w:pStyle w:val="71B43DEE17DB463F8B09EE59BB065C08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ECFEBFDA4CA841D68647F05E7862A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5485-CD02-4560-AEE7-15B0B816B17B}"/>
      </w:docPartPr>
      <w:docPartBody>
        <w:p w:rsidR="00A13514" w:rsidRDefault="00F524A8" w:rsidP="00F524A8">
          <w:pPr>
            <w:pStyle w:val="ECFEBFDA4CA841D68647F05E7862AA93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E3A78646979A4841A859C9549819E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F222-232E-47D8-B8D3-74F574359FBD}"/>
      </w:docPartPr>
      <w:docPartBody>
        <w:p w:rsidR="00A13514" w:rsidRDefault="00F524A8" w:rsidP="00F524A8">
          <w:pPr>
            <w:pStyle w:val="E3A78646979A4841A859C9549819E690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F73079D19F704FE6AA6ED80C9AE4B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0F26E-E74D-4FB9-8C31-3D87551CFB1C}"/>
      </w:docPartPr>
      <w:docPartBody>
        <w:p w:rsidR="00A13514" w:rsidRDefault="00F524A8" w:rsidP="00F524A8">
          <w:pPr>
            <w:pStyle w:val="F73079D19F704FE6AA6ED80C9AE4B111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8E7BB8D951EC4AF4B0C9C0398A9C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F7EC-4E85-434A-9245-DDD984F35FE9}"/>
      </w:docPartPr>
      <w:docPartBody>
        <w:p w:rsidR="00A13514" w:rsidRDefault="00F524A8" w:rsidP="00F524A8">
          <w:pPr>
            <w:pStyle w:val="8E7BB8D951EC4AF4B0C9C0398A9C0B5C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6ADFE2E9EB1F497082768E06A153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883A1-53FD-4569-A6C3-3DB8CB628A13}"/>
      </w:docPartPr>
      <w:docPartBody>
        <w:p w:rsidR="00A13514" w:rsidRDefault="00F524A8" w:rsidP="00F524A8">
          <w:pPr>
            <w:pStyle w:val="6ADFE2E9EB1F497082768E06A153406E1"/>
          </w:pPr>
          <w:r w:rsidRPr="0005671F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ADB7CCAC257449D7BFF79BA5AB35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805E6-8D66-4D80-89BB-B49E312E0C6D}"/>
      </w:docPartPr>
      <w:docPartBody>
        <w:p w:rsidR="00A13514" w:rsidRDefault="00F524A8" w:rsidP="00F524A8">
          <w:pPr>
            <w:pStyle w:val="ADB7CCAC257449D7BFF79BA5AB35F5711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5170F19A523E47C29A7E62E5615CB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D02C2-863C-4E02-A1EA-F474A908A513}"/>
      </w:docPartPr>
      <w:docPartBody>
        <w:p w:rsidR="00A13514" w:rsidRDefault="00F524A8" w:rsidP="00F524A8">
          <w:pPr>
            <w:pStyle w:val="5170F19A523E47C29A7E62E5615CB8E01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6229CE63D8C04027B166B994418E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A159-C318-446D-9B96-AC1F3A5E33E3}"/>
      </w:docPartPr>
      <w:docPartBody>
        <w:p w:rsidR="00A13514" w:rsidRDefault="00F524A8" w:rsidP="00F524A8">
          <w:pPr>
            <w:pStyle w:val="6229CE63D8C04027B166B994418EE83D1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93"/>
    <w:rsid w:val="00106A4D"/>
    <w:rsid w:val="00147719"/>
    <w:rsid w:val="001C3C17"/>
    <w:rsid w:val="002C3CD0"/>
    <w:rsid w:val="003E4D2C"/>
    <w:rsid w:val="0057737F"/>
    <w:rsid w:val="00784B29"/>
    <w:rsid w:val="00831B38"/>
    <w:rsid w:val="00A13514"/>
    <w:rsid w:val="00D44C93"/>
    <w:rsid w:val="00D9604D"/>
    <w:rsid w:val="00F524A8"/>
    <w:rsid w:val="00F6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524A8"/>
    <w:rPr>
      <w:color w:val="808080"/>
    </w:rPr>
  </w:style>
  <w:style w:type="paragraph" w:customStyle="1" w:styleId="E0ADEA9EC39642D8BAF01005BCC366657">
    <w:name w:val="E0ADEA9EC39642D8BAF01005BCC36665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091E3D34BE74B71B25E016D575B9ABF3">
    <w:name w:val="5091E3D34BE74B71B25E016D575B9ABF3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3FECADCC8CF4475BCFCC2045E01BDBA2">
    <w:name w:val="E3FECADCC8CF4475BCFCC2045E01BDBA2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2423F73E144455E8B5B934DFA6CB7302">
    <w:name w:val="32423F73E144455E8B5B934DFA6CB7302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28D095568EC4C3CB24D78F61CB93ABD6">
    <w:name w:val="B28D095568EC4C3CB24D78F61CB93ABD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44A6478E37449F0BCED5C42200800696">
    <w:name w:val="244A6478E37449F0BCED5C4220080069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010DD42207D422F99E12326D5A5C6455">
    <w:name w:val="4010DD42207D422F99E12326D5A5C6455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DEF3A8A56E004F2AAE8D355770B4F6DA6">
    <w:name w:val="DEF3A8A56E004F2AAE8D355770B4F6DA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6E9C10216724C9CBD38BF880AA3E24E6">
    <w:name w:val="F6E9C10216724C9CBD38BF880AA3E24E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278DFE789FB408EBE1D56D3BD56EEAE6">
    <w:name w:val="F278DFE789FB408EBE1D56D3BD56EEAE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C5A724156DEE41FABC2C6C32304CE9826">
    <w:name w:val="C5A724156DEE41FABC2C6C32304CE982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79AB79FAEE54E86AD276195C211BC286">
    <w:name w:val="779AB79FAEE54E86AD276195C211BC28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FA6C6C12A194D55B2DC03660526FF496">
    <w:name w:val="AFA6C6C12A194D55B2DC03660526FF496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015E58DB10D425E8FE6182630104AFC7">
    <w:name w:val="F015E58DB10D425E8FE6182630104AFC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FA0D8576B534BD5A8141A1B29E14EB97">
    <w:name w:val="6FA0D8576B534BD5A8141A1B29E14EB9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FD093812B5346A094CAB8C7AA5009F77">
    <w:name w:val="EFD093812B5346A094CAB8C7AA5009F7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DB4C89DCE92455385DC414756A918F57">
    <w:name w:val="0DB4C89DCE92455385DC414756A918F5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BC4EEC0A9AA4D00A3A2CC88154FD09C7">
    <w:name w:val="3BC4EEC0A9AA4D00A3A2CC88154FD09C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2F1B2FECF4A48F983FCE698DB0C9DB27">
    <w:name w:val="A2F1B2FECF4A48F983FCE698DB0C9DB2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DB29EDA6C71463284ACDA0D8960EC0D1">
    <w:name w:val="1DB29EDA6C71463284ACDA0D8960EC0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6B138E0FA2A4D0BAFCE766BEB85C9601">
    <w:name w:val="86B138E0FA2A4D0BAFCE766BEB85C960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CDB5D00CAEDD43A194893353991E52361">
    <w:name w:val="CDB5D00CAEDD43A194893353991E5236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439F6E91C03439FA7743E9765EB9E0D1">
    <w:name w:val="9439F6E91C03439FA7743E9765EB9E0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B5534764D8C4E37B123CCEEFEA5D26C1">
    <w:name w:val="0B5534764D8C4E37B123CCEEFEA5D26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9068DE57C4C4D3E98A81A9447282D141">
    <w:name w:val="19068DE57C4C4D3E98A81A9447282D14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D5B44E2FB91C41B0A891B1AFA091D1891">
    <w:name w:val="D5B44E2FB91C41B0A891B1AFA091D189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D290BAAD2C2244D195D6C8D550FC61631">
    <w:name w:val="D290BAAD2C2244D195D6C8D550FC616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5A59F17E6964924856E1BF1BE96360A1">
    <w:name w:val="A5A59F17E6964924856E1BF1BE96360A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F1BA9A6AB57403A85FEB12C1CCD7B951">
    <w:name w:val="EF1BA9A6AB57403A85FEB12C1CCD7B95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57B048169E548548015A72D627430BF1">
    <w:name w:val="157B048169E548548015A72D627430BF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6F262E6CCD947E49D475141FBAC17F61">
    <w:name w:val="86F262E6CCD947E49D475141FBAC17F6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E26249322A34726A6E6EBD4933D72E71">
    <w:name w:val="8E26249322A34726A6E6EBD4933D72E7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D44CAF7E79A490DA3C5EB0A199EE46D1">
    <w:name w:val="6D44CAF7E79A490DA3C5EB0A199EE46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F608A248996438EA9DDF3866A3861C01">
    <w:name w:val="1F608A248996438EA9DDF3866A3861C0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D7E6614ABEE349FB8DE8CE164E9390E51">
    <w:name w:val="D7E6614ABEE349FB8DE8CE164E9390E5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F2F66B5821A4B5185728415F4E98C981">
    <w:name w:val="2F2F66B5821A4B5185728415F4E98C98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980DA4540CC4475B69B2D365FB875D81">
    <w:name w:val="E980DA4540CC4475B69B2D365FB875D8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8F86B684FE347849FC7F74C0635AA1D1">
    <w:name w:val="98F86B684FE347849FC7F74C0635AA1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03C833ABE964E88885DF59A5021CF671">
    <w:name w:val="003C833ABE964E88885DF59A5021CF67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A241D74CCE14FD9B48ED83B4EC2027F1">
    <w:name w:val="8A241D74CCE14FD9B48ED83B4EC2027F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F21A9B1334B46398E1D8712AC2842601">
    <w:name w:val="0F21A9B1334B46398E1D8712AC284260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65C2FB8BF0F46228E3CA59348E57B671">
    <w:name w:val="465C2FB8BF0F46228E3CA59348E57B67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E2FA4BC84624E01BC9813D8C591771C1">
    <w:name w:val="3E2FA4BC84624E01BC9813D8C591771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DAFEFDF54E5401E9A4A89569DB1A2351">
    <w:name w:val="5DAFEFDF54E5401E9A4A89569DB1A235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086EB9B164B4E1AA4111276A019E9CB1">
    <w:name w:val="9086EB9B164B4E1AA4111276A019E9CB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2F0CAF65FA74480AFC0E505723E09E31">
    <w:name w:val="32F0CAF65FA74480AFC0E505723E09E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8AB0D16D4634C1DB56CA749204FA7561">
    <w:name w:val="B8AB0D16D4634C1DB56CA749204FA756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CCA8C3CFB324BCB89EB2035C363EE3C1">
    <w:name w:val="1CCA8C3CFB324BCB89EB2035C363EE3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E3432B6FF27495FB7C210F9888BB84B1">
    <w:name w:val="2E3432B6FF27495FB7C210F9888BB84B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13541966E0040D89CB7CFF90977F1731">
    <w:name w:val="413541966E0040D89CB7CFF90977F17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141D6E8103F44C082C0810616839C771">
    <w:name w:val="0141D6E8103F44C082C0810616839C77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9CB287AE42348D3A9AD789EFAFF218E1">
    <w:name w:val="A9CB287AE42348D3A9AD789EFAFF218E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D09055A08EC44EABC1DFDA51C0B7E2D1">
    <w:name w:val="7D09055A08EC44EABC1DFDA51C0B7E2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AC9CD460A5946228D060E547AF6E58A1">
    <w:name w:val="BAC9CD460A5946228D060E547AF6E58A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73A663889F844D49F4477161F557C531">
    <w:name w:val="873A663889F844D49F4477161F557C5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88626B8B6F74046BAF412901FB721031">
    <w:name w:val="288626B8B6F74046BAF412901FB7210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38FB2CCBD8B4C058DC82C923BD19B6B1">
    <w:name w:val="938FB2CCBD8B4C058DC82C923BD19B6B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6015FE3B748406EA55FDD745918D12B1">
    <w:name w:val="B6015FE3B748406EA55FDD745918D12B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D6F8DC440EA425ABA64487A8EC5CFE21">
    <w:name w:val="0D6F8DC440EA425ABA64487A8EC5CFE2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C5E05AECBDC4A4B8AC11551E592D35D1">
    <w:name w:val="2C5E05AECBDC4A4B8AC11551E592D35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F5C625D2D21495C83CB80D5F8A51BA71">
    <w:name w:val="6F5C625D2D21495C83CB80D5F8A51BA7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EF9184D993C4E468877A6FED81C7DA81">
    <w:name w:val="0EF9184D993C4E468877A6FED81C7DA8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1919D41CA324A93A4F992A7C02D7F1C1">
    <w:name w:val="01919D41CA324A93A4F992A7C02D7F1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50DC74E79A94E9D839E99C40EED19BC1">
    <w:name w:val="F50DC74E79A94E9D839E99C40EED19B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1B43DEE17DB463F8B09EE59BB065C081">
    <w:name w:val="71B43DEE17DB463F8B09EE59BB065C08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CFEBFDA4CA841D68647F05E7862AA931">
    <w:name w:val="ECFEBFDA4CA841D68647F05E7862AA93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3A78646979A4841A859C9549819E6901">
    <w:name w:val="E3A78646979A4841A859C9549819E690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73079D19F704FE6AA6ED80C9AE4B1111">
    <w:name w:val="F73079D19F704FE6AA6ED80C9AE4B111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E7BB8D951EC4AF4B0C9C0398A9C0B5C1">
    <w:name w:val="8E7BB8D951EC4AF4B0C9C0398A9C0B5C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ADFE2E9EB1F497082768E06A153406E1">
    <w:name w:val="6ADFE2E9EB1F497082768E06A153406E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DB7CCAC257449D7BFF79BA5AB35F5711">
    <w:name w:val="ADB7CCAC257449D7BFF79BA5AB35F571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170F19A523E47C29A7E62E5615CB8E01">
    <w:name w:val="5170F19A523E47C29A7E62E5615CB8E0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229CE63D8C04027B166B994418EE83D1">
    <w:name w:val="6229CE63D8C04027B166B994418EE83D1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517002C073641A583FD5DB5F7823C617">
    <w:name w:val="6517002C073641A583FD5DB5F7823C61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5AD7878ECF3431ABA3F52AFC445C63E7">
    <w:name w:val="B5AD7878ECF3431ABA3F52AFC445C63E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6FAF9B4F6B14A9182BA3E5344A7C9447">
    <w:name w:val="76FAF9B4F6B14A9182BA3E5344A7C944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65DB71CBE5A4F1CAF2CA093727226637">
    <w:name w:val="E65DB71CBE5A4F1CAF2CA09372722663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372CD1DDE114743ADD8825A75BEC9D37">
    <w:name w:val="F372CD1DDE114743ADD8825A75BEC9D3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3719B4614F543109CDD5C1D3C409A397">
    <w:name w:val="13719B4614F543109CDD5C1D3C409A39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D145609E2F846D3ABB8A1CCFCFAE7137">
    <w:name w:val="ED145609E2F846D3ABB8A1CCFCFAE7137"/>
    <w:rsid w:val="00F524A8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CABD113FD1242B1C9F835AA576BE4" ma:contentTypeVersion="13" ma:contentTypeDescription="Crear nuevo documento." ma:contentTypeScope="" ma:versionID="c4dfb60fc3a613743f26bd5c9731559c">
  <xsd:schema xmlns:xsd="http://www.w3.org/2001/XMLSchema" xmlns:xs="http://www.w3.org/2001/XMLSchema" xmlns:p="http://schemas.microsoft.com/office/2006/metadata/properties" xmlns:ns3="1ecf942d-8162-49f1-8027-941212f0c06a" xmlns:ns4="13cc2dff-6321-471c-a3b2-06d8b4bb0519" targetNamespace="http://schemas.microsoft.com/office/2006/metadata/properties" ma:root="true" ma:fieldsID="3eaeffc93c56385ade66f6c81f49b56e" ns3:_="" ns4:_="">
    <xsd:import namespace="1ecf942d-8162-49f1-8027-941212f0c06a"/>
    <xsd:import namespace="13cc2dff-6321-471c-a3b2-06d8b4bb05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942d-8162-49f1-8027-941212f0c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c2dff-6321-471c-a3b2-06d8b4bb0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cf942d-8162-49f1-8027-941212f0c06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70A86-CC06-4703-B262-108E27861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942d-8162-49f1-8027-941212f0c06a"/>
    <ds:schemaRef ds:uri="13cc2dff-6321-471c-a3b2-06d8b4bb0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55771-1EC5-46F8-B4D6-00D595665D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0C341F-D1FC-472D-BE2C-8390A424931B}">
  <ds:schemaRefs>
    <ds:schemaRef ds:uri="http://schemas.microsoft.com/office/2006/documentManagement/types"/>
    <ds:schemaRef ds:uri="1ecf942d-8162-49f1-8027-941212f0c06a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3cc2dff-6321-471c-a3b2-06d8b4bb0519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5BE1911-DEAF-43D4-83CA-88096F3224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solicitud de vacaciones de un empleado de pequeña empresa</Template>
  <TotalTime>0</TotalTime>
  <Pages>3</Pages>
  <Words>616</Words>
  <Characters>3394</Characters>
  <Application>Microsoft Office Word</Application>
  <DocSecurity>4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2023-02-08T21:01:00Z</dcterms:created>
  <dcterms:modified xsi:type="dcterms:W3CDTF">2023-02-08T21:01:00Z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0x010100B0ECABD113FD1242B1C9F835AA576BE4</vt:lpwstr>
  </property>
</Properties>
</file>