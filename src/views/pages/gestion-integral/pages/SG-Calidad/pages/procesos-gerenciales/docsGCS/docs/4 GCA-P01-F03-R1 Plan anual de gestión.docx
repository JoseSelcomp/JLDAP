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A2" w:rsidRPr="00D56041" w:rsidRDefault="00C56DA2" w:rsidP="00531AF8">
      <w:pPr>
        <w:rPr>
          <w:rFonts w:ascii="Verdana" w:hAnsi="Verdana" w:cs="Arial"/>
          <w:b/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11"/>
        <w:gridCol w:w="5583"/>
      </w:tblGrid>
      <w:tr w:rsidR="00140FB5" w:rsidRPr="00D56041" w:rsidTr="00F2048C">
        <w:tc>
          <w:tcPr>
            <w:tcW w:w="2943" w:type="dxa"/>
            <w:shd w:val="clear" w:color="auto" w:fill="F2F2F2" w:themeFill="background1" w:themeFillShade="F2"/>
          </w:tcPr>
          <w:p w:rsidR="00140FB5" w:rsidRPr="003F63BF" w:rsidRDefault="00CF718E" w:rsidP="00531AF8">
            <w:pPr>
              <w:rPr>
                <w:rFonts w:ascii="Verdana" w:hAnsi="Verdana" w:cs="Arial"/>
                <w:sz w:val="20"/>
                <w:szCs w:val="20"/>
              </w:rPr>
            </w:pPr>
            <w:r w:rsidRPr="003F63BF">
              <w:rPr>
                <w:rFonts w:ascii="Verdana" w:hAnsi="Verdana" w:cs="Arial"/>
                <w:sz w:val="20"/>
                <w:szCs w:val="20"/>
              </w:rPr>
              <w:t>Fecha</w:t>
            </w:r>
          </w:p>
        </w:tc>
        <w:tc>
          <w:tcPr>
            <w:tcW w:w="5701" w:type="dxa"/>
          </w:tcPr>
          <w:p w:rsidR="00140FB5" w:rsidRPr="00D56041" w:rsidRDefault="00140FB5" w:rsidP="00531AF8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40FB5" w:rsidRPr="00D56041" w:rsidTr="00F2048C">
        <w:tc>
          <w:tcPr>
            <w:tcW w:w="2943" w:type="dxa"/>
            <w:shd w:val="clear" w:color="auto" w:fill="F2F2F2" w:themeFill="background1" w:themeFillShade="F2"/>
          </w:tcPr>
          <w:p w:rsidR="00140FB5" w:rsidRPr="003F63BF" w:rsidRDefault="00140FB5" w:rsidP="00CF718E">
            <w:pPr>
              <w:rPr>
                <w:rFonts w:ascii="Verdana" w:hAnsi="Verdana" w:cs="Arial"/>
                <w:sz w:val="20"/>
                <w:szCs w:val="20"/>
              </w:rPr>
            </w:pPr>
            <w:r w:rsidRPr="003F63BF">
              <w:rPr>
                <w:rFonts w:ascii="Verdana" w:hAnsi="Verdana" w:cs="Arial"/>
                <w:sz w:val="20"/>
                <w:szCs w:val="20"/>
              </w:rPr>
              <w:t>N</w:t>
            </w:r>
            <w:r w:rsidR="00F2048C" w:rsidRPr="003F63BF">
              <w:rPr>
                <w:rFonts w:ascii="Verdana" w:hAnsi="Verdana" w:cs="Arial"/>
                <w:sz w:val="20"/>
                <w:szCs w:val="20"/>
              </w:rPr>
              <w:t>ombre del p</w:t>
            </w:r>
            <w:r w:rsidR="00CF718E" w:rsidRPr="003F63BF">
              <w:rPr>
                <w:rFonts w:ascii="Verdana" w:hAnsi="Verdana" w:cs="Arial"/>
                <w:sz w:val="20"/>
                <w:szCs w:val="20"/>
              </w:rPr>
              <w:t>roceso</w:t>
            </w:r>
          </w:p>
        </w:tc>
        <w:tc>
          <w:tcPr>
            <w:tcW w:w="5701" w:type="dxa"/>
          </w:tcPr>
          <w:p w:rsidR="00140FB5" w:rsidRPr="00D56041" w:rsidRDefault="00140FB5" w:rsidP="00531AF8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40FB5" w:rsidRPr="00D56041" w:rsidTr="00F2048C">
        <w:tc>
          <w:tcPr>
            <w:tcW w:w="2943" w:type="dxa"/>
            <w:shd w:val="clear" w:color="auto" w:fill="F2F2F2" w:themeFill="background1" w:themeFillShade="F2"/>
          </w:tcPr>
          <w:p w:rsidR="00140FB5" w:rsidRPr="003F63BF" w:rsidRDefault="00CF718E" w:rsidP="00140FB5">
            <w:pPr>
              <w:rPr>
                <w:rFonts w:ascii="Verdana" w:hAnsi="Verdana" w:cs="Arial"/>
                <w:sz w:val="20"/>
                <w:szCs w:val="20"/>
              </w:rPr>
            </w:pPr>
            <w:r w:rsidRPr="003F63BF">
              <w:rPr>
                <w:rFonts w:ascii="Verdana" w:hAnsi="Verdana" w:cs="Arial"/>
                <w:sz w:val="20"/>
                <w:szCs w:val="20"/>
              </w:rPr>
              <w:t>Responsable (</w:t>
            </w:r>
            <w:r w:rsidR="00BE7B53" w:rsidRPr="003F63BF">
              <w:rPr>
                <w:rFonts w:ascii="Verdana" w:hAnsi="Verdana" w:cs="Arial"/>
                <w:sz w:val="20"/>
                <w:szCs w:val="20"/>
              </w:rPr>
              <w:t>líder</w:t>
            </w:r>
            <w:r w:rsidRPr="003F63BF">
              <w:rPr>
                <w:rFonts w:ascii="Verdana" w:hAnsi="Verdana" w:cs="Arial"/>
                <w:sz w:val="20"/>
                <w:szCs w:val="20"/>
              </w:rPr>
              <w:t>)</w:t>
            </w:r>
          </w:p>
        </w:tc>
        <w:tc>
          <w:tcPr>
            <w:tcW w:w="5701" w:type="dxa"/>
          </w:tcPr>
          <w:p w:rsidR="00140FB5" w:rsidRPr="00D56041" w:rsidRDefault="00140FB5" w:rsidP="00531AF8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140FB5" w:rsidRPr="00D56041" w:rsidTr="00F2048C">
        <w:tc>
          <w:tcPr>
            <w:tcW w:w="2943" w:type="dxa"/>
            <w:shd w:val="clear" w:color="auto" w:fill="F2F2F2" w:themeFill="background1" w:themeFillShade="F2"/>
          </w:tcPr>
          <w:p w:rsidR="00140FB5" w:rsidRPr="003F63BF" w:rsidRDefault="00CF718E" w:rsidP="00140FB5">
            <w:pPr>
              <w:rPr>
                <w:rFonts w:ascii="Verdana" w:hAnsi="Verdana" w:cs="Arial"/>
                <w:sz w:val="20"/>
                <w:szCs w:val="20"/>
              </w:rPr>
            </w:pPr>
            <w:r w:rsidRPr="003F63BF">
              <w:rPr>
                <w:rFonts w:ascii="Verdana" w:hAnsi="Verdana" w:cs="Arial"/>
                <w:sz w:val="20"/>
                <w:szCs w:val="20"/>
              </w:rPr>
              <w:t>Cargo</w:t>
            </w:r>
          </w:p>
        </w:tc>
        <w:tc>
          <w:tcPr>
            <w:tcW w:w="5701" w:type="dxa"/>
          </w:tcPr>
          <w:p w:rsidR="00140FB5" w:rsidRPr="00D56041" w:rsidRDefault="00140FB5" w:rsidP="00531AF8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40FB5" w:rsidRPr="00D56041" w:rsidTr="00F2048C">
        <w:tc>
          <w:tcPr>
            <w:tcW w:w="2943" w:type="dxa"/>
            <w:shd w:val="clear" w:color="auto" w:fill="F2F2F2" w:themeFill="background1" w:themeFillShade="F2"/>
          </w:tcPr>
          <w:p w:rsidR="00140FB5" w:rsidRPr="003F63BF" w:rsidRDefault="00CF718E" w:rsidP="00F2048C">
            <w:pPr>
              <w:rPr>
                <w:rFonts w:ascii="Verdana" w:hAnsi="Verdana" w:cs="Arial"/>
                <w:sz w:val="20"/>
                <w:szCs w:val="20"/>
              </w:rPr>
            </w:pPr>
            <w:r w:rsidRPr="003F63BF">
              <w:rPr>
                <w:rFonts w:ascii="Verdana" w:hAnsi="Verdana" w:cs="Arial"/>
                <w:sz w:val="20"/>
                <w:szCs w:val="20"/>
              </w:rPr>
              <w:t xml:space="preserve">Periodo de </w:t>
            </w:r>
            <w:r w:rsidR="00683FC7" w:rsidRPr="003F63BF">
              <w:rPr>
                <w:rFonts w:ascii="Verdana" w:hAnsi="Verdana" w:cs="Arial"/>
                <w:sz w:val="20"/>
                <w:szCs w:val="20"/>
              </w:rPr>
              <w:t>g</w:t>
            </w:r>
            <w:r w:rsidRPr="003F63BF">
              <w:rPr>
                <w:rFonts w:ascii="Verdana" w:hAnsi="Verdana" w:cs="Arial"/>
                <w:sz w:val="20"/>
                <w:szCs w:val="20"/>
              </w:rPr>
              <w:t>estión</w:t>
            </w:r>
          </w:p>
        </w:tc>
        <w:tc>
          <w:tcPr>
            <w:tcW w:w="5701" w:type="dxa"/>
          </w:tcPr>
          <w:p w:rsidR="00140FB5" w:rsidRPr="00D56041" w:rsidRDefault="00140FB5" w:rsidP="00531AF8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830567" w:rsidRPr="00D56041" w:rsidRDefault="00830567" w:rsidP="00531AF8">
      <w:pPr>
        <w:rPr>
          <w:rFonts w:ascii="Verdana" w:hAnsi="Verdana" w:cs="Arial"/>
          <w:b/>
          <w:sz w:val="16"/>
          <w:szCs w:val="16"/>
        </w:rPr>
      </w:pPr>
    </w:p>
    <w:p w:rsidR="00140FB5" w:rsidRPr="00D56041" w:rsidRDefault="00140FB5" w:rsidP="00531AF8">
      <w:pPr>
        <w:rPr>
          <w:rFonts w:ascii="Verdana" w:hAnsi="Verdana" w:cs="Arial"/>
          <w:b/>
          <w:sz w:val="16"/>
          <w:szCs w:val="16"/>
        </w:rPr>
      </w:pPr>
    </w:p>
    <w:p w:rsidR="00C212B0" w:rsidRPr="00D56041" w:rsidRDefault="00140FB5" w:rsidP="00D56041">
      <w:pPr>
        <w:pStyle w:val="Prrafodelista"/>
        <w:numPr>
          <w:ilvl w:val="0"/>
          <w:numId w:val="16"/>
        </w:numPr>
        <w:rPr>
          <w:rFonts w:ascii="Verdana" w:hAnsi="Verdana" w:cs="Arial"/>
          <w:b/>
          <w:vanish/>
          <w:sz w:val="16"/>
          <w:szCs w:val="16"/>
        </w:rPr>
      </w:pPr>
      <w:r w:rsidRPr="00D56041">
        <w:rPr>
          <w:rFonts w:ascii="Verdana" w:hAnsi="Verdana" w:cs="Arial"/>
          <w:b/>
          <w:sz w:val="16"/>
          <w:szCs w:val="16"/>
        </w:rPr>
        <w:t>INTRODUCCIÓN</w:t>
      </w:r>
    </w:p>
    <w:p w:rsidR="002E6F80" w:rsidRPr="003F63BF" w:rsidRDefault="002E6F80" w:rsidP="003F63BF">
      <w:pPr>
        <w:pStyle w:val="Prrafodelista"/>
        <w:ind w:left="360"/>
        <w:rPr>
          <w:rFonts w:ascii="Verdana" w:hAnsi="Verdana"/>
          <w:b/>
          <w:sz w:val="16"/>
          <w:szCs w:val="16"/>
        </w:rPr>
      </w:pPr>
    </w:p>
    <w:p w:rsidR="00B45E3C" w:rsidRPr="00D56041" w:rsidRDefault="00B45E3C" w:rsidP="00AC024A">
      <w:pPr>
        <w:jc w:val="center"/>
        <w:rPr>
          <w:rFonts w:ascii="Verdana" w:hAnsi="Verdana" w:cs="Arial"/>
          <w:b/>
          <w:sz w:val="16"/>
          <w:szCs w:val="16"/>
        </w:rPr>
      </w:pPr>
    </w:p>
    <w:p w:rsidR="00B45E3C" w:rsidRPr="00F2048C" w:rsidRDefault="00140FB5" w:rsidP="00F2048C">
      <w:pPr>
        <w:pStyle w:val="Prrafodelista"/>
        <w:numPr>
          <w:ilvl w:val="0"/>
          <w:numId w:val="16"/>
        </w:numPr>
        <w:rPr>
          <w:rFonts w:ascii="Verdana" w:hAnsi="Verdana" w:cs="Arial"/>
          <w:b/>
          <w:sz w:val="16"/>
          <w:szCs w:val="16"/>
        </w:rPr>
      </w:pPr>
      <w:r w:rsidRPr="00F2048C">
        <w:rPr>
          <w:rFonts w:ascii="Verdana" w:hAnsi="Verdana" w:cs="Arial"/>
          <w:b/>
          <w:sz w:val="16"/>
          <w:szCs w:val="16"/>
        </w:rPr>
        <w:t>OBJETIVOS</w:t>
      </w:r>
    </w:p>
    <w:p w:rsidR="00140FB5" w:rsidRPr="00D56041" w:rsidRDefault="00140FB5" w:rsidP="00140FB5">
      <w:pPr>
        <w:rPr>
          <w:rFonts w:ascii="Verdana" w:hAnsi="Verdana" w:cs="Arial"/>
          <w:b/>
          <w:sz w:val="16"/>
          <w:szCs w:val="16"/>
        </w:rPr>
      </w:pPr>
    </w:p>
    <w:p w:rsidR="00140FB5" w:rsidRPr="00F2048C" w:rsidRDefault="00140FB5" w:rsidP="00F2048C">
      <w:pPr>
        <w:pStyle w:val="Prrafodelista"/>
        <w:numPr>
          <w:ilvl w:val="1"/>
          <w:numId w:val="17"/>
        </w:numPr>
        <w:rPr>
          <w:rFonts w:ascii="Verdana" w:hAnsi="Verdana" w:cs="Arial"/>
          <w:b/>
          <w:sz w:val="16"/>
          <w:szCs w:val="16"/>
        </w:rPr>
      </w:pPr>
      <w:r w:rsidRPr="00F2048C">
        <w:rPr>
          <w:rFonts w:ascii="Verdana" w:hAnsi="Verdana" w:cs="Arial"/>
          <w:b/>
          <w:sz w:val="16"/>
          <w:szCs w:val="16"/>
        </w:rPr>
        <w:t xml:space="preserve">Objetivo </w:t>
      </w:r>
      <w:r w:rsidR="00AF1A9C">
        <w:rPr>
          <w:rFonts w:ascii="Verdana" w:hAnsi="Verdana" w:cs="Arial"/>
          <w:b/>
          <w:sz w:val="16"/>
          <w:szCs w:val="16"/>
        </w:rPr>
        <w:t>g</w:t>
      </w:r>
      <w:r w:rsidRPr="00F2048C">
        <w:rPr>
          <w:rFonts w:ascii="Verdana" w:hAnsi="Verdana" w:cs="Arial"/>
          <w:b/>
          <w:sz w:val="16"/>
          <w:szCs w:val="16"/>
        </w:rPr>
        <w:t>eneral</w:t>
      </w:r>
      <w:r w:rsidR="00781B3D" w:rsidRPr="00F2048C">
        <w:rPr>
          <w:rFonts w:ascii="Verdana" w:hAnsi="Verdana" w:cs="Arial"/>
          <w:b/>
          <w:sz w:val="16"/>
          <w:szCs w:val="16"/>
        </w:rPr>
        <w:t xml:space="preserve"> </w:t>
      </w:r>
      <w:r w:rsidR="00622EB3" w:rsidRPr="00F2048C">
        <w:rPr>
          <w:rFonts w:ascii="Verdana" w:hAnsi="Verdana" w:cs="Arial"/>
          <w:b/>
          <w:sz w:val="16"/>
          <w:szCs w:val="16"/>
        </w:rPr>
        <w:t>del p</w:t>
      </w:r>
      <w:r w:rsidR="00D56041" w:rsidRPr="00F2048C">
        <w:rPr>
          <w:rFonts w:ascii="Verdana" w:hAnsi="Verdana" w:cs="Arial"/>
          <w:b/>
          <w:sz w:val="16"/>
          <w:szCs w:val="16"/>
        </w:rPr>
        <w:t>roceso para el 201_</w:t>
      </w:r>
      <w:r w:rsidR="00B41A17" w:rsidRPr="00F2048C">
        <w:rPr>
          <w:rFonts w:ascii="Verdana" w:hAnsi="Verdana" w:cs="Arial"/>
          <w:b/>
          <w:sz w:val="16"/>
          <w:szCs w:val="16"/>
        </w:rPr>
        <w:t>:</w:t>
      </w:r>
    </w:p>
    <w:p w:rsidR="00B41A17" w:rsidRPr="00D56041" w:rsidRDefault="00B41A17" w:rsidP="00B41A17">
      <w:pPr>
        <w:pStyle w:val="Prrafodelista"/>
        <w:rPr>
          <w:rFonts w:ascii="Verdana" w:hAnsi="Verdana" w:cs="Arial"/>
          <w:sz w:val="16"/>
          <w:szCs w:val="16"/>
        </w:rPr>
      </w:pPr>
    </w:p>
    <w:p w:rsidR="0012672B" w:rsidRPr="00D56041" w:rsidRDefault="0012672B" w:rsidP="00B41A17">
      <w:pPr>
        <w:pStyle w:val="Prrafodelista"/>
        <w:rPr>
          <w:rFonts w:ascii="Verdana" w:hAnsi="Verdana" w:cs="Arial"/>
          <w:sz w:val="16"/>
          <w:szCs w:val="16"/>
        </w:rPr>
      </w:pPr>
    </w:p>
    <w:p w:rsidR="00140FB5" w:rsidRPr="00F2048C" w:rsidRDefault="00AF1A9C" w:rsidP="00F2048C">
      <w:pPr>
        <w:pStyle w:val="Prrafodelista"/>
        <w:numPr>
          <w:ilvl w:val="1"/>
          <w:numId w:val="17"/>
        </w:numPr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Objetivos e</w:t>
      </w:r>
      <w:r w:rsidR="00140FB5" w:rsidRPr="00F2048C">
        <w:rPr>
          <w:rFonts w:ascii="Verdana" w:hAnsi="Verdana" w:cs="Arial"/>
          <w:b/>
          <w:sz w:val="16"/>
          <w:szCs w:val="16"/>
        </w:rPr>
        <w:t>specíficos</w:t>
      </w:r>
      <w:r w:rsidR="00781B3D" w:rsidRPr="00F2048C">
        <w:rPr>
          <w:rFonts w:ascii="Verdana" w:hAnsi="Verdana" w:cs="Arial"/>
          <w:b/>
          <w:sz w:val="16"/>
          <w:szCs w:val="16"/>
        </w:rPr>
        <w:t xml:space="preserve"> </w:t>
      </w:r>
      <w:r w:rsidR="00622EB3" w:rsidRPr="00F2048C">
        <w:rPr>
          <w:rFonts w:ascii="Verdana" w:hAnsi="Verdana" w:cs="Arial"/>
          <w:b/>
          <w:sz w:val="16"/>
          <w:szCs w:val="16"/>
        </w:rPr>
        <w:t>del proceso</w:t>
      </w:r>
      <w:r w:rsidR="00D56041" w:rsidRPr="00F2048C">
        <w:rPr>
          <w:rFonts w:ascii="Verdana" w:hAnsi="Verdana" w:cs="Arial"/>
          <w:b/>
          <w:sz w:val="16"/>
          <w:szCs w:val="16"/>
        </w:rPr>
        <w:t xml:space="preserve"> para el 201_</w:t>
      </w:r>
      <w:r w:rsidR="00781B3D" w:rsidRPr="00F2048C">
        <w:rPr>
          <w:rFonts w:ascii="Verdana" w:hAnsi="Verdana" w:cs="Arial"/>
          <w:b/>
          <w:sz w:val="16"/>
          <w:szCs w:val="16"/>
        </w:rPr>
        <w:t>:</w:t>
      </w:r>
    </w:p>
    <w:p w:rsidR="00D56041" w:rsidRPr="00D56041" w:rsidRDefault="00D56041" w:rsidP="00D56041">
      <w:pPr>
        <w:ind w:left="360"/>
        <w:rPr>
          <w:rFonts w:ascii="Verdana" w:hAnsi="Verdana" w:cs="Arial"/>
          <w:b/>
          <w:sz w:val="16"/>
          <w:szCs w:val="16"/>
        </w:rPr>
      </w:pPr>
    </w:p>
    <w:p w:rsidR="002E6F80" w:rsidRPr="00D56041" w:rsidRDefault="002E6F80" w:rsidP="00140FB5">
      <w:pPr>
        <w:rPr>
          <w:rFonts w:ascii="Verdana" w:hAnsi="Verdana" w:cs="Arial"/>
          <w:b/>
          <w:sz w:val="16"/>
          <w:szCs w:val="16"/>
        </w:rPr>
      </w:pPr>
    </w:p>
    <w:p w:rsidR="00781B3D" w:rsidRPr="00D56041" w:rsidRDefault="00781B3D" w:rsidP="00781B3D">
      <w:pPr>
        <w:pStyle w:val="Prrafodelista"/>
        <w:ind w:left="1440"/>
        <w:jc w:val="both"/>
        <w:rPr>
          <w:rFonts w:ascii="Verdana" w:hAnsi="Verdana" w:cs="Arial"/>
          <w:sz w:val="16"/>
          <w:szCs w:val="16"/>
        </w:rPr>
      </w:pPr>
    </w:p>
    <w:p w:rsidR="00B45E3C" w:rsidRPr="00D56041" w:rsidRDefault="00140FB5" w:rsidP="00F2048C">
      <w:pPr>
        <w:pStyle w:val="Prrafodelista"/>
        <w:numPr>
          <w:ilvl w:val="0"/>
          <w:numId w:val="17"/>
        </w:numPr>
        <w:ind w:left="284" w:hanging="284"/>
        <w:rPr>
          <w:rFonts w:ascii="Verdana" w:hAnsi="Verdana" w:cs="Arial"/>
          <w:b/>
          <w:sz w:val="16"/>
          <w:szCs w:val="16"/>
        </w:rPr>
      </w:pPr>
      <w:r w:rsidRPr="00D56041">
        <w:rPr>
          <w:rFonts w:ascii="Verdana" w:hAnsi="Verdana" w:cs="Arial"/>
          <w:b/>
          <w:sz w:val="16"/>
          <w:szCs w:val="16"/>
        </w:rPr>
        <w:t>RECURSOS</w:t>
      </w:r>
    </w:p>
    <w:p w:rsidR="002A4940" w:rsidRPr="00D56041" w:rsidRDefault="002A4940" w:rsidP="002E6F80">
      <w:pPr>
        <w:rPr>
          <w:rFonts w:ascii="Verdana" w:hAnsi="Verdana" w:cs="Arial"/>
          <w:sz w:val="16"/>
          <w:szCs w:val="16"/>
        </w:rPr>
      </w:pPr>
    </w:p>
    <w:p w:rsidR="002E6F80" w:rsidRPr="00D56041" w:rsidRDefault="002E6F80" w:rsidP="002E6F80">
      <w:pPr>
        <w:rPr>
          <w:rFonts w:ascii="Verdana" w:hAnsi="Verdana" w:cs="Arial"/>
          <w:b/>
          <w:sz w:val="16"/>
          <w:szCs w:val="16"/>
        </w:rPr>
      </w:pPr>
    </w:p>
    <w:p w:rsidR="00B45E3C" w:rsidRPr="00D56041" w:rsidRDefault="00CF718E" w:rsidP="00F2048C">
      <w:pPr>
        <w:pStyle w:val="Prrafodelista"/>
        <w:numPr>
          <w:ilvl w:val="0"/>
          <w:numId w:val="17"/>
        </w:numPr>
        <w:ind w:left="284" w:hanging="284"/>
        <w:rPr>
          <w:rFonts w:ascii="Verdana" w:hAnsi="Verdana" w:cs="Arial"/>
          <w:b/>
          <w:sz w:val="16"/>
          <w:szCs w:val="16"/>
        </w:rPr>
      </w:pPr>
      <w:r w:rsidRPr="00D56041">
        <w:rPr>
          <w:rFonts w:ascii="Verdana" w:hAnsi="Verdana" w:cs="Arial"/>
          <w:b/>
          <w:sz w:val="16"/>
          <w:szCs w:val="16"/>
        </w:rPr>
        <w:t>PLAN ANUAL</w:t>
      </w:r>
    </w:p>
    <w:p w:rsidR="00CF718E" w:rsidRPr="00D56041" w:rsidRDefault="00CF718E" w:rsidP="00CF718E">
      <w:pPr>
        <w:rPr>
          <w:rFonts w:ascii="Verdana" w:hAnsi="Verdana" w:cs="Arial"/>
          <w:b/>
          <w:sz w:val="16"/>
          <w:szCs w:val="16"/>
        </w:rPr>
      </w:pPr>
    </w:p>
    <w:p w:rsidR="00BE7B53" w:rsidRDefault="00BE7B53" w:rsidP="00F2048C">
      <w:pPr>
        <w:pStyle w:val="Prrafodelista"/>
        <w:numPr>
          <w:ilvl w:val="1"/>
          <w:numId w:val="17"/>
        </w:numPr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Cumplimiento plan de acción anual año anterior.</w:t>
      </w:r>
    </w:p>
    <w:p w:rsidR="00BE7B53" w:rsidRDefault="00BE7B53" w:rsidP="00BE7B53">
      <w:pPr>
        <w:pStyle w:val="Prrafodelista"/>
        <w:ind w:left="1080"/>
        <w:rPr>
          <w:rFonts w:ascii="Verdana" w:hAnsi="Verdana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59"/>
        <w:gridCol w:w="3186"/>
        <w:gridCol w:w="1955"/>
      </w:tblGrid>
      <w:tr w:rsidR="00BE7B53" w:rsidRPr="00D56041" w:rsidTr="001C2EE3">
        <w:trPr>
          <w:jc w:val="center"/>
        </w:trPr>
        <w:tc>
          <w:tcPr>
            <w:tcW w:w="2859" w:type="dxa"/>
            <w:shd w:val="clear" w:color="auto" w:fill="F2F2F2" w:themeFill="background1" w:themeFillShade="F2"/>
          </w:tcPr>
          <w:p w:rsidR="00BE7B53" w:rsidRPr="00D56041" w:rsidRDefault="00BE7B53" w:rsidP="001C2EE3">
            <w:pPr>
              <w:pStyle w:val="Prrafodelista"/>
              <w:ind w:left="0"/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56041">
              <w:rPr>
                <w:rFonts w:ascii="Verdana" w:hAnsi="Verdana" w:cs="Arial"/>
                <w:b/>
                <w:i/>
                <w:sz w:val="20"/>
                <w:szCs w:val="20"/>
              </w:rPr>
              <w:t>Objetivo</w:t>
            </w:r>
          </w:p>
        </w:tc>
        <w:tc>
          <w:tcPr>
            <w:tcW w:w="3186" w:type="dxa"/>
            <w:shd w:val="clear" w:color="auto" w:fill="F2F2F2" w:themeFill="background1" w:themeFillShade="F2"/>
          </w:tcPr>
          <w:p w:rsidR="00BE7B53" w:rsidRPr="00D56041" w:rsidRDefault="00BE7B53" w:rsidP="001C2EE3">
            <w:pPr>
              <w:pStyle w:val="Prrafodelista"/>
              <w:ind w:left="0"/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56041">
              <w:rPr>
                <w:rFonts w:ascii="Verdana" w:hAnsi="Verdana" w:cs="Arial"/>
                <w:b/>
                <w:i/>
                <w:sz w:val="20"/>
                <w:szCs w:val="20"/>
              </w:rPr>
              <w:t>Meta</w:t>
            </w:r>
            <w:r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propuesta</w:t>
            </w:r>
          </w:p>
        </w:tc>
        <w:tc>
          <w:tcPr>
            <w:tcW w:w="1955" w:type="dxa"/>
            <w:shd w:val="clear" w:color="auto" w:fill="F2F2F2" w:themeFill="background1" w:themeFillShade="F2"/>
          </w:tcPr>
          <w:p w:rsidR="00BE7B53" w:rsidRPr="00D56041" w:rsidRDefault="00BE7B53" w:rsidP="001C2EE3">
            <w:pPr>
              <w:pStyle w:val="Prrafodelista"/>
              <w:ind w:left="0"/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Meta alcanzada</w:t>
            </w:r>
          </w:p>
        </w:tc>
      </w:tr>
      <w:tr w:rsidR="00BE7B53" w:rsidRPr="00D56041" w:rsidTr="001C2EE3">
        <w:trPr>
          <w:jc w:val="center"/>
        </w:trPr>
        <w:tc>
          <w:tcPr>
            <w:tcW w:w="2859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BE7B53" w:rsidRPr="00D56041" w:rsidRDefault="00BE7B53" w:rsidP="001C2EE3">
            <w:pPr>
              <w:pStyle w:val="Prrafodelista"/>
              <w:ind w:left="246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1955" w:type="dxa"/>
          </w:tcPr>
          <w:p w:rsidR="00BE7B53" w:rsidRPr="00D56041" w:rsidRDefault="00BE7B53" w:rsidP="001C2EE3">
            <w:pPr>
              <w:pStyle w:val="Prrafodelista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E7B53" w:rsidRPr="00D56041" w:rsidTr="001C2EE3">
        <w:trPr>
          <w:jc w:val="center"/>
        </w:trPr>
        <w:tc>
          <w:tcPr>
            <w:tcW w:w="2859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BE7B53" w:rsidRPr="00D56041" w:rsidRDefault="00BE7B53" w:rsidP="001C2EE3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E7B53" w:rsidRPr="00D56041" w:rsidTr="001C2EE3">
        <w:trPr>
          <w:jc w:val="center"/>
        </w:trPr>
        <w:tc>
          <w:tcPr>
            <w:tcW w:w="2859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BE7B53" w:rsidRPr="00D56041" w:rsidRDefault="00BE7B53" w:rsidP="001C2EE3">
            <w:pPr>
              <w:pStyle w:val="Prrafodelista"/>
              <w:ind w:left="0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BE7B53" w:rsidRPr="00D56041" w:rsidTr="001C2EE3">
        <w:trPr>
          <w:jc w:val="center"/>
        </w:trPr>
        <w:tc>
          <w:tcPr>
            <w:tcW w:w="2859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BE7B53" w:rsidRPr="00D56041" w:rsidRDefault="00BE7B53" w:rsidP="001C2EE3">
            <w:pPr>
              <w:pStyle w:val="Prrafodelista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E7B53" w:rsidRPr="00D56041" w:rsidTr="001C2EE3">
        <w:trPr>
          <w:jc w:val="center"/>
        </w:trPr>
        <w:tc>
          <w:tcPr>
            <w:tcW w:w="2859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BE7B53" w:rsidRPr="00D56041" w:rsidRDefault="00BE7B53" w:rsidP="001C2EE3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BE7B53" w:rsidRPr="00D56041" w:rsidRDefault="00BE7B53" w:rsidP="001C2EE3">
            <w:pPr>
              <w:pStyle w:val="Prrafodelista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BE7B53" w:rsidRDefault="00BE7B53" w:rsidP="003F63BF">
      <w:pPr>
        <w:pStyle w:val="Prrafodelista"/>
        <w:ind w:left="360"/>
        <w:rPr>
          <w:rFonts w:ascii="Verdana" w:hAnsi="Verdana" w:cs="Arial"/>
          <w:b/>
          <w:sz w:val="16"/>
          <w:szCs w:val="16"/>
        </w:rPr>
      </w:pPr>
    </w:p>
    <w:p w:rsidR="00BE7B53" w:rsidRPr="00BE7B53" w:rsidRDefault="00BE7B53" w:rsidP="00BE7B53">
      <w:pPr>
        <w:rPr>
          <w:rFonts w:ascii="Verdana" w:hAnsi="Verdana" w:cs="Arial"/>
          <w:b/>
          <w:sz w:val="16"/>
          <w:szCs w:val="16"/>
        </w:rPr>
      </w:pPr>
    </w:p>
    <w:p w:rsidR="00CF718E" w:rsidRDefault="00AF1A9C" w:rsidP="00F2048C">
      <w:pPr>
        <w:pStyle w:val="Prrafodelista"/>
        <w:numPr>
          <w:ilvl w:val="1"/>
          <w:numId w:val="17"/>
        </w:numPr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Plan de a</w:t>
      </w:r>
      <w:r w:rsidR="00CF718E" w:rsidRPr="00D56041">
        <w:rPr>
          <w:rFonts w:ascii="Verdana" w:hAnsi="Verdana" w:cs="Arial"/>
          <w:b/>
          <w:sz w:val="16"/>
          <w:szCs w:val="16"/>
        </w:rPr>
        <w:t>cción</w:t>
      </w:r>
      <w:r>
        <w:rPr>
          <w:rFonts w:ascii="Verdana" w:hAnsi="Verdana" w:cs="Arial"/>
          <w:b/>
          <w:sz w:val="16"/>
          <w:szCs w:val="16"/>
        </w:rPr>
        <w:t xml:space="preserve"> a</w:t>
      </w:r>
      <w:r w:rsidR="00611E7C" w:rsidRPr="00D56041">
        <w:rPr>
          <w:rFonts w:ascii="Verdana" w:hAnsi="Verdana" w:cs="Arial"/>
          <w:b/>
          <w:sz w:val="16"/>
          <w:szCs w:val="16"/>
        </w:rPr>
        <w:t>nual</w:t>
      </w:r>
      <w:r w:rsidR="00BE7B53">
        <w:rPr>
          <w:rFonts w:ascii="Verdana" w:hAnsi="Verdana" w:cs="Arial"/>
          <w:b/>
          <w:sz w:val="16"/>
          <w:szCs w:val="16"/>
        </w:rPr>
        <w:t xml:space="preserve"> </w:t>
      </w:r>
      <w:r w:rsidR="003F63BF">
        <w:rPr>
          <w:rFonts w:ascii="Verdana" w:hAnsi="Verdana" w:cs="Arial"/>
          <w:b/>
          <w:sz w:val="16"/>
          <w:szCs w:val="16"/>
        </w:rPr>
        <w:t>20_</w:t>
      </w:r>
    </w:p>
    <w:p w:rsidR="00D56041" w:rsidRPr="00D56041" w:rsidRDefault="00D56041" w:rsidP="00D56041">
      <w:pPr>
        <w:pStyle w:val="Prrafodelista"/>
        <w:rPr>
          <w:rFonts w:ascii="Verdana" w:hAnsi="Verdana" w:cs="Arial"/>
          <w:b/>
          <w:sz w:val="16"/>
          <w:szCs w:val="16"/>
        </w:rPr>
      </w:pPr>
    </w:p>
    <w:p w:rsidR="00CF718E" w:rsidRPr="00D56041" w:rsidRDefault="00CF718E" w:rsidP="00CF718E">
      <w:pPr>
        <w:pStyle w:val="Prrafodelista"/>
        <w:rPr>
          <w:rFonts w:ascii="Verdana" w:hAnsi="Verdana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59"/>
        <w:gridCol w:w="3186"/>
        <w:gridCol w:w="1955"/>
      </w:tblGrid>
      <w:tr w:rsidR="00CF718E" w:rsidRPr="00D56041" w:rsidTr="00BE7B53">
        <w:trPr>
          <w:jc w:val="center"/>
        </w:trPr>
        <w:tc>
          <w:tcPr>
            <w:tcW w:w="2859" w:type="dxa"/>
            <w:shd w:val="clear" w:color="auto" w:fill="F2F2F2" w:themeFill="background1" w:themeFillShade="F2"/>
          </w:tcPr>
          <w:p w:rsidR="00CF718E" w:rsidRPr="00D56041" w:rsidRDefault="00CF718E" w:rsidP="00CF718E">
            <w:pPr>
              <w:pStyle w:val="Prrafodelista"/>
              <w:ind w:left="0"/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56041">
              <w:rPr>
                <w:rFonts w:ascii="Verdana" w:hAnsi="Verdana" w:cs="Arial"/>
                <w:b/>
                <w:i/>
                <w:sz w:val="20"/>
                <w:szCs w:val="20"/>
              </w:rPr>
              <w:t>Objetivo</w:t>
            </w:r>
          </w:p>
        </w:tc>
        <w:tc>
          <w:tcPr>
            <w:tcW w:w="3186" w:type="dxa"/>
            <w:shd w:val="clear" w:color="auto" w:fill="F2F2F2" w:themeFill="background1" w:themeFillShade="F2"/>
          </w:tcPr>
          <w:p w:rsidR="00CF718E" w:rsidRPr="00D56041" w:rsidRDefault="00CF718E" w:rsidP="00CF718E">
            <w:pPr>
              <w:pStyle w:val="Prrafodelista"/>
              <w:ind w:left="0"/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56041">
              <w:rPr>
                <w:rFonts w:ascii="Verdana" w:hAnsi="Verdana" w:cs="Arial"/>
                <w:b/>
                <w:i/>
                <w:sz w:val="20"/>
                <w:szCs w:val="20"/>
              </w:rPr>
              <w:t>Meta</w:t>
            </w:r>
          </w:p>
        </w:tc>
        <w:tc>
          <w:tcPr>
            <w:tcW w:w="1955" w:type="dxa"/>
            <w:shd w:val="clear" w:color="auto" w:fill="F2F2F2" w:themeFill="background1" w:themeFillShade="F2"/>
          </w:tcPr>
          <w:p w:rsidR="00CF718E" w:rsidRPr="00D56041" w:rsidRDefault="00CF718E" w:rsidP="00CF718E">
            <w:pPr>
              <w:pStyle w:val="Prrafodelista"/>
              <w:ind w:left="0"/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56041">
              <w:rPr>
                <w:rFonts w:ascii="Verdana" w:hAnsi="Verdana" w:cs="Arial"/>
                <w:b/>
                <w:i/>
                <w:sz w:val="20"/>
                <w:szCs w:val="20"/>
              </w:rPr>
              <w:t>Fecha</w:t>
            </w:r>
          </w:p>
        </w:tc>
      </w:tr>
      <w:tr w:rsidR="00CF718E" w:rsidRPr="00D56041" w:rsidTr="00BE7B53">
        <w:trPr>
          <w:jc w:val="center"/>
        </w:trPr>
        <w:tc>
          <w:tcPr>
            <w:tcW w:w="2859" w:type="dxa"/>
          </w:tcPr>
          <w:p w:rsidR="00CF718E" w:rsidRPr="00D56041" w:rsidRDefault="00CF718E" w:rsidP="00781B3D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115428" w:rsidRPr="00D56041" w:rsidRDefault="00115428" w:rsidP="002B1454">
            <w:pPr>
              <w:pStyle w:val="Prrafodelista"/>
              <w:ind w:left="246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1955" w:type="dxa"/>
          </w:tcPr>
          <w:p w:rsidR="00CF718E" w:rsidRPr="00D56041" w:rsidRDefault="00CF718E" w:rsidP="00CF718E">
            <w:pPr>
              <w:pStyle w:val="Prrafodelista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F718E" w:rsidRPr="00D56041" w:rsidTr="00BE7B53">
        <w:trPr>
          <w:jc w:val="center"/>
        </w:trPr>
        <w:tc>
          <w:tcPr>
            <w:tcW w:w="2859" w:type="dxa"/>
          </w:tcPr>
          <w:p w:rsidR="00781B3D" w:rsidRPr="00D56041" w:rsidRDefault="00781B3D" w:rsidP="00781B3D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CF718E" w:rsidRPr="00D56041" w:rsidRDefault="00CF718E" w:rsidP="00B1443A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B1443A" w:rsidRPr="00D56041" w:rsidRDefault="00B1443A" w:rsidP="002B1454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15428" w:rsidRPr="00D56041" w:rsidTr="00BE7B53">
        <w:trPr>
          <w:jc w:val="center"/>
        </w:trPr>
        <w:tc>
          <w:tcPr>
            <w:tcW w:w="2859" w:type="dxa"/>
          </w:tcPr>
          <w:p w:rsidR="00115428" w:rsidRPr="00D56041" w:rsidRDefault="00115428" w:rsidP="003F42B8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115428" w:rsidRPr="00D56041" w:rsidRDefault="00115428" w:rsidP="003F42B8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115428" w:rsidRPr="00D56041" w:rsidRDefault="00115428" w:rsidP="003F42B8">
            <w:pPr>
              <w:pStyle w:val="Prrafodelista"/>
              <w:ind w:left="0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115428" w:rsidRPr="00D56041" w:rsidTr="00BE7B53">
        <w:trPr>
          <w:jc w:val="center"/>
        </w:trPr>
        <w:tc>
          <w:tcPr>
            <w:tcW w:w="2859" w:type="dxa"/>
          </w:tcPr>
          <w:p w:rsidR="00115428" w:rsidRPr="00D56041" w:rsidRDefault="00115428" w:rsidP="003F42B8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115428" w:rsidRPr="00D56041" w:rsidRDefault="00115428" w:rsidP="003F42B8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115428" w:rsidRPr="00D56041" w:rsidRDefault="00115428" w:rsidP="003F42B8">
            <w:pPr>
              <w:pStyle w:val="Prrafodelista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E21A9" w:rsidRPr="00D56041" w:rsidTr="00BE7B53">
        <w:trPr>
          <w:jc w:val="center"/>
        </w:trPr>
        <w:tc>
          <w:tcPr>
            <w:tcW w:w="2859" w:type="dxa"/>
          </w:tcPr>
          <w:p w:rsidR="00BE21A9" w:rsidRPr="00D56041" w:rsidRDefault="00BE21A9" w:rsidP="003F42B8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86" w:type="dxa"/>
          </w:tcPr>
          <w:p w:rsidR="00BE21A9" w:rsidRPr="00D56041" w:rsidRDefault="00BE21A9" w:rsidP="003F42B8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:rsidR="00BE21A9" w:rsidRPr="00D56041" w:rsidRDefault="00BE21A9" w:rsidP="003F42B8">
            <w:pPr>
              <w:pStyle w:val="Prrafodelista"/>
              <w:ind w:left="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CF718E" w:rsidRPr="00D56041" w:rsidRDefault="00CF718E" w:rsidP="00CF718E">
      <w:pPr>
        <w:pStyle w:val="Prrafodelista"/>
        <w:rPr>
          <w:rFonts w:ascii="Verdana" w:hAnsi="Verdana" w:cs="Arial"/>
          <w:b/>
          <w:sz w:val="16"/>
          <w:szCs w:val="16"/>
        </w:rPr>
      </w:pPr>
    </w:p>
    <w:p w:rsidR="00611E7C" w:rsidRPr="00D56041" w:rsidRDefault="00611E7C" w:rsidP="00CF718E">
      <w:pPr>
        <w:pStyle w:val="Prrafodelista"/>
        <w:rPr>
          <w:rFonts w:ascii="Verdana" w:hAnsi="Verdana" w:cs="Arial"/>
          <w:sz w:val="16"/>
          <w:szCs w:val="16"/>
        </w:rPr>
      </w:pPr>
    </w:p>
    <w:p w:rsidR="001708E1" w:rsidRPr="003F63BF" w:rsidRDefault="00CF718E" w:rsidP="00F2048C">
      <w:pPr>
        <w:pStyle w:val="Prrafodelista"/>
        <w:numPr>
          <w:ilvl w:val="1"/>
          <w:numId w:val="17"/>
        </w:numPr>
        <w:rPr>
          <w:rFonts w:ascii="Verdana" w:hAnsi="Verdana" w:cs="Arial"/>
          <w:b/>
          <w:sz w:val="16"/>
          <w:szCs w:val="16"/>
          <w:lang w:val="es-CO"/>
        </w:rPr>
      </w:pPr>
      <w:r w:rsidRPr="00D56041">
        <w:rPr>
          <w:rFonts w:ascii="Verdana" w:hAnsi="Verdana" w:cs="Arial"/>
          <w:b/>
          <w:sz w:val="16"/>
          <w:szCs w:val="16"/>
        </w:rPr>
        <w:t>Estrategias</w:t>
      </w:r>
      <w:r w:rsidR="001708E1" w:rsidRPr="00D56041">
        <w:rPr>
          <w:rFonts w:ascii="Verdana" w:hAnsi="Verdana" w:cs="Arial"/>
          <w:b/>
          <w:sz w:val="16"/>
          <w:szCs w:val="16"/>
        </w:rPr>
        <w:t xml:space="preserve"> para alcanzar las metas</w:t>
      </w:r>
    </w:p>
    <w:p w:rsidR="003F63BF" w:rsidRPr="00D56041" w:rsidRDefault="003F63BF" w:rsidP="003F63BF">
      <w:pPr>
        <w:pStyle w:val="Prrafodelista"/>
        <w:ind w:left="1080"/>
        <w:rPr>
          <w:rFonts w:ascii="Verdana" w:hAnsi="Verdana" w:cs="Arial"/>
          <w:b/>
          <w:sz w:val="16"/>
          <w:szCs w:val="16"/>
          <w:lang w:val="es-CO"/>
        </w:rPr>
      </w:pPr>
    </w:p>
    <w:p w:rsidR="002B1454" w:rsidRPr="00D56041" w:rsidRDefault="002B1454" w:rsidP="002B1454">
      <w:pPr>
        <w:pStyle w:val="Prrafodelista"/>
        <w:rPr>
          <w:rFonts w:ascii="Verdana" w:hAnsi="Verdana" w:cs="Arial"/>
          <w:b/>
          <w:sz w:val="16"/>
          <w:szCs w:val="16"/>
          <w:lang w:val="es-CO"/>
        </w:rPr>
      </w:pPr>
    </w:p>
    <w:p w:rsidR="003E4E15" w:rsidRPr="00D56041" w:rsidRDefault="001708E1" w:rsidP="00F2048C">
      <w:pPr>
        <w:pStyle w:val="Prrafodelista"/>
        <w:numPr>
          <w:ilvl w:val="1"/>
          <w:numId w:val="17"/>
        </w:numPr>
        <w:rPr>
          <w:rFonts w:ascii="Verdana" w:hAnsi="Verdana" w:cs="Arial"/>
          <w:b/>
          <w:sz w:val="16"/>
          <w:szCs w:val="16"/>
          <w:lang w:val="es-CO"/>
        </w:rPr>
      </w:pPr>
      <w:r w:rsidRPr="00D56041">
        <w:rPr>
          <w:rFonts w:ascii="Verdana" w:hAnsi="Verdana" w:cs="Arial"/>
          <w:b/>
          <w:sz w:val="16"/>
          <w:szCs w:val="16"/>
        </w:rPr>
        <w:t>Riesgos</w:t>
      </w:r>
    </w:p>
    <w:p w:rsidR="00474900" w:rsidRPr="00D56041" w:rsidRDefault="00474900" w:rsidP="00BA5DF2">
      <w:pPr>
        <w:pStyle w:val="Prrafodelista"/>
        <w:jc w:val="both"/>
        <w:rPr>
          <w:rFonts w:ascii="Verdana" w:hAnsi="Verdana" w:cs="Arial"/>
          <w:b/>
          <w:sz w:val="16"/>
          <w:szCs w:val="16"/>
          <w:lang w:val="es-CO"/>
        </w:rPr>
      </w:pPr>
    </w:p>
    <w:p w:rsidR="002E6F80" w:rsidRPr="00D56041" w:rsidRDefault="002E6F80" w:rsidP="00AC024A">
      <w:pPr>
        <w:jc w:val="center"/>
        <w:rPr>
          <w:rFonts w:ascii="Verdana" w:hAnsi="Verdana" w:cs="Arial"/>
          <w:b/>
          <w:sz w:val="16"/>
          <w:szCs w:val="16"/>
          <w:lang w:val="es-CO"/>
        </w:rPr>
      </w:pPr>
    </w:p>
    <w:p w:rsidR="00773E2C" w:rsidRPr="00D56041" w:rsidRDefault="001708E1" w:rsidP="00F2048C">
      <w:pPr>
        <w:pStyle w:val="Prrafodelista"/>
        <w:numPr>
          <w:ilvl w:val="0"/>
          <w:numId w:val="17"/>
        </w:numPr>
        <w:ind w:left="284" w:hanging="284"/>
        <w:jc w:val="both"/>
        <w:rPr>
          <w:rFonts w:ascii="Verdana" w:hAnsi="Verdana" w:cs="Arial"/>
          <w:b/>
          <w:sz w:val="16"/>
          <w:szCs w:val="16"/>
        </w:rPr>
      </w:pPr>
      <w:r w:rsidRPr="00D56041">
        <w:rPr>
          <w:rFonts w:ascii="Verdana" w:hAnsi="Verdana" w:cs="Arial"/>
          <w:b/>
          <w:sz w:val="16"/>
          <w:szCs w:val="16"/>
          <w:lang w:val="es-CO"/>
        </w:rPr>
        <w:t>SEGUIMIENTO Y MEDICIÓN</w:t>
      </w:r>
    </w:p>
    <w:p w:rsidR="00773E2C" w:rsidRPr="00D56041" w:rsidRDefault="00773E2C" w:rsidP="00773E2C">
      <w:pPr>
        <w:jc w:val="both"/>
        <w:rPr>
          <w:rFonts w:ascii="Verdana" w:hAnsi="Verdana" w:cs="Arial"/>
          <w:b/>
          <w:sz w:val="16"/>
          <w:szCs w:val="16"/>
        </w:rPr>
      </w:pPr>
    </w:p>
    <w:p w:rsidR="00773E2C" w:rsidRPr="00D56041" w:rsidRDefault="00773E2C" w:rsidP="00231BDA">
      <w:pPr>
        <w:pStyle w:val="Prrafodelista"/>
        <w:jc w:val="both"/>
        <w:rPr>
          <w:rFonts w:ascii="Verdana" w:hAnsi="Verdana" w:cs="Arial"/>
          <w:b/>
          <w:sz w:val="16"/>
          <w:szCs w:val="16"/>
        </w:rPr>
      </w:pPr>
    </w:p>
    <w:p w:rsidR="00ED0312" w:rsidRPr="00D56041" w:rsidRDefault="001708E1" w:rsidP="00F2048C">
      <w:pPr>
        <w:pStyle w:val="Prrafodelista"/>
        <w:numPr>
          <w:ilvl w:val="0"/>
          <w:numId w:val="17"/>
        </w:numPr>
        <w:tabs>
          <w:tab w:val="left" w:pos="284"/>
        </w:tabs>
        <w:ind w:left="426" w:hanging="426"/>
        <w:jc w:val="both"/>
        <w:rPr>
          <w:rFonts w:ascii="Verdana" w:hAnsi="Verdana" w:cs="Arial"/>
          <w:b/>
          <w:sz w:val="16"/>
          <w:szCs w:val="16"/>
          <w:lang w:val="es-CO"/>
        </w:rPr>
      </w:pPr>
      <w:r w:rsidRPr="00D56041">
        <w:rPr>
          <w:rFonts w:ascii="Verdana" w:hAnsi="Verdana" w:cs="Arial"/>
          <w:b/>
          <w:sz w:val="16"/>
          <w:szCs w:val="16"/>
          <w:lang w:val="es-CO"/>
        </w:rPr>
        <w:t>CONCLUSIONES</w:t>
      </w:r>
    </w:p>
    <w:p w:rsidR="00C8335E" w:rsidRPr="00D56041" w:rsidRDefault="00C8335E" w:rsidP="00C8335E">
      <w:pPr>
        <w:pStyle w:val="Prrafodelista"/>
        <w:rPr>
          <w:rFonts w:ascii="Verdana" w:hAnsi="Verdana" w:cs="Arial"/>
          <w:b/>
          <w:sz w:val="16"/>
          <w:szCs w:val="16"/>
          <w:lang w:val="es-CO"/>
        </w:rPr>
      </w:pPr>
    </w:p>
    <w:p w:rsidR="00611E7C" w:rsidRPr="00D56041" w:rsidRDefault="00611E7C" w:rsidP="00611E7C">
      <w:pPr>
        <w:pStyle w:val="Prrafodelista"/>
        <w:ind w:left="1440"/>
        <w:jc w:val="both"/>
        <w:rPr>
          <w:rFonts w:ascii="Verdana" w:hAnsi="Verdana" w:cs="Arial"/>
          <w:b/>
          <w:sz w:val="16"/>
          <w:szCs w:val="16"/>
          <w:lang w:val="es-CO"/>
        </w:rPr>
      </w:pPr>
    </w:p>
    <w:p w:rsidR="001708E1" w:rsidRPr="00D56041" w:rsidRDefault="00C8335E" w:rsidP="00F2048C">
      <w:pPr>
        <w:pStyle w:val="Prrafodelista"/>
        <w:numPr>
          <w:ilvl w:val="0"/>
          <w:numId w:val="17"/>
        </w:numPr>
        <w:ind w:left="284" w:hanging="284"/>
        <w:jc w:val="both"/>
        <w:rPr>
          <w:rFonts w:ascii="Verdana" w:hAnsi="Verdana" w:cs="Arial"/>
          <w:b/>
          <w:sz w:val="16"/>
          <w:szCs w:val="16"/>
          <w:lang w:val="es-CO"/>
        </w:rPr>
      </w:pPr>
      <w:r w:rsidRPr="00D56041">
        <w:rPr>
          <w:rFonts w:ascii="Verdana" w:hAnsi="Verdana" w:cs="Arial"/>
          <w:b/>
          <w:sz w:val="16"/>
          <w:szCs w:val="16"/>
          <w:lang w:val="es-CO"/>
        </w:rPr>
        <w:t>ANEXOS (Si aplica)</w:t>
      </w:r>
    </w:p>
    <w:p w:rsidR="00611E7C" w:rsidRPr="00D56041" w:rsidRDefault="00611E7C" w:rsidP="002910BB">
      <w:pPr>
        <w:ind w:left="360"/>
        <w:jc w:val="both"/>
        <w:rPr>
          <w:rFonts w:ascii="Verdana" w:hAnsi="Verdana" w:cs="Arial"/>
          <w:b/>
          <w:sz w:val="16"/>
          <w:szCs w:val="16"/>
          <w:lang w:val="es-CO"/>
        </w:rPr>
      </w:pPr>
    </w:p>
    <w:p w:rsidR="00D56041" w:rsidRDefault="00D56041" w:rsidP="001708E1">
      <w:pPr>
        <w:jc w:val="both"/>
        <w:rPr>
          <w:rFonts w:ascii="Verdana" w:hAnsi="Verdana" w:cs="Arial"/>
          <w:b/>
          <w:sz w:val="16"/>
          <w:szCs w:val="16"/>
          <w:lang w:val="es-CO"/>
        </w:rPr>
      </w:pPr>
    </w:p>
    <w:p w:rsidR="003F63BF" w:rsidRDefault="003F63BF" w:rsidP="001708E1">
      <w:pPr>
        <w:jc w:val="both"/>
        <w:rPr>
          <w:rFonts w:ascii="Verdana" w:hAnsi="Verdana" w:cs="Arial"/>
          <w:b/>
          <w:sz w:val="16"/>
          <w:szCs w:val="16"/>
          <w:lang w:val="es-CO"/>
        </w:rPr>
      </w:pPr>
    </w:p>
    <w:p w:rsidR="002910BB" w:rsidRPr="00D56041" w:rsidRDefault="001708E1" w:rsidP="00DD4195">
      <w:pPr>
        <w:jc w:val="both"/>
        <w:rPr>
          <w:rFonts w:ascii="Verdana" w:hAnsi="Verdana"/>
          <w:sz w:val="16"/>
          <w:szCs w:val="16"/>
        </w:rPr>
      </w:pPr>
      <w:r w:rsidRPr="00D56041">
        <w:rPr>
          <w:rFonts w:ascii="Verdana" w:hAnsi="Verdana" w:cs="Arial"/>
          <w:b/>
          <w:sz w:val="16"/>
          <w:szCs w:val="16"/>
          <w:lang w:val="es-CO"/>
        </w:rPr>
        <w:t>Elaborado por:</w:t>
      </w:r>
      <w:bookmarkStart w:id="0" w:name="_GoBack"/>
      <w:bookmarkEnd w:id="0"/>
    </w:p>
    <w:sectPr w:rsidR="002910BB" w:rsidRPr="00D56041" w:rsidSect="00AC03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853" w:rsidRDefault="006D5853" w:rsidP="00AC024A">
      <w:r>
        <w:separator/>
      </w:r>
    </w:p>
  </w:endnote>
  <w:endnote w:type="continuationSeparator" w:id="0">
    <w:p w:rsidR="006D5853" w:rsidRDefault="006D5853" w:rsidP="00AC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4C9" w:rsidRDefault="000134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4C9" w:rsidRDefault="000134C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4C9" w:rsidRDefault="000134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853" w:rsidRDefault="006D5853" w:rsidP="00AC024A">
      <w:r>
        <w:separator/>
      </w:r>
    </w:p>
  </w:footnote>
  <w:footnote w:type="continuationSeparator" w:id="0">
    <w:p w:rsidR="006D5853" w:rsidRDefault="006D5853" w:rsidP="00AC0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4C9" w:rsidRDefault="000134C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28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42"/>
      <w:gridCol w:w="5650"/>
    </w:tblGrid>
    <w:tr w:rsidR="00D75AED" w:rsidRPr="001E4183" w:rsidTr="00D30546">
      <w:trPr>
        <w:trHeight w:val="507"/>
        <w:jc w:val="center"/>
      </w:trPr>
      <w:tc>
        <w:tcPr>
          <w:tcW w:w="1621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D75AED" w:rsidRPr="001E4183" w:rsidRDefault="00D75AED" w:rsidP="00D75AED">
          <w:pPr>
            <w:pStyle w:val="Encabezado"/>
            <w:jc w:val="center"/>
            <w:rPr>
              <w:rFonts w:ascii="Verdana" w:hAnsi="Verdana" w:cs="Arial"/>
            </w:rPr>
          </w:pPr>
          <w:r w:rsidRPr="001E4183">
            <w:rPr>
              <w:rFonts w:ascii="Verdana" w:hAnsi="Verdana" w:cs="Arial"/>
              <w:noProof/>
            </w:rPr>
            <w:drawing>
              <wp:inline distT="0" distB="0" distL="0" distR="0" wp14:anchorId="16F151C3" wp14:editId="42DA533F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9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D75AED" w:rsidRDefault="00D75AED" w:rsidP="00D75AED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PLAN ANUAL DE GESTIÓN </w:t>
          </w:r>
        </w:p>
        <w:p w:rsidR="000134C9" w:rsidRDefault="000134C9" w:rsidP="003F63BF">
          <w:pPr>
            <w:contextualSpacing/>
            <w:jc w:val="right"/>
            <w:rPr>
              <w:rFonts w:ascii="Verdana" w:hAnsi="Verdana" w:cs="Arial"/>
              <w:sz w:val="16"/>
              <w:szCs w:val="16"/>
            </w:rPr>
          </w:pPr>
        </w:p>
        <w:p w:rsidR="00D75AED" w:rsidRPr="001B5B8E" w:rsidRDefault="00D75AED" w:rsidP="003F63BF">
          <w:pPr>
            <w:contextualSpacing/>
            <w:jc w:val="right"/>
            <w:rPr>
              <w:rFonts w:ascii="Verdana" w:hAnsi="Verdana" w:cs="Arial"/>
              <w:sz w:val="16"/>
              <w:szCs w:val="16"/>
            </w:rPr>
          </w:pPr>
          <w:r w:rsidRPr="001E4183">
            <w:rPr>
              <w:rFonts w:ascii="Verdana" w:hAnsi="Verdana" w:cs="Arial"/>
              <w:sz w:val="16"/>
              <w:szCs w:val="16"/>
            </w:rPr>
            <w:t>G</w:t>
          </w:r>
          <w:r w:rsidR="007846D2">
            <w:rPr>
              <w:rFonts w:ascii="Verdana" w:hAnsi="Verdana" w:cs="Arial"/>
              <w:sz w:val="16"/>
              <w:szCs w:val="16"/>
            </w:rPr>
            <w:t>CA</w:t>
          </w:r>
          <w:r w:rsidRPr="001E4183">
            <w:rPr>
              <w:rFonts w:ascii="Verdana" w:hAnsi="Verdana" w:cs="Arial"/>
              <w:sz w:val="16"/>
              <w:szCs w:val="16"/>
            </w:rPr>
            <w:t>-P01-</w:t>
          </w:r>
          <w:r w:rsidR="007846D2">
            <w:rPr>
              <w:rFonts w:ascii="Verdana" w:hAnsi="Verdana" w:cs="Arial"/>
              <w:sz w:val="16"/>
              <w:szCs w:val="16"/>
            </w:rPr>
            <w:t>F03-</w:t>
          </w:r>
          <w:r w:rsidRPr="001E4183">
            <w:rPr>
              <w:rFonts w:ascii="Verdana" w:hAnsi="Verdana" w:cs="Arial"/>
              <w:sz w:val="16"/>
              <w:szCs w:val="16"/>
            </w:rPr>
            <w:t>R</w:t>
          </w:r>
          <w:r w:rsidR="003F63BF">
            <w:rPr>
              <w:rFonts w:ascii="Verdana" w:hAnsi="Verdana" w:cs="Arial"/>
              <w:sz w:val="16"/>
              <w:szCs w:val="16"/>
            </w:rPr>
            <w:t>1</w:t>
          </w:r>
          <w:r>
            <w:rPr>
              <w:rFonts w:ascii="Verdana" w:hAnsi="Verdana" w:cs="Arial"/>
              <w:sz w:val="16"/>
              <w:szCs w:val="16"/>
            </w:rPr>
            <w:t xml:space="preserve"> – </w:t>
          </w:r>
          <w:r w:rsidRPr="00C179FC">
            <w:rPr>
              <w:rFonts w:ascii="Verdana" w:hAnsi="Verdana" w:cs="Arial"/>
              <w:sz w:val="16"/>
              <w:szCs w:val="16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DD4195">
            <w:rPr>
              <w:rFonts w:ascii="Verdana" w:hAnsi="Verdana" w:cs="Arial"/>
              <w:noProof/>
              <w:sz w:val="16"/>
              <w:szCs w:val="16"/>
            </w:rPr>
            <w:t>1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DD4195">
            <w:rPr>
              <w:rFonts w:ascii="Verdana" w:hAnsi="Verdana" w:cs="Arial"/>
              <w:noProof/>
              <w:sz w:val="16"/>
              <w:szCs w:val="16"/>
            </w:rPr>
            <w:t>1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:rsidR="00AC024A" w:rsidRDefault="00AC024A" w:rsidP="00D75AE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4C9" w:rsidRDefault="000134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292B"/>
    <w:multiLevelType w:val="hybridMultilevel"/>
    <w:tmpl w:val="42FE6C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7A376B"/>
    <w:multiLevelType w:val="hybridMultilevel"/>
    <w:tmpl w:val="9BF20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2DC"/>
    <w:multiLevelType w:val="hybridMultilevel"/>
    <w:tmpl w:val="C81EB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51C0A"/>
    <w:multiLevelType w:val="hybridMultilevel"/>
    <w:tmpl w:val="E67835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2867"/>
    <w:multiLevelType w:val="hybridMultilevel"/>
    <w:tmpl w:val="329CF7A6"/>
    <w:lvl w:ilvl="0" w:tplc="A9629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945A0"/>
    <w:multiLevelType w:val="hybridMultilevel"/>
    <w:tmpl w:val="B7FE02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4F329B"/>
    <w:multiLevelType w:val="hybridMultilevel"/>
    <w:tmpl w:val="94F86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B10BB"/>
    <w:multiLevelType w:val="hybridMultilevel"/>
    <w:tmpl w:val="94F86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F60D5"/>
    <w:multiLevelType w:val="hybridMultilevel"/>
    <w:tmpl w:val="36E42D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1165F9"/>
    <w:multiLevelType w:val="hybridMultilevel"/>
    <w:tmpl w:val="BF62C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F6A60"/>
    <w:multiLevelType w:val="hybridMultilevel"/>
    <w:tmpl w:val="54606F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3202B"/>
    <w:multiLevelType w:val="hybridMultilevel"/>
    <w:tmpl w:val="9110B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D5BD2"/>
    <w:multiLevelType w:val="multilevel"/>
    <w:tmpl w:val="8CF88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BF835AD"/>
    <w:multiLevelType w:val="hybridMultilevel"/>
    <w:tmpl w:val="C0923C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BA6A8B"/>
    <w:multiLevelType w:val="hybridMultilevel"/>
    <w:tmpl w:val="72548280"/>
    <w:lvl w:ilvl="0" w:tplc="489CD6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2004E"/>
    <w:multiLevelType w:val="multilevel"/>
    <w:tmpl w:val="1130D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55C3480"/>
    <w:multiLevelType w:val="hybridMultilevel"/>
    <w:tmpl w:val="780853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4"/>
  </w:num>
  <w:num w:numId="5">
    <w:abstractNumId w:val="0"/>
  </w:num>
  <w:num w:numId="6">
    <w:abstractNumId w:val="1"/>
  </w:num>
  <w:num w:numId="7">
    <w:abstractNumId w:val="16"/>
  </w:num>
  <w:num w:numId="8">
    <w:abstractNumId w:val="13"/>
  </w:num>
  <w:num w:numId="9">
    <w:abstractNumId w:val="11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  <w:num w:numId="14">
    <w:abstractNumId w:val="5"/>
  </w:num>
  <w:num w:numId="15">
    <w:abstractNumId w:val="3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5A"/>
    <w:rsid w:val="00007552"/>
    <w:rsid w:val="00012C3D"/>
    <w:rsid w:val="000134C9"/>
    <w:rsid w:val="00016217"/>
    <w:rsid w:val="00041F0C"/>
    <w:rsid w:val="00060CD6"/>
    <w:rsid w:val="00090B48"/>
    <w:rsid w:val="00093E56"/>
    <w:rsid w:val="000A6933"/>
    <w:rsid w:val="000C1EDD"/>
    <w:rsid w:val="000D273D"/>
    <w:rsid w:val="000F5151"/>
    <w:rsid w:val="001012FB"/>
    <w:rsid w:val="00115428"/>
    <w:rsid w:val="001169AA"/>
    <w:rsid w:val="00120C08"/>
    <w:rsid w:val="001257E6"/>
    <w:rsid w:val="0012672B"/>
    <w:rsid w:val="00130C45"/>
    <w:rsid w:val="00140FB5"/>
    <w:rsid w:val="00143E9E"/>
    <w:rsid w:val="00160D38"/>
    <w:rsid w:val="001708E1"/>
    <w:rsid w:val="001816F5"/>
    <w:rsid w:val="00184C98"/>
    <w:rsid w:val="001B43C7"/>
    <w:rsid w:val="001B6708"/>
    <w:rsid w:val="001C38E9"/>
    <w:rsid w:val="001D379E"/>
    <w:rsid w:val="001E0088"/>
    <w:rsid w:val="001F0523"/>
    <w:rsid w:val="0021037A"/>
    <w:rsid w:val="00221D0E"/>
    <w:rsid w:val="00231BDA"/>
    <w:rsid w:val="00235BA2"/>
    <w:rsid w:val="00242149"/>
    <w:rsid w:val="00243E72"/>
    <w:rsid w:val="00250902"/>
    <w:rsid w:val="002910BB"/>
    <w:rsid w:val="002A4940"/>
    <w:rsid w:val="002A6F53"/>
    <w:rsid w:val="002B1454"/>
    <w:rsid w:val="002B2027"/>
    <w:rsid w:val="002B71DA"/>
    <w:rsid w:val="002E6F80"/>
    <w:rsid w:val="003173C7"/>
    <w:rsid w:val="003324EF"/>
    <w:rsid w:val="00347597"/>
    <w:rsid w:val="00351156"/>
    <w:rsid w:val="00390BF9"/>
    <w:rsid w:val="0039326D"/>
    <w:rsid w:val="003B1441"/>
    <w:rsid w:val="003C358E"/>
    <w:rsid w:val="003C7A6E"/>
    <w:rsid w:val="003D6A4F"/>
    <w:rsid w:val="003E4E15"/>
    <w:rsid w:val="003F63BF"/>
    <w:rsid w:val="00436576"/>
    <w:rsid w:val="00445994"/>
    <w:rsid w:val="004630D3"/>
    <w:rsid w:val="00474900"/>
    <w:rsid w:val="00493E3A"/>
    <w:rsid w:val="004A3219"/>
    <w:rsid w:val="004B42FB"/>
    <w:rsid w:val="004F4DBB"/>
    <w:rsid w:val="00505F38"/>
    <w:rsid w:val="0051580C"/>
    <w:rsid w:val="00517D39"/>
    <w:rsid w:val="005311CA"/>
    <w:rsid w:val="00531AF8"/>
    <w:rsid w:val="0054298B"/>
    <w:rsid w:val="00564849"/>
    <w:rsid w:val="005653A7"/>
    <w:rsid w:val="00566A2E"/>
    <w:rsid w:val="00567CBD"/>
    <w:rsid w:val="00573146"/>
    <w:rsid w:val="005A0A6D"/>
    <w:rsid w:val="005C1964"/>
    <w:rsid w:val="005C4E11"/>
    <w:rsid w:val="005D6013"/>
    <w:rsid w:val="005D6B0E"/>
    <w:rsid w:val="005E14AA"/>
    <w:rsid w:val="00611E7C"/>
    <w:rsid w:val="00622467"/>
    <w:rsid w:val="00622EB3"/>
    <w:rsid w:val="00633599"/>
    <w:rsid w:val="00640A6F"/>
    <w:rsid w:val="00653442"/>
    <w:rsid w:val="00683FC7"/>
    <w:rsid w:val="006941CC"/>
    <w:rsid w:val="006D5853"/>
    <w:rsid w:val="006F3B75"/>
    <w:rsid w:val="00707B1A"/>
    <w:rsid w:val="00737E19"/>
    <w:rsid w:val="00744F2D"/>
    <w:rsid w:val="00767B0D"/>
    <w:rsid w:val="00773E2C"/>
    <w:rsid w:val="00775760"/>
    <w:rsid w:val="00780B26"/>
    <w:rsid w:val="00781B3D"/>
    <w:rsid w:val="0078362E"/>
    <w:rsid w:val="007846D2"/>
    <w:rsid w:val="007B132C"/>
    <w:rsid w:val="00823CDB"/>
    <w:rsid w:val="0082726B"/>
    <w:rsid w:val="00830567"/>
    <w:rsid w:val="008523FD"/>
    <w:rsid w:val="008B7B76"/>
    <w:rsid w:val="008E288D"/>
    <w:rsid w:val="00906B8D"/>
    <w:rsid w:val="00907CBE"/>
    <w:rsid w:val="00925ABF"/>
    <w:rsid w:val="00953ED5"/>
    <w:rsid w:val="009658FF"/>
    <w:rsid w:val="0096725A"/>
    <w:rsid w:val="009753F0"/>
    <w:rsid w:val="00976F60"/>
    <w:rsid w:val="0099009D"/>
    <w:rsid w:val="009A1F7D"/>
    <w:rsid w:val="009A6131"/>
    <w:rsid w:val="009D0237"/>
    <w:rsid w:val="00A27F98"/>
    <w:rsid w:val="00A47F94"/>
    <w:rsid w:val="00A97F20"/>
    <w:rsid w:val="00AA7C47"/>
    <w:rsid w:val="00AC024A"/>
    <w:rsid w:val="00AC039C"/>
    <w:rsid w:val="00AD7F71"/>
    <w:rsid w:val="00AE1707"/>
    <w:rsid w:val="00AE2741"/>
    <w:rsid w:val="00AF1A9C"/>
    <w:rsid w:val="00B1443A"/>
    <w:rsid w:val="00B1739B"/>
    <w:rsid w:val="00B2196C"/>
    <w:rsid w:val="00B2617A"/>
    <w:rsid w:val="00B41A17"/>
    <w:rsid w:val="00B45E3C"/>
    <w:rsid w:val="00B47218"/>
    <w:rsid w:val="00B66637"/>
    <w:rsid w:val="00B81422"/>
    <w:rsid w:val="00BA532A"/>
    <w:rsid w:val="00BA5DF2"/>
    <w:rsid w:val="00BC64FB"/>
    <w:rsid w:val="00BD40A1"/>
    <w:rsid w:val="00BE21A9"/>
    <w:rsid w:val="00BE7B53"/>
    <w:rsid w:val="00C14F5A"/>
    <w:rsid w:val="00C212B0"/>
    <w:rsid w:val="00C56DA2"/>
    <w:rsid w:val="00C7089D"/>
    <w:rsid w:val="00C77B3E"/>
    <w:rsid w:val="00C8335E"/>
    <w:rsid w:val="00CA5591"/>
    <w:rsid w:val="00CE22BC"/>
    <w:rsid w:val="00CF718E"/>
    <w:rsid w:val="00D34E5A"/>
    <w:rsid w:val="00D56041"/>
    <w:rsid w:val="00D64130"/>
    <w:rsid w:val="00D72736"/>
    <w:rsid w:val="00D75AED"/>
    <w:rsid w:val="00DC623F"/>
    <w:rsid w:val="00DD4195"/>
    <w:rsid w:val="00DD7502"/>
    <w:rsid w:val="00DE6B2E"/>
    <w:rsid w:val="00E14C48"/>
    <w:rsid w:val="00E36120"/>
    <w:rsid w:val="00E81562"/>
    <w:rsid w:val="00EC6B1F"/>
    <w:rsid w:val="00ED0312"/>
    <w:rsid w:val="00ED5430"/>
    <w:rsid w:val="00EF7500"/>
    <w:rsid w:val="00F2048C"/>
    <w:rsid w:val="00F46D1A"/>
    <w:rsid w:val="00F5425A"/>
    <w:rsid w:val="00F85591"/>
    <w:rsid w:val="00FA31EC"/>
    <w:rsid w:val="00FC209C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29CC6CC5-F626-4C1E-897F-317AF2F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24A"/>
    <w:rPr>
      <w:rFonts w:ascii="Tahoma" w:eastAsia="Times New Roman" w:hAnsi="Tahoma" w:cs="Arial Narrow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C024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AC024A"/>
    <w:rPr>
      <w:rFonts w:ascii="Tahoma" w:eastAsia="Times New Roman" w:hAnsi="Tahoma" w:cs="Arial Narrow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C02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C024A"/>
    <w:rPr>
      <w:rFonts w:ascii="Tahoma" w:eastAsia="Times New Roman" w:hAnsi="Tahoma" w:cs="Arial Narrow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024A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C024A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AA7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75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CBD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91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~1.ORD\AppData\Local\Temp\Rar$DI11.79668\F-GO-Informe%20Semanal%20de%20Gesti&#243;n%20(V3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38E8-82DE-4422-860D-517C53EE4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F-GO-Informe Semanal de Gestión (V3)</Template>
  <TotalTime>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SELCOMP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Jackeline Ordoñez</dc:creator>
  <cp:lastModifiedBy>Anderson Carrillo</cp:lastModifiedBy>
  <cp:revision>4</cp:revision>
  <dcterms:created xsi:type="dcterms:W3CDTF">2018-12-14T17:13:00Z</dcterms:created>
  <dcterms:modified xsi:type="dcterms:W3CDTF">2019-02-13T13:48:00Z</dcterms:modified>
  <cp:category>Formato</cp:category>
</cp:coreProperties>
</file>