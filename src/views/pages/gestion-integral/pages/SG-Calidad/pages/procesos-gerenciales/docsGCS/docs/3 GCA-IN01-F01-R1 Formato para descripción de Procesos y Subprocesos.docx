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9CCC3" w14:textId="77777777" w:rsidR="003D1879" w:rsidRPr="00A704A6" w:rsidRDefault="00FD28AE" w:rsidP="00771169">
      <w:pPr>
        <w:spacing w:after="0" w:line="240" w:lineRule="auto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b/>
          <w:sz w:val="16"/>
          <w:szCs w:val="16"/>
        </w:rPr>
        <w:t>Objetivo</w:t>
      </w:r>
    </w:p>
    <w:p w14:paraId="258128D6" w14:textId="77777777" w:rsidR="00BE5487" w:rsidRPr="00A704A6" w:rsidRDefault="00BE5487" w:rsidP="000D2DAB">
      <w:pPr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</w:p>
    <w:p w14:paraId="670864F8" w14:textId="77777777" w:rsidR="003D1879" w:rsidRPr="00A704A6" w:rsidRDefault="00FD28AE" w:rsidP="000D2DAB">
      <w:pPr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  <w:r>
        <w:rPr>
          <w:rFonts w:ascii="Verdana" w:hAnsi="Verdana" w:cs="Tahoma"/>
          <w:b/>
          <w:sz w:val="16"/>
          <w:szCs w:val="16"/>
        </w:rPr>
        <w:t>Alcance</w:t>
      </w:r>
      <w:r w:rsidR="003D1879" w:rsidRPr="00A704A6">
        <w:rPr>
          <w:rFonts w:ascii="Verdana" w:hAnsi="Verdana" w:cs="Tahoma"/>
          <w:b/>
          <w:sz w:val="16"/>
          <w:szCs w:val="16"/>
        </w:rPr>
        <w:t xml:space="preserve"> </w:t>
      </w:r>
    </w:p>
    <w:p w14:paraId="48166605" w14:textId="77777777" w:rsidR="001F5E87" w:rsidRPr="00A704A6" w:rsidRDefault="001F5E87" w:rsidP="00975198">
      <w:pPr>
        <w:spacing w:after="0" w:line="240" w:lineRule="auto"/>
        <w:rPr>
          <w:rFonts w:ascii="Verdana" w:hAnsi="Verdana" w:cs="Tahoma"/>
          <w:b/>
          <w:sz w:val="16"/>
          <w:szCs w:val="16"/>
        </w:rPr>
      </w:pPr>
    </w:p>
    <w:p w14:paraId="1E54A52F" w14:textId="77777777" w:rsidR="0060602C" w:rsidRPr="00A704A6" w:rsidRDefault="00FD28AE" w:rsidP="000D2DAB">
      <w:pPr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  <w:r>
        <w:rPr>
          <w:rFonts w:ascii="Verdana" w:hAnsi="Verdana" w:cs="Tahoma"/>
          <w:b/>
          <w:sz w:val="16"/>
          <w:szCs w:val="16"/>
        </w:rPr>
        <w:t>Definiciones</w:t>
      </w:r>
    </w:p>
    <w:p w14:paraId="3051CDF9" w14:textId="77777777" w:rsidR="009E1FE5" w:rsidRPr="00A704A6" w:rsidRDefault="009E1FE5" w:rsidP="009E1FE5">
      <w:pPr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</w:p>
    <w:p w14:paraId="4D579163" w14:textId="77777777" w:rsidR="000E7059" w:rsidRPr="00A704A6" w:rsidRDefault="000E7059" w:rsidP="000E7059">
      <w:pPr>
        <w:spacing w:after="0"/>
        <w:rPr>
          <w:rFonts w:ascii="Verdana" w:hAnsi="Verdana" w:cs="Tahoma"/>
          <w:sz w:val="16"/>
          <w:szCs w:val="16"/>
        </w:rPr>
      </w:pPr>
    </w:p>
    <w:p w14:paraId="33716B31" w14:textId="77777777" w:rsidR="000E7059" w:rsidRPr="00A704A6" w:rsidRDefault="000E7059" w:rsidP="009751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14:paraId="212A03AE" w14:textId="77777777" w:rsidR="00E919C9" w:rsidRPr="00A704A6" w:rsidRDefault="00E919C9" w:rsidP="00975198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A704A6">
        <w:rPr>
          <w:rFonts w:ascii="Verdana" w:hAnsi="Verdana" w:cs="Tahoma"/>
          <w:b/>
          <w:sz w:val="20"/>
          <w:szCs w:val="20"/>
        </w:rPr>
        <w:t>Descripción del Proce</w:t>
      </w:r>
      <w:r w:rsidR="00936977" w:rsidRPr="00A704A6">
        <w:rPr>
          <w:rFonts w:ascii="Verdana" w:hAnsi="Verdana" w:cs="Tahoma"/>
          <w:b/>
          <w:sz w:val="20"/>
          <w:szCs w:val="20"/>
        </w:rPr>
        <w:t>dimient</w:t>
      </w:r>
      <w:r w:rsidR="00FD28AE">
        <w:rPr>
          <w:rFonts w:ascii="Verdana" w:hAnsi="Verdana" w:cs="Tahoma"/>
          <w:b/>
          <w:sz w:val="20"/>
          <w:szCs w:val="20"/>
        </w:rPr>
        <w:t>o</w:t>
      </w:r>
    </w:p>
    <w:p w14:paraId="63DBEB9F" w14:textId="77777777" w:rsidR="00A704A6" w:rsidRPr="00A704A6" w:rsidRDefault="00A704A6" w:rsidP="00975198">
      <w:pPr>
        <w:spacing w:after="0" w:line="240" w:lineRule="auto"/>
        <w:rPr>
          <w:rFonts w:ascii="Verdana" w:hAnsi="Verdana" w:cs="Tahoma"/>
          <w:sz w:val="16"/>
          <w:szCs w:val="16"/>
        </w:rPr>
      </w:pPr>
    </w:p>
    <w:tbl>
      <w:tblPr>
        <w:tblW w:w="493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6805"/>
        <w:gridCol w:w="2063"/>
      </w:tblGrid>
      <w:tr w:rsidR="00010A21" w:rsidRPr="00A704A6" w14:paraId="7BE29604" w14:textId="77777777" w:rsidTr="00A704A6">
        <w:trPr>
          <w:trHeight w:val="227"/>
          <w:tblHeader/>
        </w:trPr>
        <w:tc>
          <w:tcPr>
            <w:tcW w:w="516" w:type="pct"/>
            <w:shd w:val="clear" w:color="auto" w:fill="F2F2F2" w:themeFill="background1" w:themeFillShade="F2"/>
            <w:vAlign w:val="center"/>
          </w:tcPr>
          <w:p w14:paraId="06EB228F" w14:textId="77777777" w:rsidR="00010A21" w:rsidRPr="00A704A6" w:rsidRDefault="00010A21" w:rsidP="00F674C4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Actividad</w:t>
            </w:r>
          </w:p>
        </w:tc>
        <w:tc>
          <w:tcPr>
            <w:tcW w:w="3441" w:type="pct"/>
            <w:shd w:val="clear" w:color="auto" w:fill="F2F2F2" w:themeFill="background1" w:themeFillShade="F2"/>
            <w:vAlign w:val="center"/>
          </w:tcPr>
          <w:p w14:paraId="05997BBB" w14:textId="77777777" w:rsidR="00010A21" w:rsidRPr="00A704A6" w:rsidRDefault="00010A21" w:rsidP="00F674C4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Descripción</w:t>
            </w:r>
          </w:p>
        </w:tc>
        <w:tc>
          <w:tcPr>
            <w:tcW w:w="1043" w:type="pct"/>
            <w:shd w:val="clear" w:color="auto" w:fill="F2F2F2" w:themeFill="background1" w:themeFillShade="F2"/>
          </w:tcPr>
          <w:p w14:paraId="6C2C55C0" w14:textId="77777777" w:rsidR="00010A21" w:rsidRPr="00A704A6" w:rsidRDefault="00010A21" w:rsidP="00F674C4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Responsable</w:t>
            </w:r>
          </w:p>
        </w:tc>
      </w:tr>
      <w:tr w:rsidR="00010A21" w:rsidRPr="00A704A6" w14:paraId="459F609A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3EA20D9E" w14:textId="77777777" w:rsidR="00010A21" w:rsidRPr="00A704A6" w:rsidRDefault="004273BB" w:rsidP="00FD28AE">
            <w:pPr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Inicio</w:t>
            </w:r>
          </w:p>
        </w:tc>
        <w:tc>
          <w:tcPr>
            <w:tcW w:w="3441" w:type="pct"/>
            <w:shd w:val="clear" w:color="auto" w:fill="auto"/>
            <w:vAlign w:val="center"/>
          </w:tcPr>
          <w:p w14:paraId="69F12B1B" w14:textId="77777777" w:rsidR="00010A21" w:rsidRPr="00A704A6" w:rsidRDefault="00010A21" w:rsidP="00FD28AE">
            <w:pPr>
              <w:spacing w:after="0" w:line="240" w:lineRule="auto"/>
              <w:jc w:val="both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  <w:tc>
          <w:tcPr>
            <w:tcW w:w="1043" w:type="pct"/>
          </w:tcPr>
          <w:p w14:paraId="640F9A4D" w14:textId="77777777" w:rsidR="00010A21" w:rsidRPr="00A704A6" w:rsidRDefault="00010A21" w:rsidP="00FD28AE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</w:tr>
      <w:tr w:rsidR="00010A21" w:rsidRPr="00A704A6" w14:paraId="6F6932A5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0E49CB9D" w14:textId="77777777" w:rsidR="00010A21" w:rsidRPr="00A704A6" w:rsidRDefault="00010A21" w:rsidP="00FD2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  <w:tc>
          <w:tcPr>
            <w:tcW w:w="3441" w:type="pct"/>
            <w:shd w:val="clear" w:color="auto" w:fill="auto"/>
            <w:vAlign w:val="center"/>
          </w:tcPr>
          <w:p w14:paraId="40150D71" w14:textId="77777777" w:rsidR="00010A21" w:rsidRPr="00A704A6" w:rsidRDefault="00010A21" w:rsidP="00FD2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3" w:type="pct"/>
          </w:tcPr>
          <w:p w14:paraId="02B185DD" w14:textId="77777777" w:rsidR="0061145B" w:rsidRPr="00A704A6" w:rsidRDefault="0061145B" w:rsidP="00FD28A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010A21" w:rsidRPr="00A704A6" w14:paraId="0DEFE574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31C8C919" w14:textId="77777777" w:rsidR="00010A21" w:rsidRPr="00A704A6" w:rsidRDefault="00010A21" w:rsidP="00FD2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  <w:tc>
          <w:tcPr>
            <w:tcW w:w="3441" w:type="pct"/>
            <w:shd w:val="clear" w:color="auto" w:fill="auto"/>
            <w:vAlign w:val="center"/>
          </w:tcPr>
          <w:p w14:paraId="7ED796E0" w14:textId="77777777" w:rsidR="00F14FBC" w:rsidRPr="00A704A6" w:rsidRDefault="00F14FBC" w:rsidP="00FD28AE">
            <w:pPr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3" w:type="pct"/>
          </w:tcPr>
          <w:p w14:paraId="2FC40490" w14:textId="77777777" w:rsidR="00010A21" w:rsidRPr="00A704A6" w:rsidRDefault="00010A21" w:rsidP="00FD28AE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010A21" w:rsidRPr="00A704A6" w14:paraId="292EA5C6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47423E26" w14:textId="77777777" w:rsidR="00010A21" w:rsidRPr="00A704A6" w:rsidRDefault="00010A21" w:rsidP="00FD2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  <w:tc>
          <w:tcPr>
            <w:tcW w:w="3441" w:type="pct"/>
            <w:shd w:val="clear" w:color="auto" w:fill="auto"/>
            <w:vAlign w:val="center"/>
          </w:tcPr>
          <w:p w14:paraId="53571BAF" w14:textId="77777777" w:rsidR="005C2A5B" w:rsidRPr="00A704A6" w:rsidRDefault="005C2A5B" w:rsidP="00FD2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3" w:type="pct"/>
            <w:vAlign w:val="center"/>
          </w:tcPr>
          <w:p w14:paraId="4FCDE748" w14:textId="77777777" w:rsidR="00010A21" w:rsidRPr="00A704A6" w:rsidRDefault="00010A21" w:rsidP="00FD28AE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010A21" w:rsidRPr="00A704A6" w14:paraId="214245EE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7D9A76FD" w14:textId="77777777" w:rsidR="00010A21" w:rsidRPr="00A704A6" w:rsidRDefault="00010A21" w:rsidP="00FD2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  <w:tc>
          <w:tcPr>
            <w:tcW w:w="3441" w:type="pct"/>
            <w:shd w:val="clear" w:color="auto" w:fill="auto"/>
            <w:vAlign w:val="center"/>
          </w:tcPr>
          <w:p w14:paraId="29D3D4DA" w14:textId="77777777" w:rsidR="00010A21" w:rsidRPr="00A704A6" w:rsidRDefault="00010A21" w:rsidP="00FD2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3" w:type="pct"/>
            <w:vAlign w:val="center"/>
          </w:tcPr>
          <w:p w14:paraId="3E997C4C" w14:textId="77777777" w:rsidR="00316F08" w:rsidRPr="00A704A6" w:rsidRDefault="00316F08" w:rsidP="00FD28AE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010A21" w:rsidRPr="00A704A6" w14:paraId="6B58003D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06817888" w14:textId="77777777" w:rsidR="00FD28AE" w:rsidRPr="00FD28AE" w:rsidRDefault="00FD28AE" w:rsidP="00FD28AE">
            <w:pPr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5.</w:t>
            </w:r>
          </w:p>
        </w:tc>
        <w:tc>
          <w:tcPr>
            <w:tcW w:w="3441" w:type="pct"/>
            <w:shd w:val="clear" w:color="auto" w:fill="auto"/>
            <w:vAlign w:val="center"/>
          </w:tcPr>
          <w:p w14:paraId="2FF9AE4F" w14:textId="77777777" w:rsidR="00447B21" w:rsidRPr="00A704A6" w:rsidRDefault="00447B21" w:rsidP="00FD2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3" w:type="pct"/>
          </w:tcPr>
          <w:p w14:paraId="18A0C952" w14:textId="77777777" w:rsidR="00010A21" w:rsidRPr="00A704A6" w:rsidRDefault="00010A21" w:rsidP="00FD28AE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61145B" w:rsidRPr="00A704A6" w14:paraId="31E7374B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2A0E1FDE" w14:textId="77777777" w:rsidR="0061145B" w:rsidRPr="00FD28AE" w:rsidRDefault="00FD28AE" w:rsidP="00FD28AE">
            <w:pPr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6.</w:t>
            </w:r>
          </w:p>
        </w:tc>
        <w:tc>
          <w:tcPr>
            <w:tcW w:w="3441" w:type="pct"/>
            <w:shd w:val="clear" w:color="auto" w:fill="auto"/>
            <w:vAlign w:val="center"/>
          </w:tcPr>
          <w:p w14:paraId="7AE95D4A" w14:textId="77777777" w:rsidR="00A73D3A" w:rsidRPr="00A704A6" w:rsidRDefault="00A73D3A" w:rsidP="00FD2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3" w:type="pct"/>
          </w:tcPr>
          <w:p w14:paraId="65ACD153" w14:textId="77777777" w:rsidR="00316F08" w:rsidRPr="00A704A6" w:rsidRDefault="00316F08" w:rsidP="00FD28AE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61145B" w:rsidRPr="00A704A6" w14:paraId="2E7BC38B" w14:textId="77777777" w:rsidTr="00A704A6">
        <w:trPr>
          <w:trHeight w:val="227"/>
          <w:tblHeader/>
        </w:trPr>
        <w:tc>
          <w:tcPr>
            <w:tcW w:w="516" w:type="pct"/>
            <w:shd w:val="clear" w:color="auto" w:fill="auto"/>
            <w:vAlign w:val="center"/>
          </w:tcPr>
          <w:p w14:paraId="0E40FF6E" w14:textId="77777777" w:rsidR="0061145B" w:rsidRPr="00A704A6" w:rsidRDefault="0061145B" w:rsidP="00FD28AE">
            <w:pPr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Fin</w:t>
            </w:r>
          </w:p>
        </w:tc>
        <w:tc>
          <w:tcPr>
            <w:tcW w:w="3441" w:type="pct"/>
            <w:shd w:val="clear" w:color="auto" w:fill="auto"/>
            <w:vAlign w:val="center"/>
          </w:tcPr>
          <w:p w14:paraId="6E93E7DD" w14:textId="77777777" w:rsidR="0061145B" w:rsidRPr="00A704A6" w:rsidRDefault="0061145B" w:rsidP="00FD28AE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043" w:type="pct"/>
          </w:tcPr>
          <w:p w14:paraId="3B32FF5F" w14:textId="77777777" w:rsidR="0061145B" w:rsidRPr="00A704A6" w:rsidRDefault="0061145B" w:rsidP="00FD28AE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</w:p>
        </w:tc>
      </w:tr>
    </w:tbl>
    <w:p w14:paraId="5D0971C7" w14:textId="77777777" w:rsidR="001F5E87" w:rsidRPr="00A704A6" w:rsidRDefault="001F5E87" w:rsidP="005D4DB9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4E5EC7AB" w14:textId="77777777" w:rsidR="005D4DB9" w:rsidRDefault="00FD28AE" w:rsidP="005D4DB9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Matriz de Comunicación</w:t>
      </w:r>
    </w:p>
    <w:p w14:paraId="251EC5F0" w14:textId="77777777" w:rsidR="00A704A6" w:rsidRPr="00A704A6" w:rsidRDefault="00A704A6" w:rsidP="005D4DB9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9"/>
        <w:gridCol w:w="1842"/>
        <w:gridCol w:w="1824"/>
        <w:gridCol w:w="1201"/>
        <w:gridCol w:w="1030"/>
        <w:gridCol w:w="2302"/>
      </w:tblGrid>
      <w:tr w:rsidR="00B21D27" w:rsidRPr="00A704A6" w14:paraId="150A0797" w14:textId="77777777" w:rsidTr="00A704A6">
        <w:trPr>
          <w:trHeight w:val="22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289C415C" w14:textId="77777777" w:rsidR="00B21D27" w:rsidRPr="00A704A6" w:rsidRDefault="00B21D27" w:rsidP="000955ED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704A6">
              <w:rPr>
                <w:rFonts w:ascii="Verdana" w:hAnsi="Verdana"/>
                <w:b/>
                <w:sz w:val="16"/>
                <w:szCs w:val="16"/>
              </w:rPr>
              <w:t>Motivo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0D84309B" w14:textId="77777777" w:rsidR="00B21D27" w:rsidRPr="00A704A6" w:rsidRDefault="00B21D27" w:rsidP="000955ED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704A6">
              <w:rPr>
                <w:rFonts w:ascii="Verdana" w:hAnsi="Verdana"/>
                <w:b/>
                <w:sz w:val="16"/>
                <w:szCs w:val="16"/>
              </w:rPr>
              <w:t>Quién</w:t>
            </w:r>
          </w:p>
        </w:tc>
        <w:tc>
          <w:tcPr>
            <w:tcW w:w="1853" w:type="dxa"/>
            <w:shd w:val="clear" w:color="auto" w:fill="F2F2F2" w:themeFill="background1" w:themeFillShade="F2"/>
            <w:vAlign w:val="center"/>
          </w:tcPr>
          <w:p w14:paraId="2349570B" w14:textId="77777777" w:rsidR="00B21D27" w:rsidRPr="00A704A6" w:rsidRDefault="00FD28AE" w:rsidP="000955ED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Con q</w:t>
            </w:r>
            <w:r w:rsidR="00B21D27" w:rsidRPr="00A704A6">
              <w:rPr>
                <w:rFonts w:ascii="Verdana" w:hAnsi="Verdana"/>
                <w:b/>
                <w:sz w:val="16"/>
                <w:szCs w:val="16"/>
              </w:rPr>
              <w:t>uién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14:paraId="4F9D0554" w14:textId="77777777" w:rsidR="00B21D27" w:rsidRPr="00A704A6" w:rsidRDefault="00B21D27" w:rsidP="000955ED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704A6">
              <w:rPr>
                <w:rFonts w:ascii="Verdana" w:hAnsi="Verdana"/>
                <w:b/>
                <w:sz w:val="16"/>
                <w:szCs w:val="16"/>
              </w:rPr>
              <w:t>Canal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55E25A88" w14:textId="77777777" w:rsidR="00B21D27" w:rsidRPr="00A704A6" w:rsidRDefault="00B21D27" w:rsidP="000955ED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704A6">
              <w:rPr>
                <w:rFonts w:ascii="Verdana" w:hAnsi="Verdana"/>
                <w:b/>
                <w:sz w:val="16"/>
                <w:szCs w:val="16"/>
              </w:rPr>
              <w:t>Frecuencia</w:t>
            </w:r>
          </w:p>
        </w:tc>
        <w:tc>
          <w:tcPr>
            <w:tcW w:w="2333" w:type="dxa"/>
            <w:shd w:val="clear" w:color="auto" w:fill="F2F2F2" w:themeFill="background1" w:themeFillShade="F2"/>
            <w:vAlign w:val="center"/>
          </w:tcPr>
          <w:p w14:paraId="67B7E646" w14:textId="77777777" w:rsidR="00B21D27" w:rsidRPr="00A704A6" w:rsidRDefault="00B21D27" w:rsidP="000955ED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704A6">
              <w:rPr>
                <w:rFonts w:ascii="Verdana" w:hAnsi="Verdana"/>
                <w:b/>
                <w:sz w:val="16"/>
                <w:szCs w:val="16"/>
              </w:rPr>
              <w:t>Evidencia</w:t>
            </w:r>
          </w:p>
        </w:tc>
      </w:tr>
      <w:tr w:rsidR="00B21D27" w:rsidRPr="00A704A6" w14:paraId="1B0BA5ED" w14:textId="77777777" w:rsidTr="00094586">
        <w:trPr>
          <w:trHeight w:val="227"/>
        </w:trPr>
        <w:tc>
          <w:tcPr>
            <w:tcW w:w="1855" w:type="dxa"/>
            <w:shd w:val="clear" w:color="auto" w:fill="auto"/>
            <w:vAlign w:val="center"/>
          </w:tcPr>
          <w:p w14:paraId="3CD1DE82" w14:textId="77777777" w:rsidR="00B21D27" w:rsidRPr="00A704A6" w:rsidRDefault="00B21D27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5A51F2F9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14E31AD1" w14:textId="77777777" w:rsidR="00B21D27" w:rsidRPr="00A704A6" w:rsidRDefault="00B21D27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 w14:paraId="67888E07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14:paraId="7CBD9508" w14:textId="77777777" w:rsidR="00B21D27" w:rsidRPr="00A704A6" w:rsidRDefault="00B21D27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100B42BA" w14:textId="77777777" w:rsidR="00B21D27" w:rsidRPr="00A704A6" w:rsidRDefault="00B21D27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A0468F" w:rsidRPr="00A704A6" w14:paraId="5B041FC0" w14:textId="77777777" w:rsidTr="00094586">
        <w:trPr>
          <w:trHeight w:val="227"/>
        </w:trPr>
        <w:tc>
          <w:tcPr>
            <w:tcW w:w="1855" w:type="dxa"/>
            <w:shd w:val="clear" w:color="auto" w:fill="auto"/>
            <w:vAlign w:val="center"/>
          </w:tcPr>
          <w:p w14:paraId="28E92C19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144D7B00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7B746026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 w14:paraId="3A999800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14:paraId="31691E21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28B5A192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A0468F" w:rsidRPr="00A704A6" w14:paraId="2E4FB0A0" w14:textId="77777777" w:rsidTr="00094586">
        <w:trPr>
          <w:trHeight w:val="371"/>
        </w:trPr>
        <w:tc>
          <w:tcPr>
            <w:tcW w:w="1855" w:type="dxa"/>
            <w:shd w:val="clear" w:color="auto" w:fill="auto"/>
            <w:vAlign w:val="center"/>
          </w:tcPr>
          <w:p w14:paraId="4842EE0E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4AB358BD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b/>
                <w:color w:val="FF0000"/>
                <w:sz w:val="16"/>
                <w:szCs w:val="16"/>
              </w:rPr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5D6039B4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 w14:paraId="4F928F92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14:paraId="449AC46E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006E9B7D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A0468F" w:rsidRPr="00A704A6" w14:paraId="15569193" w14:textId="77777777" w:rsidTr="00094586">
        <w:trPr>
          <w:trHeight w:val="227"/>
        </w:trPr>
        <w:tc>
          <w:tcPr>
            <w:tcW w:w="1855" w:type="dxa"/>
            <w:shd w:val="clear" w:color="auto" w:fill="auto"/>
            <w:vAlign w:val="center"/>
          </w:tcPr>
          <w:p w14:paraId="4237B607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E4F0FF5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6A241141" w14:textId="77777777" w:rsidR="006E217C" w:rsidRPr="00A704A6" w:rsidRDefault="006E217C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 w14:paraId="04B6D025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14:paraId="745BD3A2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01D2F6E6" w14:textId="77777777" w:rsidR="00A0468F" w:rsidRPr="00A704A6" w:rsidRDefault="00A0468F" w:rsidP="00094586">
            <w:pPr>
              <w:spacing w:after="0" w:line="240" w:lineRule="auto"/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</w:tbl>
    <w:p w14:paraId="351B7AD7" w14:textId="77777777" w:rsidR="00FF10A1" w:rsidRDefault="00FF10A1" w:rsidP="002277FA">
      <w:pPr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</w:p>
    <w:p w14:paraId="7A444AB1" w14:textId="747A0BAE" w:rsidR="00A704A6" w:rsidRPr="00086610" w:rsidRDefault="00A704A6" w:rsidP="00A704A6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 w:rsidRPr="00086610">
        <w:rPr>
          <w:rFonts w:ascii="Verdana" w:hAnsi="Verdana" w:cs="Tahoma"/>
          <w:b/>
          <w:sz w:val="20"/>
          <w:szCs w:val="20"/>
        </w:rPr>
        <w:t>Matriz Control De Cambios</w:t>
      </w:r>
    </w:p>
    <w:p w14:paraId="28F2582C" w14:textId="77777777" w:rsidR="00A704A6" w:rsidRPr="00A704A6" w:rsidRDefault="00A704A6" w:rsidP="002277FA">
      <w:pPr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</w:p>
    <w:tbl>
      <w:tblPr>
        <w:tblW w:w="10348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"/>
        <w:gridCol w:w="1053"/>
        <w:gridCol w:w="1127"/>
        <w:gridCol w:w="1084"/>
        <w:gridCol w:w="1041"/>
        <w:gridCol w:w="1123"/>
        <w:gridCol w:w="1123"/>
        <w:gridCol w:w="2858"/>
      </w:tblGrid>
      <w:tr w:rsidR="000632DD" w:rsidRPr="00A704A6" w14:paraId="3027AE14" w14:textId="77777777" w:rsidTr="00FD28AE">
        <w:trPr>
          <w:cantSplit/>
          <w:trHeight w:val="194"/>
        </w:trPr>
        <w:tc>
          <w:tcPr>
            <w:tcW w:w="939" w:type="dxa"/>
            <w:vMerge w:val="restart"/>
            <w:shd w:val="clear" w:color="auto" w:fill="F2F2F2" w:themeFill="background1" w:themeFillShade="F2"/>
            <w:vAlign w:val="center"/>
          </w:tcPr>
          <w:p w14:paraId="742D4ACD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Revisión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  <w:vAlign w:val="center"/>
          </w:tcPr>
          <w:p w14:paraId="089B8ADE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Elaboró</w:t>
            </w:r>
          </w:p>
        </w:tc>
        <w:tc>
          <w:tcPr>
            <w:tcW w:w="2125" w:type="dxa"/>
            <w:gridSpan w:val="2"/>
            <w:shd w:val="clear" w:color="auto" w:fill="F2F2F2" w:themeFill="background1" w:themeFillShade="F2"/>
            <w:vAlign w:val="center"/>
          </w:tcPr>
          <w:p w14:paraId="522B2BCE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Revisó</w:t>
            </w:r>
          </w:p>
        </w:tc>
        <w:tc>
          <w:tcPr>
            <w:tcW w:w="2246" w:type="dxa"/>
            <w:gridSpan w:val="2"/>
            <w:shd w:val="clear" w:color="auto" w:fill="F2F2F2" w:themeFill="background1" w:themeFillShade="F2"/>
            <w:vAlign w:val="center"/>
          </w:tcPr>
          <w:p w14:paraId="5D3C70C6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Aprobó</w:t>
            </w:r>
          </w:p>
        </w:tc>
        <w:tc>
          <w:tcPr>
            <w:tcW w:w="2858" w:type="dxa"/>
            <w:vMerge w:val="restart"/>
            <w:shd w:val="clear" w:color="auto" w:fill="F2F2F2" w:themeFill="background1" w:themeFillShade="F2"/>
            <w:vAlign w:val="center"/>
          </w:tcPr>
          <w:p w14:paraId="72BF4E31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Naturaleza de cambios</w:t>
            </w:r>
          </w:p>
        </w:tc>
      </w:tr>
      <w:tr w:rsidR="000632DD" w:rsidRPr="00A704A6" w14:paraId="0E9F2FF4" w14:textId="77777777" w:rsidTr="00FD28AE">
        <w:trPr>
          <w:cantSplit/>
          <w:trHeight w:val="144"/>
        </w:trPr>
        <w:tc>
          <w:tcPr>
            <w:tcW w:w="939" w:type="dxa"/>
            <w:vMerge/>
            <w:shd w:val="clear" w:color="auto" w:fill="D9D9D9"/>
            <w:vAlign w:val="center"/>
          </w:tcPr>
          <w:p w14:paraId="7D4E0DE7" w14:textId="77777777" w:rsidR="000632DD" w:rsidRPr="00A704A6" w:rsidRDefault="000632DD" w:rsidP="007B38B0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53" w:type="dxa"/>
            <w:shd w:val="clear" w:color="auto" w:fill="F2F2F2" w:themeFill="background1" w:themeFillShade="F2"/>
            <w:vAlign w:val="center"/>
          </w:tcPr>
          <w:p w14:paraId="3678528D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127" w:type="dxa"/>
            <w:shd w:val="clear" w:color="auto" w:fill="F2F2F2" w:themeFill="background1" w:themeFillShade="F2"/>
            <w:vAlign w:val="center"/>
          </w:tcPr>
          <w:p w14:paraId="4103B9F9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47025BA0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041" w:type="dxa"/>
            <w:shd w:val="clear" w:color="auto" w:fill="F2F2F2" w:themeFill="background1" w:themeFillShade="F2"/>
            <w:vAlign w:val="center"/>
          </w:tcPr>
          <w:p w14:paraId="4081DE9E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14:paraId="514636E7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14:paraId="0DB51E27" w14:textId="77777777" w:rsidR="000632DD" w:rsidRPr="00A704A6" w:rsidRDefault="00A704A6" w:rsidP="007B38B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A704A6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2858" w:type="dxa"/>
            <w:vMerge/>
            <w:shd w:val="clear" w:color="auto" w:fill="D9D9D9"/>
            <w:vAlign w:val="center"/>
          </w:tcPr>
          <w:p w14:paraId="785276A9" w14:textId="77777777" w:rsidR="000632DD" w:rsidRPr="00A704A6" w:rsidRDefault="000632DD" w:rsidP="007B38B0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ED2331" w:rsidRPr="00A704A6" w14:paraId="4018B7B9" w14:textId="77777777" w:rsidTr="00FD28AE">
        <w:trPr>
          <w:cantSplit/>
          <w:trHeight w:val="350"/>
        </w:trPr>
        <w:tc>
          <w:tcPr>
            <w:tcW w:w="939" w:type="dxa"/>
            <w:vAlign w:val="center"/>
          </w:tcPr>
          <w:p w14:paraId="0BFF4F2D" w14:textId="77777777" w:rsidR="00ED2331" w:rsidRPr="00A704A6" w:rsidRDefault="00ED2331" w:rsidP="00035FB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14:paraId="5C8D3947" w14:textId="77777777" w:rsidR="00ED2331" w:rsidRPr="00A704A6" w:rsidRDefault="00ED2331" w:rsidP="00035FBE">
            <w:pPr>
              <w:jc w:val="center"/>
              <w:rPr>
                <w:rFonts w:ascii="Verdana" w:hAnsi="Verdana" w:cs="Tahoma"/>
                <w:sz w:val="16"/>
                <w:szCs w:val="16"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30DB4105" w14:textId="77777777" w:rsidR="00ED2331" w:rsidRPr="00A704A6" w:rsidRDefault="00FD28AE" w:rsidP="00035FB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2018-10-30</w:t>
            </w:r>
          </w:p>
        </w:tc>
        <w:tc>
          <w:tcPr>
            <w:tcW w:w="1084" w:type="dxa"/>
            <w:vAlign w:val="center"/>
          </w:tcPr>
          <w:p w14:paraId="665A29B1" w14:textId="77777777" w:rsidR="00ED2331" w:rsidRPr="00A704A6" w:rsidRDefault="00ED2331" w:rsidP="00035FB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041" w:type="dxa"/>
            <w:vAlign w:val="center"/>
          </w:tcPr>
          <w:p w14:paraId="2BFE5314" w14:textId="77777777" w:rsidR="00ED2331" w:rsidRPr="00A704A6" w:rsidRDefault="00ED2331" w:rsidP="00035FB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56C5EFB2" w14:textId="77777777" w:rsidR="00ED2331" w:rsidRPr="00A704A6" w:rsidRDefault="00ED2331" w:rsidP="00035FB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1123" w:type="dxa"/>
            <w:vAlign w:val="center"/>
          </w:tcPr>
          <w:p w14:paraId="028959CF" w14:textId="77777777" w:rsidR="00ED2331" w:rsidRPr="00A704A6" w:rsidRDefault="00ED2331" w:rsidP="00923D52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2858" w:type="dxa"/>
            <w:vAlign w:val="center"/>
          </w:tcPr>
          <w:p w14:paraId="6A46FB04" w14:textId="77777777" w:rsidR="00ED2331" w:rsidRPr="00A704A6" w:rsidRDefault="00ED2331" w:rsidP="00035FBE">
            <w:pPr>
              <w:jc w:val="center"/>
              <w:rPr>
                <w:rFonts w:ascii="Verdana" w:hAnsi="Verdana" w:cs="Tahoma"/>
                <w:sz w:val="16"/>
                <w:szCs w:val="16"/>
              </w:rPr>
            </w:pPr>
          </w:p>
        </w:tc>
      </w:tr>
    </w:tbl>
    <w:p w14:paraId="0F4D1AF0" w14:textId="77777777" w:rsidR="005761C7" w:rsidRPr="00A704A6" w:rsidRDefault="005761C7" w:rsidP="005761C7">
      <w:pPr>
        <w:rPr>
          <w:rFonts w:ascii="Verdana" w:hAnsi="Verdana"/>
          <w:sz w:val="16"/>
          <w:szCs w:val="16"/>
        </w:rPr>
      </w:pPr>
    </w:p>
    <w:p w14:paraId="1C0F1DCA" w14:textId="77777777" w:rsidR="005761C7" w:rsidRPr="00A704A6" w:rsidRDefault="005761C7" w:rsidP="005761C7">
      <w:pPr>
        <w:rPr>
          <w:rFonts w:ascii="Verdana" w:hAnsi="Verdana"/>
          <w:sz w:val="16"/>
          <w:szCs w:val="16"/>
        </w:rPr>
      </w:pPr>
    </w:p>
    <w:p w14:paraId="0AF6957E" w14:textId="77777777" w:rsidR="009B3997" w:rsidRPr="00A704A6" w:rsidRDefault="005761C7" w:rsidP="005761C7">
      <w:pPr>
        <w:tabs>
          <w:tab w:val="left" w:pos="8655"/>
        </w:tabs>
        <w:rPr>
          <w:rFonts w:ascii="Verdana" w:hAnsi="Verdana"/>
          <w:sz w:val="16"/>
          <w:szCs w:val="16"/>
        </w:rPr>
      </w:pPr>
      <w:bookmarkStart w:id="0" w:name="_GoBack"/>
      <w:bookmarkEnd w:id="0"/>
      <w:r w:rsidRPr="00A704A6">
        <w:rPr>
          <w:rFonts w:ascii="Verdana" w:hAnsi="Verdana"/>
          <w:sz w:val="16"/>
          <w:szCs w:val="16"/>
        </w:rPr>
        <w:tab/>
      </w:r>
    </w:p>
    <w:sectPr w:rsidR="009B3997" w:rsidRPr="00A704A6" w:rsidSect="00B73544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9D49C" w14:textId="77777777" w:rsidR="00F17594" w:rsidRDefault="00F17594" w:rsidP="006D3075">
      <w:pPr>
        <w:spacing w:after="0" w:line="240" w:lineRule="auto"/>
      </w:pPr>
      <w:r>
        <w:separator/>
      </w:r>
    </w:p>
  </w:endnote>
  <w:endnote w:type="continuationSeparator" w:id="0">
    <w:p w14:paraId="63D36D4E" w14:textId="77777777" w:rsidR="00F17594" w:rsidRDefault="00F17594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84588" w14:textId="77777777" w:rsidR="006D3075" w:rsidRPr="00E919C9" w:rsidRDefault="006D3075" w:rsidP="006D3075">
    <w:pPr>
      <w:spacing w:after="0" w:line="240" w:lineRule="auto"/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D9B6B" w14:textId="77777777" w:rsidR="00F17594" w:rsidRDefault="00F17594" w:rsidP="006D3075">
      <w:pPr>
        <w:spacing w:after="0" w:line="240" w:lineRule="auto"/>
      </w:pPr>
      <w:r>
        <w:separator/>
      </w:r>
    </w:p>
  </w:footnote>
  <w:footnote w:type="continuationSeparator" w:id="0">
    <w:p w14:paraId="1BD837DC" w14:textId="77777777" w:rsidR="00F17594" w:rsidRDefault="00F17594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99"/>
      <w:gridCol w:w="7086"/>
    </w:tblGrid>
    <w:tr w:rsidR="001968B9" w:rsidRPr="001E4183" w14:paraId="3D9B5A39" w14:textId="77777777" w:rsidTr="00A80537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12456241" w14:textId="77777777" w:rsidR="001968B9" w:rsidRPr="001E4183" w:rsidRDefault="001968B9" w:rsidP="001968B9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76781BF3" wp14:editId="78D53821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0AD7168E" w14:textId="77777777" w:rsidR="001968B9" w:rsidRDefault="001968B9" w:rsidP="001968B9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14:paraId="78890F3D" w14:textId="77777777" w:rsidR="001968B9" w:rsidRDefault="001968B9" w:rsidP="001968B9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NOMBRE DEL </w:t>
          </w:r>
          <w:r w:rsidRPr="009F5928">
            <w:rPr>
              <w:rFonts w:ascii="Verdana" w:hAnsi="Verdana" w:cs="Tahoma"/>
              <w:b/>
              <w:sz w:val="28"/>
              <w:szCs w:val="28"/>
            </w:rPr>
            <w:t>PROCEDIMIENTO</w:t>
          </w:r>
        </w:p>
        <w:p w14:paraId="3D1A8634" w14:textId="77777777" w:rsidR="001968B9" w:rsidRPr="001B5B8E" w:rsidRDefault="001968B9" w:rsidP="001968B9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1E4183">
            <w:rPr>
              <w:rFonts w:ascii="Verdana" w:hAnsi="Verdana" w:cs="Arial"/>
              <w:sz w:val="16"/>
              <w:szCs w:val="16"/>
              <w:lang w:val="es-ES"/>
            </w:rPr>
            <w:t>G</w:t>
          </w:r>
          <w:r>
            <w:rPr>
              <w:rFonts w:ascii="Verdana" w:hAnsi="Verdana" w:cs="Arial"/>
              <w:sz w:val="16"/>
              <w:szCs w:val="16"/>
              <w:lang w:val="es-ES"/>
            </w:rPr>
            <w:t>CA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</w:t>
          </w:r>
          <w:r>
            <w:rPr>
              <w:rFonts w:ascii="Verdana" w:hAnsi="Verdana" w:cs="Arial"/>
              <w:sz w:val="16"/>
              <w:szCs w:val="16"/>
              <w:lang w:val="es-ES"/>
            </w:rPr>
            <w:t>IN01-F01-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R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1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635123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635123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14:paraId="0BE114AD" w14:textId="77777777" w:rsidR="006D3075" w:rsidRPr="000F62B3" w:rsidRDefault="006D3075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F14EA"/>
    <w:multiLevelType w:val="hybridMultilevel"/>
    <w:tmpl w:val="816C90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C6967"/>
    <w:multiLevelType w:val="hybridMultilevel"/>
    <w:tmpl w:val="B55621B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75088"/>
    <w:multiLevelType w:val="hybridMultilevel"/>
    <w:tmpl w:val="4B567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2302"/>
    <w:multiLevelType w:val="hybridMultilevel"/>
    <w:tmpl w:val="CBD68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C576A"/>
    <w:multiLevelType w:val="hybridMultilevel"/>
    <w:tmpl w:val="CBD68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A1D6B"/>
    <w:multiLevelType w:val="hybridMultilevel"/>
    <w:tmpl w:val="6F6AC9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573B78"/>
    <w:multiLevelType w:val="hybridMultilevel"/>
    <w:tmpl w:val="54A0F2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D43FE"/>
    <w:multiLevelType w:val="hybridMultilevel"/>
    <w:tmpl w:val="3FFE597C"/>
    <w:lvl w:ilvl="0" w:tplc="3C8C1D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3AC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0D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C0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1AA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4C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6A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F6E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989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2F39EB"/>
    <w:multiLevelType w:val="hybridMultilevel"/>
    <w:tmpl w:val="3E2CA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16"/>
  </w:num>
  <w:num w:numId="12">
    <w:abstractNumId w:val="0"/>
  </w:num>
  <w:num w:numId="13">
    <w:abstractNumId w:val="1"/>
  </w:num>
  <w:num w:numId="14">
    <w:abstractNumId w:val="11"/>
  </w:num>
  <w:num w:numId="15">
    <w:abstractNumId w:val="14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revisionView w:markup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A21"/>
    <w:rsid w:val="00010A21"/>
    <w:rsid w:val="00021E6F"/>
    <w:rsid w:val="00052C7F"/>
    <w:rsid w:val="00056BEA"/>
    <w:rsid w:val="000572B3"/>
    <w:rsid w:val="000632DD"/>
    <w:rsid w:val="00064165"/>
    <w:rsid w:val="00065A8D"/>
    <w:rsid w:val="00070A61"/>
    <w:rsid w:val="00094586"/>
    <w:rsid w:val="00097CF0"/>
    <w:rsid w:val="000D2DAB"/>
    <w:rsid w:val="000D2EA1"/>
    <w:rsid w:val="000E02D7"/>
    <w:rsid w:val="000E3AF1"/>
    <w:rsid w:val="000E6DDD"/>
    <w:rsid w:val="000E7059"/>
    <w:rsid w:val="000F46E6"/>
    <w:rsid w:val="000F62B3"/>
    <w:rsid w:val="001452C4"/>
    <w:rsid w:val="00187C2F"/>
    <w:rsid w:val="001968B9"/>
    <w:rsid w:val="001C0FD4"/>
    <w:rsid w:val="001D1930"/>
    <w:rsid w:val="001D4CE4"/>
    <w:rsid w:val="001E7568"/>
    <w:rsid w:val="001F5E87"/>
    <w:rsid w:val="002010A1"/>
    <w:rsid w:val="00220C65"/>
    <w:rsid w:val="002229F6"/>
    <w:rsid w:val="0022399E"/>
    <w:rsid w:val="002277FA"/>
    <w:rsid w:val="00227A1A"/>
    <w:rsid w:val="00267F0B"/>
    <w:rsid w:val="00270A69"/>
    <w:rsid w:val="002955E3"/>
    <w:rsid w:val="0029625A"/>
    <w:rsid w:val="002A6E41"/>
    <w:rsid w:val="002B322E"/>
    <w:rsid w:val="002B5BE1"/>
    <w:rsid w:val="002C036C"/>
    <w:rsid w:val="002C49A8"/>
    <w:rsid w:val="002E0668"/>
    <w:rsid w:val="002F1AAF"/>
    <w:rsid w:val="003016A6"/>
    <w:rsid w:val="0031419F"/>
    <w:rsid w:val="00316111"/>
    <w:rsid w:val="00316F08"/>
    <w:rsid w:val="00321E98"/>
    <w:rsid w:val="00326B46"/>
    <w:rsid w:val="0033577D"/>
    <w:rsid w:val="003502E9"/>
    <w:rsid w:val="003675FC"/>
    <w:rsid w:val="00376F34"/>
    <w:rsid w:val="00386B59"/>
    <w:rsid w:val="003A4467"/>
    <w:rsid w:val="003B3F05"/>
    <w:rsid w:val="003C024D"/>
    <w:rsid w:val="003D1879"/>
    <w:rsid w:val="003D27D8"/>
    <w:rsid w:val="003E12D4"/>
    <w:rsid w:val="003F1B6A"/>
    <w:rsid w:val="003F3E74"/>
    <w:rsid w:val="00400F95"/>
    <w:rsid w:val="00426199"/>
    <w:rsid w:val="004273BB"/>
    <w:rsid w:val="00433B79"/>
    <w:rsid w:val="00446B6A"/>
    <w:rsid w:val="00447B21"/>
    <w:rsid w:val="0046507E"/>
    <w:rsid w:val="00474269"/>
    <w:rsid w:val="00486F39"/>
    <w:rsid w:val="00497168"/>
    <w:rsid w:val="004A38FC"/>
    <w:rsid w:val="004A53EC"/>
    <w:rsid w:val="004B6613"/>
    <w:rsid w:val="004B76B0"/>
    <w:rsid w:val="004D0023"/>
    <w:rsid w:val="004D1FE0"/>
    <w:rsid w:val="004E34AE"/>
    <w:rsid w:val="005010AC"/>
    <w:rsid w:val="00511C15"/>
    <w:rsid w:val="005346A0"/>
    <w:rsid w:val="005761C7"/>
    <w:rsid w:val="005822C4"/>
    <w:rsid w:val="00585430"/>
    <w:rsid w:val="0059031A"/>
    <w:rsid w:val="005A3C60"/>
    <w:rsid w:val="005A617A"/>
    <w:rsid w:val="005A7526"/>
    <w:rsid w:val="005C2A5B"/>
    <w:rsid w:val="005C6293"/>
    <w:rsid w:val="005D2CE6"/>
    <w:rsid w:val="005D4DB9"/>
    <w:rsid w:val="005E0ED2"/>
    <w:rsid w:val="0060602C"/>
    <w:rsid w:val="0061145B"/>
    <w:rsid w:val="00613E2A"/>
    <w:rsid w:val="0062702F"/>
    <w:rsid w:val="00634006"/>
    <w:rsid w:val="00635123"/>
    <w:rsid w:val="006351D1"/>
    <w:rsid w:val="00637CC5"/>
    <w:rsid w:val="00664C77"/>
    <w:rsid w:val="006734C5"/>
    <w:rsid w:val="0068591C"/>
    <w:rsid w:val="006C0A5F"/>
    <w:rsid w:val="006C5CD5"/>
    <w:rsid w:val="006D3075"/>
    <w:rsid w:val="006E217C"/>
    <w:rsid w:val="006E21EA"/>
    <w:rsid w:val="006E6F5D"/>
    <w:rsid w:val="006F0A1F"/>
    <w:rsid w:val="006F5C36"/>
    <w:rsid w:val="0070757A"/>
    <w:rsid w:val="00742824"/>
    <w:rsid w:val="00742E1A"/>
    <w:rsid w:val="007445FC"/>
    <w:rsid w:val="00747D69"/>
    <w:rsid w:val="00764F1A"/>
    <w:rsid w:val="00770837"/>
    <w:rsid w:val="00771169"/>
    <w:rsid w:val="00774197"/>
    <w:rsid w:val="0078483E"/>
    <w:rsid w:val="007B0591"/>
    <w:rsid w:val="007B479E"/>
    <w:rsid w:val="007F1565"/>
    <w:rsid w:val="00833A1B"/>
    <w:rsid w:val="00850CD7"/>
    <w:rsid w:val="008576F3"/>
    <w:rsid w:val="00871091"/>
    <w:rsid w:val="0087451B"/>
    <w:rsid w:val="00890475"/>
    <w:rsid w:val="008941B9"/>
    <w:rsid w:val="00896A09"/>
    <w:rsid w:val="008A0E0D"/>
    <w:rsid w:val="008B46B3"/>
    <w:rsid w:val="008C6F66"/>
    <w:rsid w:val="008D57B7"/>
    <w:rsid w:val="00916982"/>
    <w:rsid w:val="00923D52"/>
    <w:rsid w:val="00924698"/>
    <w:rsid w:val="00934ED6"/>
    <w:rsid w:val="00936977"/>
    <w:rsid w:val="00975198"/>
    <w:rsid w:val="00990A57"/>
    <w:rsid w:val="00995976"/>
    <w:rsid w:val="00997A4A"/>
    <w:rsid w:val="009A6971"/>
    <w:rsid w:val="009B3997"/>
    <w:rsid w:val="009C4012"/>
    <w:rsid w:val="009D17C3"/>
    <w:rsid w:val="009E1FE5"/>
    <w:rsid w:val="00A0034F"/>
    <w:rsid w:val="00A0468F"/>
    <w:rsid w:val="00A05463"/>
    <w:rsid w:val="00A33D0D"/>
    <w:rsid w:val="00A37F55"/>
    <w:rsid w:val="00A40171"/>
    <w:rsid w:val="00A464E9"/>
    <w:rsid w:val="00A479DE"/>
    <w:rsid w:val="00A57F7C"/>
    <w:rsid w:val="00A7044D"/>
    <w:rsid w:val="00A704A6"/>
    <w:rsid w:val="00A73D3A"/>
    <w:rsid w:val="00A86583"/>
    <w:rsid w:val="00A941E4"/>
    <w:rsid w:val="00A94822"/>
    <w:rsid w:val="00AB44A8"/>
    <w:rsid w:val="00AC1A87"/>
    <w:rsid w:val="00AF6384"/>
    <w:rsid w:val="00AF6B47"/>
    <w:rsid w:val="00B21D27"/>
    <w:rsid w:val="00B22003"/>
    <w:rsid w:val="00B23C3C"/>
    <w:rsid w:val="00B23FA8"/>
    <w:rsid w:val="00B349A8"/>
    <w:rsid w:val="00B4340A"/>
    <w:rsid w:val="00B5179D"/>
    <w:rsid w:val="00B73544"/>
    <w:rsid w:val="00B81B0B"/>
    <w:rsid w:val="00B94660"/>
    <w:rsid w:val="00B95728"/>
    <w:rsid w:val="00BB2716"/>
    <w:rsid w:val="00BE5487"/>
    <w:rsid w:val="00C32655"/>
    <w:rsid w:val="00C35F11"/>
    <w:rsid w:val="00C65074"/>
    <w:rsid w:val="00C65E09"/>
    <w:rsid w:val="00C709B0"/>
    <w:rsid w:val="00C838E4"/>
    <w:rsid w:val="00C87E7E"/>
    <w:rsid w:val="00C94536"/>
    <w:rsid w:val="00CB00BC"/>
    <w:rsid w:val="00CB07D0"/>
    <w:rsid w:val="00CE288E"/>
    <w:rsid w:val="00CE5FF1"/>
    <w:rsid w:val="00CE6ECF"/>
    <w:rsid w:val="00CF65CD"/>
    <w:rsid w:val="00D1002C"/>
    <w:rsid w:val="00D123F6"/>
    <w:rsid w:val="00D13B6B"/>
    <w:rsid w:val="00D17BC8"/>
    <w:rsid w:val="00D2403C"/>
    <w:rsid w:val="00D43A8F"/>
    <w:rsid w:val="00D45117"/>
    <w:rsid w:val="00D52263"/>
    <w:rsid w:val="00D74EFF"/>
    <w:rsid w:val="00D81910"/>
    <w:rsid w:val="00D82BED"/>
    <w:rsid w:val="00DA4602"/>
    <w:rsid w:val="00DB045B"/>
    <w:rsid w:val="00DC5FE5"/>
    <w:rsid w:val="00DD1B8E"/>
    <w:rsid w:val="00DF0514"/>
    <w:rsid w:val="00DF7DF2"/>
    <w:rsid w:val="00E04046"/>
    <w:rsid w:val="00E11C92"/>
    <w:rsid w:val="00E14DC4"/>
    <w:rsid w:val="00E21692"/>
    <w:rsid w:val="00E21BDC"/>
    <w:rsid w:val="00E4486C"/>
    <w:rsid w:val="00E5137E"/>
    <w:rsid w:val="00E75C46"/>
    <w:rsid w:val="00E8449A"/>
    <w:rsid w:val="00E85EFB"/>
    <w:rsid w:val="00E90971"/>
    <w:rsid w:val="00E919C9"/>
    <w:rsid w:val="00E93288"/>
    <w:rsid w:val="00EC15CE"/>
    <w:rsid w:val="00ED2331"/>
    <w:rsid w:val="00ED259D"/>
    <w:rsid w:val="00EE46E8"/>
    <w:rsid w:val="00EE6947"/>
    <w:rsid w:val="00EF0270"/>
    <w:rsid w:val="00F0396A"/>
    <w:rsid w:val="00F14FBC"/>
    <w:rsid w:val="00F16747"/>
    <w:rsid w:val="00F17594"/>
    <w:rsid w:val="00F301DA"/>
    <w:rsid w:val="00F4378F"/>
    <w:rsid w:val="00F674C4"/>
    <w:rsid w:val="00F7382C"/>
    <w:rsid w:val="00F85075"/>
    <w:rsid w:val="00F95800"/>
    <w:rsid w:val="00FA5C21"/>
    <w:rsid w:val="00FB1F03"/>
    <w:rsid w:val="00FC4445"/>
    <w:rsid w:val="00FD28AE"/>
    <w:rsid w:val="00FD2D0C"/>
    <w:rsid w:val="00FE0D56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82EB5D"/>
  <w15:docId w15:val="{90080FD7-7FA0-401B-B478-741C4868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C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paragraph" w:styleId="Textoindependiente">
    <w:name w:val="Body Text"/>
    <w:basedOn w:val="Normal"/>
    <w:link w:val="TextoindependienteCar"/>
    <w:rsid w:val="00A7044D"/>
    <w:pPr>
      <w:spacing w:after="0" w:line="240" w:lineRule="auto"/>
    </w:pPr>
    <w:rPr>
      <w:rFonts w:eastAsia="Times New Roman"/>
      <w:sz w:val="16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7044D"/>
    <w:rPr>
      <w:rFonts w:eastAsia="Times New Roman"/>
      <w:sz w:val="16"/>
      <w:szCs w:val="24"/>
      <w:lang w:val="es-MX" w:eastAsia="es-ES"/>
    </w:rPr>
  </w:style>
  <w:style w:type="paragraph" w:styleId="NormalWeb">
    <w:name w:val="Normal (Web)"/>
    <w:basedOn w:val="Normal"/>
    <w:uiPriority w:val="99"/>
    <w:unhideWhenUsed/>
    <w:rsid w:val="00A7044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FF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D28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28A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28AE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28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28AE"/>
    <w:rPr>
      <w:b/>
      <w:bCs/>
      <w:lang w:eastAsia="en-US"/>
    </w:rPr>
  </w:style>
  <w:style w:type="paragraph" w:styleId="Revisin">
    <w:name w:val="Revision"/>
    <w:hidden/>
    <w:uiPriority w:val="99"/>
    <w:semiHidden/>
    <w:rsid w:val="0063512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ine.ordonez\Desktop\S.G.C.%20SI\Proceso(s)\SI-P-2.G.%20Calidad\SI-PGCA-Formatos\SI-F-Procedimiento%20(V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04112-480A-44AF-883C-84E54467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SI-F-Procedimiento (V0)</Template>
  <TotalTime>430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Pr.</vt:lpstr>
    </vt:vector>
  </TitlesOfParts>
  <Manager>Omar Augusto Rojas Forero</Manager>
  <Company>SELCOMP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Pr.</dc:title>
  <dc:subject>Procedimiento</dc:subject>
  <dc:creator>Jackeline Ordoñez</dc:creator>
  <cp:keywords>Procedimiento</cp:keywords>
  <cp:lastModifiedBy>Anderson Carrillo</cp:lastModifiedBy>
  <cp:revision>49</cp:revision>
  <cp:lastPrinted>2011-11-23T18:45:00Z</cp:lastPrinted>
  <dcterms:created xsi:type="dcterms:W3CDTF">2013-03-13T22:59:00Z</dcterms:created>
  <dcterms:modified xsi:type="dcterms:W3CDTF">2019-02-13T13:57:00Z</dcterms:modified>
  <cp:category>Procedimiento</cp:category>
  <cp:version>0</cp:version>
</cp:coreProperties>
</file>